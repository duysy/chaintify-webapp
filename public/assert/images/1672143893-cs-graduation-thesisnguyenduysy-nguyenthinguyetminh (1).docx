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8FE322B" w14:textId="77777777" w:rsidR="00261C6A" w:rsidRPr="00401F50" w:rsidRDefault="00261C6A" w:rsidP="00DB3107">
      <w:pPr>
        <w:keepNext/>
        <w:spacing w:before="120" w:after="120"/>
        <w:jc w:val="center"/>
        <w:rPr>
          <w:szCs w:val="28"/>
        </w:rPr>
      </w:pPr>
      <w:r>
        <w:rPr>
          <w:szCs w:val="28"/>
        </w:rPr>
        <w:t>VIETNAM-KOREA UNIVERSITY OF INFORMATION AND</w:t>
      </w:r>
      <w:r>
        <w:rPr>
          <w:szCs w:val="28"/>
        </w:rPr>
        <w:br/>
        <w:t>COMMUNICATION TECHNOLOGY</w:t>
      </w:r>
    </w:p>
    <w:p w14:paraId="7AD79BDC" w14:textId="77777777" w:rsidR="00A55302" w:rsidRPr="00401F50" w:rsidRDefault="005235A8" w:rsidP="00940D2F">
      <w:pPr>
        <w:spacing w:before="120" w:after="120" w:line="288" w:lineRule="auto"/>
        <w:jc w:val="center"/>
        <w:rPr>
          <w:b/>
          <w:sz w:val="40"/>
        </w:rPr>
      </w:pPr>
      <w:r>
        <w:rPr>
          <w:b/>
          <w:sz w:val="40"/>
        </w:rPr>
        <w:t>Faculty of Computer Science</w:t>
      </w:r>
    </w:p>
    <w:p w14:paraId="3C832F39" w14:textId="77777777" w:rsidR="00940D2F" w:rsidRPr="00940D2F" w:rsidRDefault="00940D2F" w:rsidP="00940D2F">
      <w:pPr>
        <w:jc w:val="center"/>
        <w:rPr>
          <w:b/>
          <w:sz w:val="40"/>
        </w:rPr>
      </w:pPr>
    </w:p>
    <w:p w14:paraId="0FB7718E" w14:textId="77777777" w:rsidR="00105189" w:rsidRPr="00933993" w:rsidRDefault="00105189" w:rsidP="00FC6581">
      <w:pPr>
        <w:keepNext/>
        <w:spacing w:before="120" w:line="360" w:lineRule="auto"/>
        <w:jc w:val="center"/>
        <w:rPr>
          <w:szCs w:val="28"/>
        </w:rPr>
      </w:pPr>
      <w:r w:rsidRPr="00933993">
        <w:rPr>
          <w:noProof/>
          <w:szCs w:val="28"/>
        </w:rPr>
        <w:drawing>
          <wp:inline distT="0" distB="0" distL="0" distR="0" wp14:anchorId="47539FF5" wp14:editId="6E2C5304">
            <wp:extent cx="1257300" cy="735401"/>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rotWithShape="1">
                    <a:blip r:embed="rId8" cstate="print">
                      <a:extLst>
                        <a:ext uri="{28A0092B-C50C-407E-A947-70E740481C1C}">
                          <a14:useLocalDpi xmlns:a14="http://schemas.microsoft.com/office/drawing/2010/main" val="0"/>
                        </a:ext>
                      </a:extLst>
                    </a:blip>
                    <a:srcRect r="82398"/>
                    <a:stretch/>
                  </pic:blipFill>
                  <pic:spPr bwMode="auto">
                    <a:xfrm>
                      <a:off x="0" y="0"/>
                      <a:ext cx="1257961" cy="735788"/>
                    </a:xfrm>
                    <a:prstGeom prst="rect">
                      <a:avLst/>
                    </a:prstGeom>
                    <a:ln>
                      <a:noFill/>
                    </a:ln>
                    <a:extLst>
                      <a:ext uri="{53640926-AAD7-44D8-BBD7-CCE9431645EC}">
                        <a14:shadowObscured xmlns:a14="http://schemas.microsoft.com/office/drawing/2010/main"/>
                      </a:ext>
                    </a:extLst>
                  </pic:spPr>
                </pic:pic>
              </a:graphicData>
            </a:graphic>
          </wp:inline>
        </w:drawing>
      </w:r>
    </w:p>
    <w:p w14:paraId="0B8C11E1" w14:textId="77777777" w:rsidR="00FC6581" w:rsidRPr="00933993" w:rsidRDefault="00FC6581" w:rsidP="00750B87">
      <w:pPr>
        <w:spacing w:after="120" w:line="360" w:lineRule="auto"/>
        <w:rPr>
          <w:szCs w:val="26"/>
        </w:rPr>
      </w:pPr>
    </w:p>
    <w:p w14:paraId="1796AE8C" w14:textId="77777777" w:rsidR="00A55302" w:rsidRDefault="00A55302" w:rsidP="00940D2F"/>
    <w:p w14:paraId="0AB2E11E" w14:textId="77777777" w:rsidR="00940D2F" w:rsidRPr="00933993" w:rsidRDefault="00940D2F" w:rsidP="00940D2F"/>
    <w:p w14:paraId="0B72EE7B" w14:textId="77777777" w:rsidR="00A55302" w:rsidRPr="00401F50" w:rsidRDefault="00F27B4C" w:rsidP="00940D2F">
      <w:pPr>
        <w:spacing w:before="120" w:after="120"/>
        <w:jc w:val="center"/>
        <w:rPr>
          <w:sz w:val="36"/>
        </w:rPr>
      </w:pPr>
      <w:r>
        <w:rPr>
          <w:sz w:val="36"/>
        </w:rPr>
        <w:t>GRADUATION THESIS</w:t>
      </w:r>
    </w:p>
    <w:p w14:paraId="7B1F688F" w14:textId="7B914D83" w:rsidR="00A55302" w:rsidRPr="00933993" w:rsidRDefault="006D1DFA" w:rsidP="006D1DFA">
      <w:pPr>
        <w:spacing w:line="360" w:lineRule="auto"/>
        <w:jc w:val="center"/>
        <w:rPr>
          <w:sz w:val="30"/>
          <w:szCs w:val="28"/>
        </w:rPr>
      </w:pPr>
      <w:r w:rsidRPr="002319E5">
        <w:rPr>
          <w:b/>
          <w:sz w:val="40"/>
          <w:szCs w:val="48"/>
        </w:rPr>
        <w:t>DECENTRALIZED MUSIC PLAYER APP DEVELOPMENT</w:t>
      </w:r>
    </w:p>
    <w:p w14:paraId="7EFB260A" w14:textId="77777777" w:rsidR="00A55302" w:rsidRDefault="00A55302" w:rsidP="00FC6581">
      <w:pPr>
        <w:spacing w:line="360" w:lineRule="auto"/>
        <w:jc w:val="center"/>
        <w:rPr>
          <w:sz w:val="30"/>
          <w:szCs w:val="28"/>
        </w:rPr>
      </w:pPr>
    </w:p>
    <w:p w14:paraId="03EF43A6" w14:textId="77777777" w:rsidR="00940D2F" w:rsidRDefault="00940D2F" w:rsidP="00FC6581">
      <w:pPr>
        <w:spacing w:line="360" w:lineRule="auto"/>
        <w:jc w:val="center"/>
        <w:rPr>
          <w:sz w:val="30"/>
          <w:szCs w:val="28"/>
        </w:rPr>
      </w:pPr>
    </w:p>
    <w:p w14:paraId="0D02EE15" w14:textId="77777777" w:rsidR="00940D2F" w:rsidRPr="00933993" w:rsidRDefault="00940D2F" w:rsidP="00FC6581">
      <w:pPr>
        <w:spacing w:line="360" w:lineRule="auto"/>
        <w:jc w:val="center"/>
        <w:rPr>
          <w:sz w:val="30"/>
          <w:szCs w:val="28"/>
        </w:rPr>
      </w:pPr>
    </w:p>
    <w:p w14:paraId="447446A3" w14:textId="77777777" w:rsidR="00FC6581" w:rsidRPr="00933993" w:rsidRDefault="00FC6581" w:rsidP="00940D2F"/>
    <w:p w14:paraId="315418CE" w14:textId="77777777" w:rsidR="006D1DFA" w:rsidRDefault="006D1DFA" w:rsidP="006D1DFA">
      <w:pPr>
        <w:tabs>
          <w:tab w:val="left" w:pos="3150"/>
        </w:tabs>
        <w:spacing w:line="360" w:lineRule="auto"/>
        <w:ind w:left="720" w:firstLine="1701"/>
        <w:rPr>
          <w:b/>
          <w:szCs w:val="36"/>
        </w:rPr>
      </w:pPr>
      <w:r>
        <w:rPr>
          <w:szCs w:val="36"/>
        </w:rPr>
        <w:t>Student</w:t>
      </w:r>
      <w:r w:rsidRPr="00933993">
        <w:rPr>
          <w:szCs w:val="36"/>
        </w:rPr>
        <w:t xml:space="preserve">: </w:t>
      </w:r>
      <w:r w:rsidRPr="00933993">
        <w:rPr>
          <w:szCs w:val="36"/>
        </w:rPr>
        <w:tab/>
      </w:r>
      <w:r>
        <w:rPr>
          <w:szCs w:val="36"/>
        </w:rPr>
        <w:tab/>
      </w:r>
      <w:r>
        <w:rPr>
          <w:b/>
          <w:szCs w:val="36"/>
        </w:rPr>
        <w:t>NGUYEN DUY SY</w:t>
      </w:r>
    </w:p>
    <w:p w14:paraId="0248607F" w14:textId="77777777" w:rsidR="006D1DFA" w:rsidRPr="00933993" w:rsidRDefault="006D1DFA" w:rsidP="006D1DFA">
      <w:pPr>
        <w:tabs>
          <w:tab w:val="left" w:pos="3150"/>
        </w:tabs>
        <w:spacing w:line="360" w:lineRule="auto"/>
        <w:ind w:left="720" w:firstLine="1701"/>
        <w:rPr>
          <w:szCs w:val="36"/>
        </w:rPr>
      </w:pPr>
      <w:r>
        <w:rPr>
          <w:b/>
          <w:szCs w:val="36"/>
        </w:rPr>
        <w:tab/>
      </w:r>
      <w:r>
        <w:rPr>
          <w:b/>
          <w:szCs w:val="36"/>
        </w:rPr>
        <w:tab/>
      </w:r>
      <w:r>
        <w:rPr>
          <w:b/>
          <w:szCs w:val="36"/>
        </w:rPr>
        <w:tab/>
        <w:t>NGUYEN THI NGUYET MINH</w:t>
      </w:r>
    </w:p>
    <w:p w14:paraId="2DAA8A75" w14:textId="2C07D4BF" w:rsidR="006D1DFA" w:rsidRPr="00933993" w:rsidRDefault="006D1DFA" w:rsidP="006D1DFA">
      <w:pPr>
        <w:tabs>
          <w:tab w:val="left" w:pos="3150"/>
        </w:tabs>
        <w:spacing w:line="360" w:lineRule="auto"/>
        <w:ind w:left="720" w:firstLine="1701"/>
        <w:rPr>
          <w:b/>
          <w:szCs w:val="36"/>
        </w:rPr>
      </w:pPr>
      <w:r>
        <w:rPr>
          <w:szCs w:val="36"/>
        </w:rPr>
        <w:t>Class</w:t>
      </w:r>
      <w:r w:rsidRPr="00933993">
        <w:rPr>
          <w:szCs w:val="36"/>
        </w:rPr>
        <w:t xml:space="preserve">: </w:t>
      </w:r>
      <w:r w:rsidRPr="00933993">
        <w:rPr>
          <w:szCs w:val="36"/>
        </w:rPr>
        <w:tab/>
      </w:r>
      <w:r>
        <w:rPr>
          <w:szCs w:val="36"/>
        </w:rPr>
        <w:tab/>
      </w:r>
      <w:r w:rsidR="000C626B">
        <w:rPr>
          <w:szCs w:val="36"/>
        </w:rPr>
        <w:tab/>
      </w:r>
      <w:r>
        <w:rPr>
          <w:b/>
          <w:szCs w:val="36"/>
        </w:rPr>
        <w:t>18IT5 + 18IT2</w:t>
      </w:r>
    </w:p>
    <w:p w14:paraId="5AFDB00B" w14:textId="18AD825D" w:rsidR="00320C61" w:rsidRPr="006D1DFA" w:rsidRDefault="006D1DFA" w:rsidP="006D1DFA">
      <w:pPr>
        <w:tabs>
          <w:tab w:val="left" w:pos="3150"/>
        </w:tabs>
        <w:spacing w:line="360" w:lineRule="auto"/>
        <w:ind w:left="720" w:firstLine="1701"/>
        <w:rPr>
          <w:szCs w:val="36"/>
        </w:rPr>
      </w:pPr>
      <w:r>
        <w:rPr>
          <w:szCs w:val="36"/>
        </w:rPr>
        <w:t>Supervisor</w:t>
      </w:r>
      <w:r w:rsidRPr="00933993">
        <w:rPr>
          <w:szCs w:val="36"/>
        </w:rPr>
        <w:t xml:space="preserve">: </w:t>
      </w:r>
      <w:r>
        <w:rPr>
          <w:szCs w:val="36"/>
        </w:rPr>
        <w:tab/>
        <w:t>Dr. TRAN VAN DAI</w:t>
      </w:r>
    </w:p>
    <w:p w14:paraId="51577C92" w14:textId="77777777" w:rsidR="00F23418" w:rsidRDefault="00F23418" w:rsidP="00940D2F"/>
    <w:p w14:paraId="2452E06E" w14:textId="77777777" w:rsidR="00940D2F" w:rsidRDefault="00940D2F" w:rsidP="00940D2F"/>
    <w:p w14:paraId="1A78AB50" w14:textId="4379712A" w:rsidR="00940D2F" w:rsidRDefault="00940D2F" w:rsidP="00940D2F"/>
    <w:p w14:paraId="24F72091" w14:textId="77777777" w:rsidR="000C626B" w:rsidRDefault="000C626B" w:rsidP="00940D2F"/>
    <w:p w14:paraId="2250DD41" w14:textId="77777777" w:rsidR="00940D2F" w:rsidRDefault="00940D2F" w:rsidP="00940D2F"/>
    <w:p w14:paraId="1344BB24" w14:textId="77777777" w:rsidR="00940D2F" w:rsidRDefault="00940D2F" w:rsidP="00940D2F"/>
    <w:p w14:paraId="74DEC8FC" w14:textId="60CA42E5" w:rsidR="00005846" w:rsidRDefault="004B5532" w:rsidP="00DB3107">
      <w:pPr>
        <w:spacing w:line="360" w:lineRule="auto"/>
        <w:ind w:firstLine="0"/>
        <w:jc w:val="center"/>
        <w:rPr>
          <w:b/>
          <w:i/>
          <w:szCs w:val="30"/>
        </w:rPr>
      </w:pPr>
      <w:r>
        <w:rPr>
          <w:b/>
          <w:i/>
          <w:szCs w:val="30"/>
        </w:rPr>
        <w:t xml:space="preserve">Da Nang, </w:t>
      </w:r>
      <w:r w:rsidR="00D300F3">
        <w:rPr>
          <w:b/>
          <w:i/>
          <w:szCs w:val="30"/>
        </w:rPr>
        <w:t>December</w:t>
      </w:r>
      <w:r>
        <w:rPr>
          <w:b/>
          <w:i/>
          <w:szCs w:val="30"/>
        </w:rPr>
        <w:t xml:space="preserve"> </w:t>
      </w:r>
      <w:r w:rsidR="00005846">
        <w:rPr>
          <w:b/>
          <w:i/>
          <w:szCs w:val="30"/>
        </w:rPr>
        <w:t>–</w:t>
      </w:r>
      <w:r>
        <w:rPr>
          <w:b/>
          <w:i/>
          <w:szCs w:val="30"/>
        </w:rPr>
        <w:t xml:space="preserve"> 2022</w:t>
      </w:r>
    </w:p>
    <w:p w14:paraId="21D166A8" w14:textId="77777777" w:rsidR="00087935" w:rsidRPr="00087935" w:rsidRDefault="00087935" w:rsidP="00DB3107">
      <w:pPr>
        <w:spacing w:before="120" w:after="120" w:line="288" w:lineRule="auto"/>
        <w:jc w:val="center"/>
        <w:rPr>
          <w:szCs w:val="28"/>
        </w:rPr>
      </w:pPr>
      <w:r w:rsidRPr="00087935">
        <w:rPr>
          <w:szCs w:val="28"/>
        </w:rPr>
        <w:lastRenderedPageBreak/>
        <w:t>VIETNAM-KOREA UNIVERSITY OF INFORMATION AND</w:t>
      </w:r>
    </w:p>
    <w:p w14:paraId="795BFF4A" w14:textId="77777777" w:rsidR="00087935" w:rsidRDefault="00087935" w:rsidP="00DB3107">
      <w:pPr>
        <w:spacing w:before="120" w:after="120" w:line="288" w:lineRule="auto"/>
        <w:jc w:val="center"/>
        <w:rPr>
          <w:szCs w:val="28"/>
        </w:rPr>
      </w:pPr>
      <w:r w:rsidRPr="00087935">
        <w:rPr>
          <w:szCs w:val="28"/>
        </w:rPr>
        <w:t>COMMUNICATION TECHNOLOGY</w:t>
      </w:r>
    </w:p>
    <w:p w14:paraId="595DA5EE" w14:textId="77777777" w:rsidR="00940D2F" w:rsidRDefault="00087935" w:rsidP="00940D2F">
      <w:pPr>
        <w:jc w:val="center"/>
        <w:rPr>
          <w:b/>
          <w:sz w:val="40"/>
        </w:rPr>
      </w:pPr>
      <w:r w:rsidRPr="00087935">
        <w:rPr>
          <w:b/>
          <w:sz w:val="40"/>
        </w:rPr>
        <w:t>Faculty of Computer Science</w:t>
      </w:r>
    </w:p>
    <w:p w14:paraId="1740614E" w14:textId="77777777" w:rsidR="00087935" w:rsidRPr="00940D2F" w:rsidRDefault="00087935" w:rsidP="006D1DFA">
      <w:pPr>
        <w:jc w:val="left"/>
        <w:rPr>
          <w:b/>
          <w:sz w:val="40"/>
        </w:rPr>
      </w:pPr>
    </w:p>
    <w:p w14:paraId="1BE19B6B" w14:textId="77777777" w:rsidR="00940D2F" w:rsidRPr="00933993" w:rsidRDefault="00940D2F" w:rsidP="00940D2F">
      <w:pPr>
        <w:keepNext/>
        <w:spacing w:before="120" w:line="360" w:lineRule="auto"/>
        <w:jc w:val="center"/>
        <w:rPr>
          <w:szCs w:val="28"/>
        </w:rPr>
      </w:pPr>
      <w:r w:rsidRPr="00933993">
        <w:rPr>
          <w:noProof/>
          <w:szCs w:val="28"/>
        </w:rPr>
        <w:drawing>
          <wp:inline distT="0" distB="0" distL="0" distR="0" wp14:anchorId="3579B890" wp14:editId="19AA4CBF">
            <wp:extent cx="1257300" cy="735401"/>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rotWithShape="1">
                    <a:blip r:embed="rId8" cstate="print">
                      <a:extLst>
                        <a:ext uri="{28A0092B-C50C-407E-A947-70E740481C1C}">
                          <a14:useLocalDpi xmlns:a14="http://schemas.microsoft.com/office/drawing/2010/main" val="0"/>
                        </a:ext>
                      </a:extLst>
                    </a:blip>
                    <a:srcRect r="82398"/>
                    <a:stretch/>
                  </pic:blipFill>
                  <pic:spPr bwMode="auto">
                    <a:xfrm>
                      <a:off x="0" y="0"/>
                      <a:ext cx="1257961" cy="735788"/>
                    </a:xfrm>
                    <a:prstGeom prst="rect">
                      <a:avLst/>
                    </a:prstGeom>
                    <a:ln>
                      <a:noFill/>
                    </a:ln>
                    <a:extLst>
                      <a:ext uri="{53640926-AAD7-44D8-BBD7-CCE9431645EC}">
                        <a14:shadowObscured xmlns:a14="http://schemas.microsoft.com/office/drawing/2010/main"/>
                      </a:ext>
                    </a:extLst>
                  </pic:spPr>
                </pic:pic>
              </a:graphicData>
            </a:graphic>
          </wp:inline>
        </w:drawing>
      </w:r>
    </w:p>
    <w:p w14:paraId="3914268C" w14:textId="77777777" w:rsidR="00940D2F" w:rsidRPr="00933993" w:rsidRDefault="00940D2F" w:rsidP="00940D2F">
      <w:pPr>
        <w:spacing w:after="120" w:line="360" w:lineRule="auto"/>
        <w:rPr>
          <w:szCs w:val="26"/>
        </w:rPr>
      </w:pPr>
    </w:p>
    <w:p w14:paraId="5517980F" w14:textId="77777777" w:rsidR="00940D2F" w:rsidRDefault="00940D2F" w:rsidP="00940D2F"/>
    <w:p w14:paraId="05315111" w14:textId="77777777" w:rsidR="00940D2F" w:rsidRPr="00933993" w:rsidRDefault="00940D2F" w:rsidP="00940D2F"/>
    <w:p w14:paraId="4FFFB5F1" w14:textId="77777777" w:rsidR="00940D2F" w:rsidRPr="00401F50" w:rsidRDefault="00F27B4C" w:rsidP="00940D2F">
      <w:pPr>
        <w:spacing w:before="120" w:after="120"/>
        <w:jc w:val="center"/>
        <w:rPr>
          <w:sz w:val="36"/>
        </w:rPr>
      </w:pPr>
      <w:r>
        <w:rPr>
          <w:sz w:val="36"/>
        </w:rPr>
        <w:t>GRADUATION THESIS</w:t>
      </w:r>
    </w:p>
    <w:p w14:paraId="65BEB16F" w14:textId="0E527EDC" w:rsidR="00940D2F" w:rsidRPr="00933993" w:rsidRDefault="006D1DFA" w:rsidP="006D1DFA">
      <w:pPr>
        <w:spacing w:line="360" w:lineRule="auto"/>
        <w:jc w:val="center"/>
        <w:rPr>
          <w:sz w:val="30"/>
          <w:szCs w:val="28"/>
        </w:rPr>
      </w:pPr>
      <w:r w:rsidRPr="002319E5">
        <w:rPr>
          <w:b/>
          <w:sz w:val="40"/>
          <w:szCs w:val="48"/>
        </w:rPr>
        <w:t>DECENTRALIZED MUSIC PLAYER APP DEVELOPMENT</w:t>
      </w:r>
    </w:p>
    <w:p w14:paraId="5FA9EC01" w14:textId="77777777" w:rsidR="00940D2F" w:rsidRDefault="00940D2F" w:rsidP="00940D2F">
      <w:pPr>
        <w:spacing w:line="360" w:lineRule="auto"/>
        <w:jc w:val="center"/>
        <w:rPr>
          <w:sz w:val="30"/>
          <w:szCs w:val="28"/>
        </w:rPr>
      </w:pPr>
    </w:p>
    <w:p w14:paraId="14CFC5CC" w14:textId="77777777" w:rsidR="00940D2F" w:rsidRDefault="00940D2F" w:rsidP="00940D2F">
      <w:pPr>
        <w:spacing w:line="360" w:lineRule="auto"/>
        <w:jc w:val="center"/>
        <w:rPr>
          <w:sz w:val="30"/>
          <w:szCs w:val="28"/>
        </w:rPr>
      </w:pPr>
    </w:p>
    <w:p w14:paraId="01E3D803" w14:textId="77777777" w:rsidR="00940D2F" w:rsidRPr="00933993" w:rsidRDefault="00940D2F" w:rsidP="00940D2F">
      <w:pPr>
        <w:spacing w:line="360" w:lineRule="auto"/>
        <w:jc w:val="center"/>
        <w:rPr>
          <w:sz w:val="30"/>
          <w:szCs w:val="28"/>
        </w:rPr>
      </w:pPr>
    </w:p>
    <w:p w14:paraId="1CE2A7B6" w14:textId="77777777" w:rsidR="00940D2F" w:rsidRPr="00933993" w:rsidRDefault="00940D2F" w:rsidP="00940D2F"/>
    <w:p w14:paraId="305685D3" w14:textId="77777777" w:rsidR="006D1DFA" w:rsidRDefault="006D1DFA" w:rsidP="006D1DFA">
      <w:pPr>
        <w:tabs>
          <w:tab w:val="left" w:pos="3150"/>
        </w:tabs>
        <w:spacing w:line="360" w:lineRule="auto"/>
        <w:ind w:left="720" w:firstLine="1701"/>
        <w:rPr>
          <w:b/>
          <w:szCs w:val="36"/>
        </w:rPr>
      </w:pPr>
      <w:r>
        <w:rPr>
          <w:szCs w:val="36"/>
        </w:rPr>
        <w:t>Student</w:t>
      </w:r>
      <w:r w:rsidRPr="00933993">
        <w:rPr>
          <w:szCs w:val="36"/>
        </w:rPr>
        <w:t xml:space="preserve">: </w:t>
      </w:r>
      <w:r w:rsidRPr="00933993">
        <w:rPr>
          <w:szCs w:val="36"/>
        </w:rPr>
        <w:tab/>
      </w:r>
      <w:r>
        <w:rPr>
          <w:szCs w:val="36"/>
        </w:rPr>
        <w:tab/>
      </w:r>
      <w:r>
        <w:rPr>
          <w:b/>
          <w:szCs w:val="36"/>
        </w:rPr>
        <w:t>NGUYEN DUY SY</w:t>
      </w:r>
    </w:p>
    <w:p w14:paraId="0258C9B8" w14:textId="77777777" w:rsidR="006D1DFA" w:rsidRPr="00933993" w:rsidRDefault="006D1DFA" w:rsidP="006D1DFA">
      <w:pPr>
        <w:tabs>
          <w:tab w:val="left" w:pos="3150"/>
        </w:tabs>
        <w:spacing w:line="360" w:lineRule="auto"/>
        <w:ind w:left="720" w:firstLine="1701"/>
        <w:rPr>
          <w:szCs w:val="36"/>
        </w:rPr>
      </w:pPr>
      <w:r>
        <w:rPr>
          <w:b/>
          <w:szCs w:val="36"/>
        </w:rPr>
        <w:tab/>
      </w:r>
      <w:r>
        <w:rPr>
          <w:b/>
          <w:szCs w:val="36"/>
        </w:rPr>
        <w:tab/>
      </w:r>
      <w:r>
        <w:rPr>
          <w:b/>
          <w:szCs w:val="36"/>
        </w:rPr>
        <w:tab/>
        <w:t>NGUYEN THI NGUYET MINH</w:t>
      </w:r>
    </w:p>
    <w:p w14:paraId="233F580F" w14:textId="48CCAE76" w:rsidR="006D1DFA" w:rsidRPr="00933993" w:rsidRDefault="006D1DFA" w:rsidP="006D1DFA">
      <w:pPr>
        <w:tabs>
          <w:tab w:val="left" w:pos="3150"/>
        </w:tabs>
        <w:spacing w:line="360" w:lineRule="auto"/>
        <w:ind w:left="720" w:firstLine="1701"/>
        <w:rPr>
          <w:b/>
          <w:szCs w:val="36"/>
        </w:rPr>
      </w:pPr>
      <w:r>
        <w:rPr>
          <w:szCs w:val="36"/>
        </w:rPr>
        <w:t>Class</w:t>
      </w:r>
      <w:r w:rsidRPr="00933993">
        <w:rPr>
          <w:szCs w:val="36"/>
        </w:rPr>
        <w:t xml:space="preserve">: </w:t>
      </w:r>
      <w:r w:rsidRPr="00933993">
        <w:rPr>
          <w:szCs w:val="36"/>
        </w:rPr>
        <w:tab/>
      </w:r>
      <w:r>
        <w:rPr>
          <w:szCs w:val="36"/>
        </w:rPr>
        <w:tab/>
      </w:r>
      <w:r w:rsidR="00230F29">
        <w:rPr>
          <w:szCs w:val="36"/>
        </w:rPr>
        <w:tab/>
      </w:r>
      <w:r>
        <w:rPr>
          <w:b/>
          <w:szCs w:val="36"/>
        </w:rPr>
        <w:t>18IT5 + 18IT2</w:t>
      </w:r>
    </w:p>
    <w:p w14:paraId="5022047A" w14:textId="77777777" w:rsidR="006D1DFA" w:rsidRPr="00933993" w:rsidRDefault="006D1DFA" w:rsidP="006D1DFA">
      <w:pPr>
        <w:tabs>
          <w:tab w:val="left" w:pos="3150"/>
        </w:tabs>
        <w:spacing w:line="360" w:lineRule="auto"/>
        <w:ind w:left="720" w:firstLine="1701"/>
        <w:rPr>
          <w:szCs w:val="36"/>
        </w:rPr>
      </w:pPr>
      <w:r>
        <w:rPr>
          <w:szCs w:val="36"/>
        </w:rPr>
        <w:t>Supervisor</w:t>
      </w:r>
      <w:r w:rsidRPr="00933993">
        <w:rPr>
          <w:szCs w:val="36"/>
        </w:rPr>
        <w:t xml:space="preserve">: </w:t>
      </w:r>
      <w:r>
        <w:rPr>
          <w:szCs w:val="36"/>
        </w:rPr>
        <w:tab/>
        <w:t>Dr. TRAN VAN DAI</w:t>
      </w:r>
    </w:p>
    <w:p w14:paraId="7CDBB986" w14:textId="77777777" w:rsidR="00940D2F" w:rsidRPr="00933993" w:rsidRDefault="00940D2F" w:rsidP="00940D2F"/>
    <w:p w14:paraId="73CE6E2F" w14:textId="77777777" w:rsidR="00DB3107" w:rsidRDefault="00DB3107" w:rsidP="00940D2F"/>
    <w:p w14:paraId="26E52D9C" w14:textId="6F4DB809" w:rsidR="00940D2F" w:rsidRDefault="00940D2F" w:rsidP="00940D2F"/>
    <w:p w14:paraId="139A22F0" w14:textId="77777777" w:rsidR="00230F29" w:rsidRDefault="00230F29" w:rsidP="00940D2F"/>
    <w:p w14:paraId="41137311" w14:textId="77777777" w:rsidR="00940D2F" w:rsidRDefault="00940D2F" w:rsidP="00940D2F"/>
    <w:p w14:paraId="22323243" w14:textId="77777777" w:rsidR="00940D2F" w:rsidRDefault="00940D2F" w:rsidP="00940D2F"/>
    <w:p w14:paraId="0DE56EAB" w14:textId="77777777" w:rsidR="00636C8A" w:rsidRDefault="00404C19" w:rsidP="00DB3107">
      <w:pPr>
        <w:spacing w:line="360" w:lineRule="auto"/>
        <w:ind w:firstLine="0"/>
        <w:jc w:val="center"/>
        <w:rPr>
          <w:b/>
          <w:i/>
          <w:szCs w:val="30"/>
        </w:rPr>
      </w:pPr>
      <w:bookmarkStart w:id="0" w:name="_Toc57216370"/>
      <w:bookmarkStart w:id="1" w:name="_Toc7979773"/>
      <w:bookmarkStart w:id="2" w:name="_Toc7979836"/>
      <w:bookmarkStart w:id="3" w:name="_Toc8805988"/>
      <w:bookmarkStart w:id="4" w:name="_Toc9016555"/>
      <w:bookmarkStart w:id="5" w:name="_Toc9522822"/>
      <w:bookmarkStart w:id="6" w:name="_Toc9522924"/>
      <w:r>
        <w:rPr>
          <w:b/>
          <w:i/>
          <w:szCs w:val="30"/>
        </w:rPr>
        <w:t xml:space="preserve">Da Nang, </w:t>
      </w:r>
      <w:r w:rsidR="00D300F3">
        <w:rPr>
          <w:b/>
          <w:i/>
          <w:szCs w:val="30"/>
        </w:rPr>
        <w:t>December</w:t>
      </w:r>
      <w:r>
        <w:rPr>
          <w:b/>
          <w:i/>
          <w:szCs w:val="30"/>
        </w:rPr>
        <w:t xml:space="preserve"> - 2022</w:t>
      </w:r>
      <w:r w:rsidR="00636C8A">
        <w:rPr>
          <w:b/>
          <w:i/>
          <w:szCs w:val="30"/>
        </w:rPr>
        <w:br w:type="page"/>
      </w:r>
    </w:p>
    <w:p w14:paraId="35D3470D" w14:textId="77777777" w:rsidR="002B513B" w:rsidRPr="00636C8A" w:rsidRDefault="00FC6FEB" w:rsidP="00636C8A">
      <w:pPr>
        <w:jc w:val="center"/>
        <w:rPr>
          <w:b/>
          <w:sz w:val="36"/>
        </w:rPr>
      </w:pPr>
      <w:r w:rsidRPr="00FC6FEB">
        <w:rPr>
          <w:b/>
          <w:sz w:val="36"/>
        </w:rPr>
        <w:lastRenderedPageBreak/>
        <w:t>SUPERVIOR’S COMMENT</w:t>
      </w:r>
      <w:r w:rsidR="00C07879">
        <w:rPr>
          <w:b/>
          <w:sz w:val="36"/>
        </w:rPr>
        <w:br/>
      </w:r>
      <w:r w:rsidR="00C07879" w:rsidRPr="00864E42">
        <w:rPr>
          <w:i/>
          <w:color w:val="FF0000"/>
        </w:rPr>
        <w:t>&lt;according to the template</w:t>
      </w:r>
      <w:bookmarkEnd w:id="0"/>
      <w:r w:rsidR="00C07879" w:rsidRPr="00864E42">
        <w:rPr>
          <w:i/>
          <w:color w:val="FF0000"/>
        </w:rPr>
        <w:t>&gt;</w:t>
      </w:r>
    </w:p>
    <w:p w14:paraId="055988A8" w14:textId="77777777" w:rsidR="001F3B50" w:rsidRDefault="005F1E22" w:rsidP="000D15B5">
      <w:pPr>
        <w:tabs>
          <w:tab w:val="left" w:leader="dot" w:pos="9072"/>
        </w:tabs>
        <w:spacing w:before="120" w:after="120"/>
        <w:ind w:firstLine="0"/>
      </w:pPr>
      <w:r w:rsidRPr="00933993">
        <w:tab/>
      </w:r>
    </w:p>
    <w:p w14:paraId="56DC3AB8" w14:textId="77777777" w:rsidR="00940D2F" w:rsidRDefault="00940D2F" w:rsidP="000D15B5">
      <w:pPr>
        <w:tabs>
          <w:tab w:val="left" w:leader="dot" w:pos="9072"/>
        </w:tabs>
        <w:spacing w:before="120" w:after="120"/>
        <w:ind w:firstLine="0"/>
      </w:pPr>
      <w:r>
        <w:tab/>
      </w:r>
    </w:p>
    <w:p w14:paraId="59C58CB1" w14:textId="77777777" w:rsidR="00940D2F" w:rsidRDefault="00940D2F" w:rsidP="000D15B5">
      <w:pPr>
        <w:tabs>
          <w:tab w:val="left" w:leader="dot" w:pos="9072"/>
        </w:tabs>
        <w:spacing w:before="120" w:after="120"/>
        <w:ind w:firstLine="0"/>
      </w:pPr>
      <w:r>
        <w:tab/>
      </w:r>
    </w:p>
    <w:p w14:paraId="0AB35911" w14:textId="77777777" w:rsidR="00940D2F" w:rsidRDefault="00940D2F" w:rsidP="000D15B5">
      <w:pPr>
        <w:tabs>
          <w:tab w:val="left" w:leader="dot" w:pos="9072"/>
        </w:tabs>
        <w:spacing w:before="120" w:after="120"/>
        <w:ind w:firstLine="0"/>
      </w:pPr>
      <w:r>
        <w:tab/>
      </w:r>
    </w:p>
    <w:p w14:paraId="1D6C90D5" w14:textId="77777777" w:rsidR="00940D2F" w:rsidRDefault="00940D2F" w:rsidP="000D15B5">
      <w:pPr>
        <w:tabs>
          <w:tab w:val="left" w:leader="dot" w:pos="9072"/>
        </w:tabs>
        <w:spacing w:before="120" w:after="120"/>
        <w:ind w:firstLine="0"/>
      </w:pPr>
      <w:r>
        <w:tab/>
      </w:r>
    </w:p>
    <w:p w14:paraId="68FD02EF" w14:textId="77777777" w:rsidR="00940D2F" w:rsidRDefault="00940D2F" w:rsidP="000D15B5">
      <w:pPr>
        <w:tabs>
          <w:tab w:val="left" w:leader="dot" w:pos="9072"/>
        </w:tabs>
        <w:spacing w:before="120" w:after="120"/>
        <w:ind w:firstLine="0"/>
      </w:pPr>
      <w:r>
        <w:tab/>
      </w:r>
    </w:p>
    <w:p w14:paraId="4D667692" w14:textId="77777777" w:rsidR="00940D2F" w:rsidRDefault="00940D2F" w:rsidP="000D15B5">
      <w:pPr>
        <w:tabs>
          <w:tab w:val="left" w:leader="dot" w:pos="9072"/>
        </w:tabs>
        <w:spacing w:before="120" w:after="120"/>
        <w:ind w:firstLine="0"/>
      </w:pPr>
      <w:r>
        <w:tab/>
      </w:r>
    </w:p>
    <w:p w14:paraId="6EDFA085" w14:textId="77777777" w:rsidR="00940D2F" w:rsidRDefault="00940D2F" w:rsidP="000D15B5">
      <w:pPr>
        <w:tabs>
          <w:tab w:val="left" w:leader="dot" w:pos="9072"/>
        </w:tabs>
        <w:spacing w:before="120" w:after="120"/>
        <w:ind w:firstLine="0"/>
      </w:pPr>
      <w:r>
        <w:tab/>
      </w:r>
    </w:p>
    <w:p w14:paraId="141DF439" w14:textId="77777777" w:rsidR="00940D2F" w:rsidRDefault="00940D2F" w:rsidP="000D15B5">
      <w:pPr>
        <w:tabs>
          <w:tab w:val="left" w:leader="dot" w:pos="9072"/>
        </w:tabs>
        <w:spacing w:before="120" w:after="120"/>
        <w:ind w:firstLine="0"/>
      </w:pPr>
      <w:r>
        <w:tab/>
      </w:r>
    </w:p>
    <w:p w14:paraId="5C2EE361" w14:textId="77777777" w:rsidR="00940D2F" w:rsidRDefault="00940D2F" w:rsidP="000D15B5">
      <w:pPr>
        <w:tabs>
          <w:tab w:val="left" w:leader="dot" w:pos="9072"/>
        </w:tabs>
        <w:spacing w:before="120" w:after="120"/>
        <w:ind w:firstLine="0"/>
      </w:pPr>
      <w:r>
        <w:tab/>
      </w:r>
    </w:p>
    <w:p w14:paraId="0DD5F4AE" w14:textId="77777777" w:rsidR="00940D2F" w:rsidRDefault="00940D2F" w:rsidP="000D15B5">
      <w:pPr>
        <w:tabs>
          <w:tab w:val="left" w:leader="dot" w:pos="9072"/>
        </w:tabs>
        <w:spacing w:before="120" w:after="120"/>
        <w:ind w:firstLine="0"/>
      </w:pPr>
      <w:r>
        <w:tab/>
      </w:r>
    </w:p>
    <w:p w14:paraId="64187506" w14:textId="77777777" w:rsidR="00940D2F" w:rsidRDefault="00940D2F" w:rsidP="000D15B5">
      <w:pPr>
        <w:tabs>
          <w:tab w:val="left" w:leader="dot" w:pos="9072"/>
        </w:tabs>
        <w:spacing w:before="120" w:after="120"/>
        <w:ind w:firstLine="0"/>
      </w:pPr>
      <w:r>
        <w:tab/>
      </w:r>
    </w:p>
    <w:p w14:paraId="194E61C4" w14:textId="77777777" w:rsidR="00940D2F" w:rsidRDefault="00940D2F" w:rsidP="000D15B5">
      <w:pPr>
        <w:tabs>
          <w:tab w:val="left" w:leader="dot" w:pos="9072"/>
        </w:tabs>
        <w:spacing w:before="120" w:after="120"/>
        <w:ind w:firstLine="0"/>
      </w:pPr>
      <w:r>
        <w:tab/>
      </w:r>
    </w:p>
    <w:p w14:paraId="6F0955F8" w14:textId="77777777" w:rsidR="00940D2F" w:rsidRDefault="00940D2F" w:rsidP="000D15B5">
      <w:pPr>
        <w:tabs>
          <w:tab w:val="left" w:leader="dot" w:pos="9072"/>
        </w:tabs>
        <w:spacing w:before="120" w:after="120"/>
        <w:ind w:firstLine="0"/>
      </w:pPr>
      <w:r>
        <w:tab/>
      </w:r>
    </w:p>
    <w:p w14:paraId="54340D05" w14:textId="77777777" w:rsidR="00940D2F" w:rsidRDefault="00940D2F" w:rsidP="000D15B5">
      <w:pPr>
        <w:tabs>
          <w:tab w:val="left" w:leader="dot" w:pos="9072"/>
        </w:tabs>
        <w:spacing w:before="120" w:after="120"/>
        <w:ind w:firstLine="0"/>
      </w:pPr>
      <w:r>
        <w:tab/>
      </w:r>
    </w:p>
    <w:p w14:paraId="6BE45174" w14:textId="77777777" w:rsidR="00940D2F" w:rsidRDefault="00940D2F" w:rsidP="000D15B5">
      <w:pPr>
        <w:tabs>
          <w:tab w:val="left" w:leader="dot" w:pos="9072"/>
        </w:tabs>
        <w:spacing w:before="120" w:after="120"/>
        <w:ind w:firstLine="0"/>
      </w:pPr>
      <w:r>
        <w:tab/>
      </w:r>
    </w:p>
    <w:p w14:paraId="3115CAC6" w14:textId="77777777" w:rsidR="00940D2F" w:rsidRDefault="00940D2F" w:rsidP="000D15B5">
      <w:pPr>
        <w:tabs>
          <w:tab w:val="left" w:leader="dot" w:pos="9072"/>
        </w:tabs>
        <w:spacing w:before="120" w:after="120"/>
        <w:ind w:firstLine="0"/>
      </w:pPr>
      <w:r>
        <w:tab/>
      </w:r>
    </w:p>
    <w:p w14:paraId="2C10DCAE" w14:textId="77777777" w:rsidR="00940D2F" w:rsidRDefault="00940D2F" w:rsidP="000D15B5">
      <w:pPr>
        <w:tabs>
          <w:tab w:val="left" w:leader="dot" w:pos="9072"/>
        </w:tabs>
        <w:spacing w:before="120" w:after="120"/>
        <w:ind w:firstLine="0"/>
      </w:pPr>
      <w:r>
        <w:tab/>
      </w:r>
    </w:p>
    <w:p w14:paraId="1DEED562" w14:textId="77777777" w:rsidR="00940D2F" w:rsidRDefault="00940D2F" w:rsidP="000D15B5">
      <w:pPr>
        <w:tabs>
          <w:tab w:val="left" w:leader="dot" w:pos="9072"/>
        </w:tabs>
        <w:spacing w:before="120" w:after="120"/>
        <w:ind w:firstLine="0"/>
      </w:pPr>
      <w:r>
        <w:tab/>
      </w:r>
    </w:p>
    <w:p w14:paraId="6E7CBFBB" w14:textId="77777777" w:rsidR="00940D2F" w:rsidRDefault="00940D2F" w:rsidP="000D15B5">
      <w:pPr>
        <w:tabs>
          <w:tab w:val="left" w:leader="dot" w:pos="9072"/>
        </w:tabs>
        <w:spacing w:before="120" w:after="120"/>
        <w:ind w:firstLine="0"/>
      </w:pPr>
      <w:r>
        <w:tab/>
      </w:r>
    </w:p>
    <w:p w14:paraId="42D44C70" w14:textId="77777777" w:rsidR="00940D2F" w:rsidRDefault="00940D2F" w:rsidP="000D15B5">
      <w:pPr>
        <w:tabs>
          <w:tab w:val="left" w:leader="dot" w:pos="9072"/>
        </w:tabs>
        <w:spacing w:before="120" w:after="120"/>
        <w:ind w:firstLine="0"/>
      </w:pPr>
      <w:r>
        <w:tab/>
      </w:r>
    </w:p>
    <w:p w14:paraId="658546EB" w14:textId="77777777" w:rsidR="00940D2F" w:rsidRPr="00933993" w:rsidRDefault="00940D2F" w:rsidP="000D15B5">
      <w:pPr>
        <w:tabs>
          <w:tab w:val="left" w:leader="dot" w:pos="9072"/>
        </w:tabs>
        <w:spacing w:before="120" w:after="120"/>
        <w:ind w:firstLine="0"/>
      </w:pPr>
      <w:r>
        <w:tab/>
      </w:r>
    </w:p>
    <w:p w14:paraId="44FE843B" w14:textId="77777777" w:rsidR="005F1E22" w:rsidRPr="00933993" w:rsidRDefault="005F1E22" w:rsidP="00940D2F">
      <w:r w:rsidRPr="00933993">
        <w:tab/>
      </w:r>
    </w:p>
    <w:p w14:paraId="7323A39F" w14:textId="77777777" w:rsidR="005F1E22" w:rsidRPr="00933993" w:rsidRDefault="005F1E22" w:rsidP="00940D2F">
      <w:r w:rsidRPr="00933993">
        <w:tab/>
      </w:r>
    </w:p>
    <w:p w14:paraId="4102E53E" w14:textId="43C438CC" w:rsidR="00636C8A" w:rsidRDefault="00636C8A" w:rsidP="00DB3107">
      <w:pPr>
        <w:sectPr w:rsidR="00636C8A" w:rsidSect="00285DC4">
          <w:headerReference w:type="default" r:id="rId9"/>
          <w:footerReference w:type="default" r:id="rId10"/>
          <w:pgSz w:w="11907" w:h="16840" w:code="9"/>
          <w:pgMar w:top="1418" w:right="1134" w:bottom="1418" w:left="1701" w:header="680" w:footer="680" w:gutter="0"/>
          <w:pgBorders w:display="firstPage">
            <w:top w:val="thickThinSmallGap" w:sz="36" w:space="1" w:color="4472C4" w:themeColor="accent5"/>
            <w:left w:val="thickThinSmallGap" w:sz="36" w:space="4" w:color="4472C4" w:themeColor="accent5"/>
            <w:bottom w:val="thinThickSmallGap" w:sz="36" w:space="1" w:color="4472C4" w:themeColor="accent5"/>
            <w:right w:val="thinThickSmallGap" w:sz="36" w:space="4" w:color="4472C4" w:themeColor="accent5"/>
          </w:pgBorders>
          <w:pgNumType w:fmt="lowerRoman" w:start="1"/>
          <w:cols w:space="720"/>
          <w:docGrid w:linePitch="381"/>
        </w:sectPr>
      </w:pPr>
    </w:p>
    <w:p w14:paraId="41DAE4BB" w14:textId="022C43A0" w:rsidR="001F3B50" w:rsidRPr="006D1DFA" w:rsidRDefault="00D300F3" w:rsidP="006D1DFA">
      <w:pPr>
        <w:pStyle w:val="Title"/>
      </w:pPr>
      <w:bookmarkStart w:id="7" w:name="_Toc7979774"/>
      <w:bookmarkStart w:id="8" w:name="_Toc7979837"/>
      <w:bookmarkStart w:id="9" w:name="_Toc8805989"/>
      <w:bookmarkStart w:id="10" w:name="_Toc9016556"/>
      <w:bookmarkStart w:id="11" w:name="_Toc9522823"/>
      <w:bookmarkStart w:id="12" w:name="_Toc9522925"/>
      <w:bookmarkStart w:id="13" w:name="_Toc57216371"/>
      <w:bookmarkStart w:id="14" w:name="_Toc83724759"/>
      <w:bookmarkStart w:id="15" w:name="_Toc83724998"/>
      <w:bookmarkStart w:id="16" w:name="_Toc122275904"/>
      <w:bookmarkEnd w:id="1"/>
      <w:bookmarkEnd w:id="2"/>
      <w:bookmarkEnd w:id="3"/>
      <w:bookmarkEnd w:id="4"/>
      <w:bookmarkEnd w:id="5"/>
      <w:bookmarkEnd w:id="6"/>
      <w:r w:rsidRPr="00D300F3">
        <w:lastRenderedPageBreak/>
        <w:t>ACKNOWLEDGEMENTS</w:t>
      </w:r>
      <w:bookmarkEnd w:id="16"/>
      <w:r w:rsidRPr="00D300F3">
        <w:t xml:space="preserve"> </w:t>
      </w:r>
      <w:bookmarkEnd w:id="7"/>
      <w:bookmarkEnd w:id="8"/>
      <w:bookmarkEnd w:id="9"/>
      <w:bookmarkEnd w:id="10"/>
      <w:bookmarkEnd w:id="11"/>
      <w:bookmarkEnd w:id="12"/>
      <w:bookmarkEnd w:id="13"/>
      <w:bookmarkEnd w:id="14"/>
      <w:bookmarkEnd w:id="15"/>
    </w:p>
    <w:p w14:paraId="0488D13A" w14:textId="77777777" w:rsidR="006D1DFA" w:rsidRPr="00E5159C" w:rsidRDefault="006D1DFA" w:rsidP="006D1DFA">
      <w:pPr>
        <w:spacing w:before="80" w:after="80"/>
        <w:rPr>
          <w:szCs w:val="26"/>
        </w:rPr>
      </w:pPr>
      <w:r>
        <w:rPr>
          <w:szCs w:val="26"/>
        </w:rPr>
        <w:t>We</w:t>
      </w:r>
      <w:r w:rsidRPr="00E5159C">
        <w:rPr>
          <w:szCs w:val="26"/>
        </w:rPr>
        <w:t xml:space="preserve"> would like to profoundly acknowledge the people who have helped me during my studies:</w:t>
      </w:r>
    </w:p>
    <w:p w14:paraId="0FCF590B" w14:textId="77777777" w:rsidR="006D1DFA" w:rsidRDefault="006D1DFA" w:rsidP="006D1DFA">
      <w:pPr>
        <w:spacing w:before="80" w:after="80"/>
        <w:rPr>
          <w:szCs w:val="26"/>
        </w:rPr>
      </w:pPr>
      <w:r w:rsidRPr="00F730FD">
        <w:rPr>
          <w:szCs w:val="26"/>
        </w:rPr>
        <w:t xml:space="preserve">First and foremost, </w:t>
      </w:r>
      <w:r>
        <w:rPr>
          <w:szCs w:val="26"/>
        </w:rPr>
        <w:t>we</w:t>
      </w:r>
      <w:r w:rsidRPr="00F730FD">
        <w:rPr>
          <w:szCs w:val="26"/>
        </w:rPr>
        <w:t xml:space="preserve"> would like to thank my research supervisors,</w:t>
      </w:r>
      <w:r>
        <w:rPr>
          <w:szCs w:val="26"/>
        </w:rPr>
        <w:t xml:space="preserve"> </w:t>
      </w:r>
      <w:r w:rsidRPr="00F730FD">
        <w:rPr>
          <w:szCs w:val="26"/>
        </w:rPr>
        <w:t xml:space="preserve">Dr </w:t>
      </w:r>
      <w:r>
        <w:rPr>
          <w:szCs w:val="26"/>
        </w:rPr>
        <w:t>Tran Van Dai</w:t>
      </w:r>
      <w:r w:rsidRPr="00F730FD">
        <w:rPr>
          <w:szCs w:val="26"/>
        </w:rPr>
        <w:t xml:space="preserve">. Without his assistance and dedicated involvement in every step throughout the process, this paper could have never been accomplished. </w:t>
      </w:r>
      <w:r>
        <w:rPr>
          <w:szCs w:val="26"/>
        </w:rPr>
        <w:t>We</w:t>
      </w:r>
      <w:r w:rsidRPr="00F730FD">
        <w:rPr>
          <w:szCs w:val="26"/>
        </w:rPr>
        <w:t xml:space="preserve"> </w:t>
      </w:r>
      <w:r>
        <w:rPr>
          <w:szCs w:val="26"/>
        </w:rPr>
        <w:t>are</w:t>
      </w:r>
      <w:r w:rsidRPr="00F730FD">
        <w:rPr>
          <w:szCs w:val="26"/>
        </w:rPr>
        <w:t xml:space="preserve"> extremely grateful to you for supporting and understanding me during the past time.</w:t>
      </w:r>
    </w:p>
    <w:p w14:paraId="2097AC9A" w14:textId="163D3555" w:rsidR="006D1DFA" w:rsidRDefault="003136F7" w:rsidP="006D1DFA">
      <w:pPr>
        <w:spacing w:before="80" w:after="80"/>
        <w:rPr>
          <w:szCs w:val="26"/>
        </w:rPr>
      </w:pPr>
      <w:r>
        <w:rPr>
          <w:szCs w:val="26"/>
        </w:rPr>
        <w:t>We</w:t>
      </w:r>
      <w:r w:rsidR="006D1DFA" w:rsidRPr="002A14EB">
        <w:rPr>
          <w:szCs w:val="26"/>
        </w:rPr>
        <w:t xml:space="preserve"> would like to acknowledge all lecturers at Vietnam Korea University of Information And Communication Technology, for their valuable guidance throughout my studies. You provided me with the tools that I needed to choose the right direction and successfully complete my dissertation.</w:t>
      </w:r>
    </w:p>
    <w:p w14:paraId="75C54CDC" w14:textId="77777777" w:rsidR="006D1DFA" w:rsidRPr="00E5159C" w:rsidRDefault="006D1DFA" w:rsidP="006D1DFA">
      <w:pPr>
        <w:spacing w:before="80" w:after="80"/>
        <w:rPr>
          <w:szCs w:val="26"/>
        </w:rPr>
      </w:pPr>
      <w:r w:rsidRPr="00E5159C">
        <w:rPr>
          <w:szCs w:val="26"/>
        </w:rPr>
        <w:t xml:space="preserve">Finally, </w:t>
      </w:r>
      <w:r w:rsidRPr="003D069A">
        <w:rPr>
          <w:szCs w:val="26"/>
        </w:rPr>
        <w:t>but not least, my warm and heartfelt thanks go to my family for their tremendous support and hope they had given to me. Without that hope, this thesis would not have been possible. Thank you all for the strength you gave me.</w:t>
      </w:r>
    </w:p>
    <w:p w14:paraId="15D6B432" w14:textId="77777777" w:rsidR="0068777B" w:rsidRPr="00933993" w:rsidRDefault="0068777B" w:rsidP="006D1DFA">
      <w:pPr>
        <w:spacing w:before="80" w:after="80"/>
        <w:rPr>
          <w:szCs w:val="26"/>
        </w:rPr>
      </w:pPr>
    </w:p>
    <w:p w14:paraId="68CBABE4" w14:textId="77777777" w:rsidR="00070EF9" w:rsidRPr="00933993" w:rsidRDefault="005150CE" w:rsidP="00FF5C2B">
      <w:pPr>
        <w:tabs>
          <w:tab w:val="center" w:pos="6804"/>
        </w:tabs>
        <w:spacing w:line="360" w:lineRule="auto"/>
        <w:rPr>
          <w:szCs w:val="26"/>
        </w:rPr>
      </w:pPr>
      <w:r w:rsidRPr="00933993">
        <w:rPr>
          <w:szCs w:val="26"/>
        </w:rPr>
        <w:tab/>
      </w:r>
    </w:p>
    <w:p w14:paraId="688E3FD7" w14:textId="77777777" w:rsidR="00C07879" w:rsidRDefault="00070EF9" w:rsidP="00B227B9">
      <w:pPr>
        <w:tabs>
          <w:tab w:val="center" w:pos="6804"/>
        </w:tabs>
        <w:spacing w:line="360" w:lineRule="auto"/>
      </w:pPr>
      <w:r w:rsidRPr="00933993">
        <w:rPr>
          <w:szCs w:val="26"/>
        </w:rPr>
        <w:tab/>
      </w:r>
      <w:bookmarkStart w:id="17" w:name="_Toc6684062"/>
      <w:bookmarkStart w:id="18" w:name="_Toc6684123"/>
      <w:bookmarkStart w:id="19" w:name="_Toc6688591"/>
      <w:bookmarkStart w:id="20" w:name="_Toc7979775"/>
      <w:bookmarkStart w:id="21" w:name="_Toc7979838"/>
      <w:bookmarkStart w:id="22" w:name="_Toc8805990"/>
      <w:bookmarkStart w:id="23" w:name="_Toc9016558"/>
      <w:bookmarkStart w:id="24" w:name="_Toc9522825"/>
      <w:bookmarkStart w:id="25" w:name="_Toc9522927"/>
    </w:p>
    <w:p w14:paraId="3433F82B" w14:textId="77777777" w:rsidR="00C07879" w:rsidRDefault="00C07879">
      <w:r>
        <w:br w:type="page"/>
      </w:r>
    </w:p>
    <w:p w14:paraId="48C45406" w14:textId="77777777" w:rsidR="00C73265" w:rsidRPr="00C07879" w:rsidRDefault="00C07879" w:rsidP="00C07879">
      <w:pPr>
        <w:pStyle w:val="Title"/>
      </w:pPr>
      <w:bookmarkStart w:id="26" w:name="_Toc122275905"/>
      <w:r w:rsidRPr="00C07879">
        <w:lastRenderedPageBreak/>
        <w:t>STATEMENT OF AUTHORSHIP</w:t>
      </w:r>
      <w:bookmarkEnd w:id="26"/>
    </w:p>
    <w:p w14:paraId="2ED8522E" w14:textId="77777777" w:rsidR="0024321D" w:rsidRPr="00933993" w:rsidRDefault="0024321D"/>
    <w:p w14:paraId="3BD58D0C" w14:textId="77777777" w:rsidR="00B227B9" w:rsidRPr="00933993" w:rsidRDefault="00B227B9" w:rsidP="000D15B5">
      <w:pPr>
        <w:tabs>
          <w:tab w:val="left" w:leader="dot" w:pos="9072"/>
        </w:tabs>
        <w:spacing w:before="120" w:after="120"/>
        <w:ind w:firstLine="0"/>
      </w:pPr>
      <w:r>
        <w:tab/>
      </w:r>
    </w:p>
    <w:p w14:paraId="0A90D323" w14:textId="77777777" w:rsidR="00B227B9" w:rsidRPr="00933993" w:rsidRDefault="00B227B9" w:rsidP="000D15B5">
      <w:pPr>
        <w:tabs>
          <w:tab w:val="left" w:leader="dot" w:pos="9072"/>
        </w:tabs>
        <w:spacing w:before="120" w:after="120"/>
        <w:ind w:firstLine="0"/>
      </w:pPr>
      <w:r>
        <w:tab/>
      </w:r>
    </w:p>
    <w:p w14:paraId="7100AE05" w14:textId="77777777" w:rsidR="00B227B9" w:rsidRPr="00933993" w:rsidRDefault="00B227B9" w:rsidP="000D15B5">
      <w:pPr>
        <w:tabs>
          <w:tab w:val="left" w:leader="dot" w:pos="9072"/>
        </w:tabs>
        <w:spacing w:before="120" w:after="120"/>
        <w:ind w:firstLine="0"/>
      </w:pPr>
      <w:r>
        <w:tab/>
      </w:r>
    </w:p>
    <w:p w14:paraId="4220DA85" w14:textId="77777777" w:rsidR="00B227B9" w:rsidRPr="00933993" w:rsidRDefault="00B227B9" w:rsidP="000D15B5">
      <w:pPr>
        <w:tabs>
          <w:tab w:val="left" w:leader="dot" w:pos="9072"/>
        </w:tabs>
        <w:spacing w:before="120" w:after="120"/>
        <w:ind w:firstLine="0"/>
      </w:pPr>
      <w:r>
        <w:tab/>
      </w:r>
    </w:p>
    <w:p w14:paraId="016BFEF4" w14:textId="77777777" w:rsidR="00B227B9" w:rsidRPr="00933993" w:rsidRDefault="00B227B9" w:rsidP="000D15B5">
      <w:pPr>
        <w:tabs>
          <w:tab w:val="left" w:leader="dot" w:pos="9072"/>
        </w:tabs>
        <w:spacing w:before="120" w:after="120"/>
        <w:ind w:firstLine="0"/>
      </w:pPr>
      <w:r>
        <w:tab/>
      </w:r>
    </w:p>
    <w:p w14:paraId="272099EE" w14:textId="77777777" w:rsidR="00B227B9" w:rsidRPr="00933993" w:rsidRDefault="00B227B9" w:rsidP="000D15B5">
      <w:pPr>
        <w:tabs>
          <w:tab w:val="left" w:leader="dot" w:pos="9072"/>
        </w:tabs>
        <w:spacing w:before="120" w:after="120"/>
        <w:ind w:firstLine="0"/>
      </w:pPr>
      <w:r>
        <w:tab/>
      </w:r>
    </w:p>
    <w:p w14:paraId="28BDF749" w14:textId="77777777" w:rsidR="00B227B9" w:rsidRPr="00933993" w:rsidRDefault="00B227B9" w:rsidP="000D15B5">
      <w:pPr>
        <w:tabs>
          <w:tab w:val="left" w:leader="dot" w:pos="9072"/>
        </w:tabs>
        <w:spacing w:before="120" w:after="120"/>
        <w:ind w:firstLine="0"/>
      </w:pPr>
      <w:r>
        <w:tab/>
      </w:r>
    </w:p>
    <w:p w14:paraId="1AC476DD" w14:textId="77777777" w:rsidR="00B227B9" w:rsidRPr="00933993" w:rsidRDefault="00B227B9" w:rsidP="000D15B5">
      <w:pPr>
        <w:tabs>
          <w:tab w:val="left" w:leader="dot" w:pos="9072"/>
        </w:tabs>
        <w:spacing w:before="120" w:after="120"/>
        <w:ind w:firstLine="0"/>
      </w:pPr>
      <w:r>
        <w:tab/>
      </w:r>
    </w:p>
    <w:p w14:paraId="7E10B51D" w14:textId="77777777" w:rsidR="0024321D" w:rsidRPr="00933993" w:rsidRDefault="00B227B9" w:rsidP="0005189E">
      <w:pPr>
        <w:ind w:left="4320" w:firstLine="0"/>
        <w:jc w:val="center"/>
      </w:pPr>
      <w:r w:rsidRPr="00FB1466">
        <w:rPr>
          <w:i/>
          <w:szCs w:val="26"/>
        </w:rPr>
        <w:t xml:space="preserve">Danang, </w:t>
      </w:r>
      <w:r>
        <w:rPr>
          <w:i/>
          <w:szCs w:val="26"/>
        </w:rPr>
        <w:t>December</w:t>
      </w:r>
      <w:r w:rsidRPr="00FB1466">
        <w:rPr>
          <w:i/>
          <w:szCs w:val="26"/>
        </w:rPr>
        <w:t xml:space="preserve"> 5</w:t>
      </w:r>
      <w:r w:rsidRPr="00FB1466">
        <w:rPr>
          <w:i/>
          <w:szCs w:val="26"/>
          <w:vertAlign w:val="superscript"/>
        </w:rPr>
        <w:t>th</w:t>
      </w:r>
      <w:r>
        <w:rPr>
          <w:i/>
          <w:szCs w:val="26"/>
        </w:rPr>
        <w:t>, 2022</w:t>
      </w:r>
    </w:p>
    <w:p w14:paraId="62012443" w14:textId="77777777" w:rsidR="0024321D" w:rsidRPr="00933993" w:rsidRDefault="0024321D" w:rsidP="00320C61">
      <w:pPr>
        <w:rPr>
          <w:i/>
        </w:rPr>
      </w:pPr>
    </w:p>
    <w:p w14:paraId="60D91733" w14:textId="77777777" w:rsidR="00CA3B95" w:rsidRPr="00933993" w:rsidRDefault="00CA3B95" w:rsidP="00455C53">
      <w:pPr>
        <w:pStyle w:val="TOC1"/>
      </w:pPr>
      <w:bookmarkStart w:id="27" w:name="_Toc9622089"/>
    </w:p>
    <w:p w14:paraId="035BD8D9" w14:textId="77777777" w:rsidR="00CA3B95" w:rsidRPr="00933993" w:rsidRDefault="00CA3B95" w:rsidP="00455C53">
      <w:pPr>
        <w:pStyle w:val="TOC1"/>
      </w:pPr>
    </w:p>
    <w:p w14:paraId="759A9DB9" w14:textId="3EA8D236" w:rsidR="0091513D" w:rsidRPr="00933993" w:rsidRDefault="00B227B9" w:rsidP="00455C53">
      <w:pPr>
        <w:pStyle w:val="TOC1"/>
      </w:pPr>
      <w:r>
        <w:tab/>
      </w:r>
      <w:r>
        <w:tab/>
      </w:r>
      <w:r>
        <w:tab/>
      </w:r>
      <w:r>
        <w:tab/>
      </w:r>
      <w:r>
        <w:tab/>
      </w:r>
      <w:r>
        <w:tab/>
      </w:r>
      <w:r>
        <w:tab/>
        <w:t xml:space="preserve">NGUYEN </w:t>
      </w:r>
      <w:r w:rsidR="0005189E">
        <w:t>THI NGUYET MINH</w:t>
      </w:r>
    </w:p>
    <w:p w14:paraId="47A1B872" w14:textId="77777777" w:rsidR="0091513D" w:rsidRPr="00933993" w:rsidRDefault="0091513D" w:rsidP="00455C53">
      <w:pPr>
        <w:pStyle w:val="TOC1"/>
      </w:pPr>
    </w:p>
    <w:p w14:paraId="222DB92B" w14:textId="77777777" w:rsidR="00933993" w:rsidRPr="004A7C4E" w:rsidRDefault="00933993" w:rsidP="004A7C4E">
      <w:r>
        <w:br w:type="page"/>
      </w:r>
    </w:p>
    <w:p w14:paraId="4F257299" w14:textId="77777777" w:rsidR="0024321D" w:rsidRDefault="005870D6" w:rsidP="00933993">
      <w:pPr>
        <w:pStyle w:val="Title"/>
      </w:pPr>
      <w:bookmarkStart w:id="28" w:name="_Toc83724760"/>
      <w:bookmarkStart w:id="29" w:name="_Toc83724999"/>
      <w:bookmarkStart w:id="30" w:name="_Toc122275906"/>
      <w:r w:rsidRPr="005870D6">
        <w:lastRenderedPageBreak/>
        <w:t xml:space="preserve">TABLE OF </w:t>
      </w:r>
      <w:r w:rsidR="004D2865">
        <w:t>CONTENTS</w:t>
      </w:r>
      <w:bookmarkStart w:id="31" w:name="_Toc6684063"/>
      <w:bookmarkStart w:id="32" w:name="_Toc6684124"/>
      <w:bookmarkStart w:id="33" w:name="_Toc6688592"/>
      <w:bookmarkStart w:id="34" w:name="_Toc7253358"/>
      <w:bookmarkStart w:id="35" w:name="_Toc7978865"/>
      <w:bookmarkStart w:id="36" w:name="_Toc8805991"/>
      <w:bookmarkStart w:id="37" w:name="_Toc9016559"/>
      <w:bookmarkEnd w:id="17"/>
      <w:bookmarkEnd w:id="18"/>
      <w:bookmarkEnd w:id="19"/>
      <w:bookmarkEnd w:id="20"/>
      <w:bookmarkEnd w:id="21"/>
      <w:bookmarkEnd w:id="22"/>
      <w:bookmarkEnd w:id="23"/>
      <w:bookmarkEnd w:id="24"/>
      <w:bookmarkEnd w:id="25"/>
      <w:bookmarkEnd w:id="27"/>
      <w:bookmarkEnd w:id="28"/>
      <w:bookmarkEnd w:id="29"/>
      <w:bookmarkEnd w:id="30"/>
    </w:p>
    <w:p w14:paraId="1180A8E2" w14:textId="5190CC41" w:rsidR="00E84880" w:rsidRDefault="007A31F6">
      <w:pPr>
        <w:pStyle w:val="TOC2"/>
        <w:rPr>
          <w:rFonts w:asciiTheme="minorHAnsi" w:eastAsiaTheme="minorEastAsia" w:hAnsiTheme="minorHAnsi" w:cstheme="minorBidi"/>
          <w:b w:val="0"/>
          <w:bCs w:val="0"/>
          <w:noProof/>
          <w:sz w:val="22"/>
          <w:szCs w:val="22"/>
        </w:rPr>
      </w:pPr>
      <w:r>
        <w:fldChar w:fldCharType="begin"/>
      </w:r>
      <w:r>
        <w:instrText xml:space="preserve"> TOC \o "1-4" \h \z \t "Heading 5,3,Title,2" </w:instrText>
      </w:r>
      <w:r>
        <w:fldChar w:fldCharType="separate"/>
      </w:r>
      <w:hyperlink w:anchor="_Toc122275904" w:history="1">
        <w:r w:rsidR="00E84880" w:rsidRPr="00CB4405">
          <w:rPr>
            <w:rStyle w:val="Hyperlink"/>
            <w:noProof/>
          </w:rPr>
          <w:t>ACKNOWLEDGEMENTS</w:t>
        </w:r>
        <w:r w:rsidR="00E84880">
          <w:rPr>
            <w:noProof/>
            <w:webHidden/>
          </w:rPr>
          <w:tab/>
        </w:r>
        <w:r w:rsidR="00E84880">
          <w:rPr>
            <w:noProof/>
            <w:webHidden/>
          </w:rPr>
          <w:fldChar w:fldCharType="begin"/>
        </w:r>
        <w:r w:rsidR="00E84880">
          <w:rPr>
            <w:noProof/>
            <w:webHidden/>
          </w:rPr>
          <w:instrText xml:space="preserve"> PAGEREF _Toc122275904 \h </w:instrText>
        </w:r>
        <w:r w:rsidR="00E84880">
          <w:rPr>
            <w:noProof/>
            <w:webHidden/>
          </w:rPr>
        </w:r>
        <w:r w:rsidR="00E84880">
          <w:rPr>
            <w:noProof/>
            <w:webHidden/>
          </w:rPr>
          <w:fldChar w:fldCharType="separate"/>
        </w:r>
        <w:r w:rsidR="00E84880">
          <w:rPr>
            <w:noProof/>
            <w:webHidden/>
          </w:rPr>
          <w:t>i</w:t>
        </w:r>
        <w:r w:rsidR="00E84880">
          <w:rPr>
            <w:noProof/>
            <w:webHidden/>
          </w:rPr>
          <w:fldChar w:fldCharType="end"/>
        </w:r>
      </w:hyperlink>
    </w:p>
    <w:p w14:paraId="0FDB8EDE" w14:textId="1FBF4A17" w:rsidR="00E84880" w:rsidRDefault="00E84880">
      <w:pPr>
        <w:pStyle w:val="TOC2"/>
        <w:rPr>
          <w:rFonts w:asciiTheme="minorHAnsi" w:eastAsiaTheme="minorEastAsia" w:hAnsiTheme="minorHAnsi" w:cstheme="minorBidi"/>
          <w:b w:val="0"/>
          <w:bCs w:val="0"/>
          <w:noProof/>
          <w:sz w:val="22"/>
          <w:szCs w:val="22"/>
        </w:rPr>
      </w:pPr>
      <w:hyperlink w:anchor="_Toc122275905" w:history="1">
        <w:r w:rsidRPr="00CB4405">
          <w:rPr>
            <w:rStyle w:val="Hyperlink"/>
            <w:noProof/>
          </w:rPr>
          <w:t>STATEMENT OF AUTHORSHIP</w:t>
        </w:r>
        <w:r>
          <w:rPr>
            <w:noProof/>
            <w:webHidden/>
          </w:rPr>
          <w:tab/>
        </w:r>
        <w:r>
          <w:rPr>
            <w:noProof/>
            <w:webHidden/>
          </w:rPr>
          <w:fldChar w:fldCharType="begin"/>
        </w:r>
        <w:r>
          <w:rPr>
            <w:noProof/>
            <w:webHidden/>
          </w:rPr>
          <w:instrText xml:space="preserve"> PAGEREF _Toc122275905 \h </w:instrText>
        </w:r>
        <w:r>
          <w:rPr>
            <w:noProof/>
            <w:webHidden/>
          </w:rPr>
        </w:r>
        <w:r>
          <w:rPr>
            <w:noProof/>
            <w:webHidden/>
          </w:rPr>
          <w:fldChar w:fldCharType="separate"/>
        </w:r>
        <w:r>
          <w:rPr>
            <w:noProof/>
            <w:webHidden/>
          </w:rPr>
          <w:t>ii</w:t>
        </w:r>
        <w:r>
          <w:rPr>
            <w:noProof/>
            <w:webHidden/>
          </w:rPr>
          <w:fldChar w:fldCharType="end"/>
        </w:r>
      </w:hyperlink>
    </w:p>
    <w:p w14:paraId="750486EE" w14:textId="1DF6B097" w:rsidR="00E84880" w:rsidRDefault="00E84880">
      <w:pPr>
        <w:pStyle w:val="TOC2"/>
        <w:rPr>
          <w:rFonts w:asciiTheme="minorHAnsi" w:eastAsiaTheme="minorEastAsia" w:hAnsiTheme="minorHAnsi" w:cstheme="minorBidi"/>
          <w:b w:val="0"/>
          <w:bCs w:val="0"/>
          <w:noProof/>
          <w:sz w:val="22"/>
          <w:szCs w:val="22"/>
        </w:rPr>
      </w:pPr>
      <w:hyperlink w:anchor="_Toc122275906" w:history="1">
        <w:r w:rsidRPr="00CB4405">
          <w:rPr>
            <w:rStyle w:val="Hyperlink"/>
            <w:noProof/>
          </w:rPr>
          <w:t>TABLE OF CONTENTS</w:t>
        </w:r>
        <w:r>
          <w:rPr>
            <w:noProof/>
            <w:webHidden/>
          </w:rPr>
          <w:tab/>
        </w:r>
        <w:r>
          <w:rPr>
            <w:noProof/>
            <w:webHidden/>
          </w:rPr>
          <w:fldChar w:fldCharType="begin"/>
        </w:r>
        <w:r>
          <w:rPr>
            <w:noProof/>
            <w:webHidden/>
          </w:rPr>
          <w:instrText xml:space="preserve"> PAGEREF _Toc122275906 \h </w:instrText>
        </w:r>
        <w:r>
          <w:rPr>
            <w:noProof/>
            <w:webHidden/>
          </w:rPr>
        </w:r>
        <w:r>
          <w:rPr>
            <w:noProof/>
            <w:webHidden/>
          </w:rPr>
          <w:fldChar w:fldCharType="separate"/>
        </w:r>
        <w:r>
          <w:rPr>
            <w:noProof/>
            <w:webHidden/>
          </w:rPr>
          <w:t>iii</w:t>
        </w:r>
        <w:r>
          <w:rPr>
            <w:noProof/>
            <w:webHidden/>
          </w:rPr>
          <w:fldChar w:fldCharType="end"/>
        </w:r>
      </w:hyperlink>
    </w:p>
    <w:p w14:paraId="49B93FB6" w14:textId="3364BDE9" w:rsidR="00E84880" w:rsidRDefault="00E84880">
      <w:pPr>
        <w:pStyle w:val="TOC2"/>
        <w:rPr>
          <w:rFonts w:asciiTheme="minorHAnsi" w:eastAsiaTheme="minorEastAsia" w:hAnsiTheme="minorHAnsi" w:cstheme="minorBidi"/>
          <w:b w:val="0"/>
          <w:bCs w:val="0"/>
          <w:noProof/>
          <w:sz w:val="22"/>
          <w:szCs w:val="22"/>
        </w:rPr>
      </w:pPr>
      <w:hyperlink w:anchor="_Toc122275907" w:history="1">
        <w:r w:rsidRPr="00CB4405">
          <w:rPr>
            <w:rStyle w:val="Hyperlink"/>
            <w:noProof/>
          </w:rPr>
          <w:t>ABBREVIATIONS</w:t>
        </w:r>
        <w:r>
          <w:rPr>
            <w:noProof/>
            <w:webHidden/>
          </w:rPr>
          <w:tab/>
        </w:r>
        <w:r>
          <w:rPr>
            <w:noProof/>
            <w:webHidden/>
          </w:rPr>
          <w:fldChar w:fldCharType="begin"/>
        </w:r>
        <w:r>
          <w:rPr>
            <w:noProof/>
            <w:webHidden/>
          </w:rPr>
          <w:instrText xml:space="preserve"> PAGEREF _Toc122275907 \h </w:instrText>
        </w:r>
        <w:r>
          <w:rPr>
            <w:noProof/>
            <w:webHidden/>
          </w:rPr>
        </w:r>
        <w:r>
          <w:rPr>
            <w:noProof/>
            <w:webHidden/>
          </w:rPr>
          <w:fldChar w:fldCharType="separate"/>
        </w:r>
        <w:r>
          <w:rPr>
            <w:noProof/>
            <w:webHidden/>
          </w:rPr>
          <w:t>v</w:t>
        </w:r>
        <w:r>
          <w:rPr>
            <w:noProof/>
            <w:webHidden/>
          </w:rPr>
          <w:fldChar w:fldCharType="end"/>
        </w:r>
      </w:hyperlink>
    </w:p>
    <w:p w14:paraId="62CE0EA5" w14:textId="4B09E0AC" w:rsidR="00E84880" w:rsidRDefault="00E84880">
      <w:pPr>
        <w:pStyle w:val="TOC2"/>
        <w:rPr>
          <w:rFonts w:asciiTheme="minorHAnsi" w:eastAsiaTheme="minorEastAsia" w:hAnsiTheme="minorHAnsi" w:cstheme="minorBidi"/>
          <w:b w:val="0"/>
          <w:bCs w:val="0"/>
          <w:noProof/>
          <w:sz w:val="22"/>
          <w:szCs w:val="22"/>
        </w:rPr>
      </w:pPr>
      <w:hyperlink w:anchor="_Toc122275908" w:history="1">
        <w:r w:rsidRPr="00CB4405">
          <w:rPr>
            <w:rStyle w:val="Hyperlink"/>
            <w:noProof/>
          </w:rPr>
          <w:t>LIST OF FIGURES</w:t>
        </w:r>
        <w:r>
          <w:rPr>
            <w:noProof/>
            <w:webHidden/>
          </w:rPr>
          <w:tab/>
        </w:r>
        <w:r>
          <w:rPr>
            <w:noProof/>
            <w:webHidden/>
          </w:rPr>
          <w:fldChar w:fldCharType="begin"/>
        </w:r>
        <w:r>
          <w:rPr>
            <w:noProof/>
            <w:webHidden/>
          </w:rPr>
          <w:instrText xml:space="preserve"> PAGEREF _Toc122275908 \h </w:instrText>
        </w:r>
        <w:r>
          <w:rPr>
            <w:noProof/>
            <w:webHidden/>
          </w:rPr>
        </w:r>
        <w:r>
          <w:rPr>
            <w:noProof/>
            <w:webHidden/>
          </w:rPr>
          <w:fldChar w:fldCharType="separate"/>
        </w:r>
        <w:r>
          <w:rPr>
            <w:noProof/>
            <w:webHidden/>
          </w:rPr>
          <w:t>vi</w:t>
        </w:r>
        <w:r>
          <w:rPr>
            <w:noProof/>
            <w:webHidden/>
          </w:rPr>
          <w:fldChar w:fldCharType="end"/>
        </w:r>
      </w:hyperlink>
    </w:p>
    <w:p w14:paraId="1614AE81" w14:textId="2C860F31" w:rsidR="00E84880" w:rsidRDefault="00E84880">
      <w:pPr>
        <w:pStyle w:val="TOC2"/>
        <w:rPr>
          <w:rFonts w:asciiTheme="minorHAnsi" w:eastAsiaTheme="minorEastAsia" w:hAnsiTheme="minorHAnsi" w:cstheme="minorBidi"/>
          <w:b w:val="0"/>
          <w:bCs w:val="0"/>
          <w:noProof/>
          <w:sz w:val="22"/>
          <w:szCs w:val="22"/>
        </w:rPr>
      </w:pPr>
      <w:hyperlink w:anchor="_Toc122275909" w:history="1">
        <w:r w:rsidRPr="00CB4405">
          <w:rPr>
            <w:rStyle w:val="Hyperlink"/>
            <w:noProof/>
          </w:rPr>
          <w:t>LIST OF TABLES</w:t>
        </w:r>
        <w:r>
          <w:rPr>
            <w:noProof/>
            <w:webHidden/>
          </w:rPr>
          <w:tab/>
        </w:r>
        <w:r>
          <w:rPr>
            <w:noProof/>
            <w:webHidden/>
          </w:rPr>
          <w:fldChar w:fldCharType="begin"/>
        </w:r>
        <w:r>
          <w:rPr>
            <w:noProof/>
            <w:webHidden/>
          </w:rPr>
          <w:instrText xml:space="preserve"> PAGEREF _Toc122275909 \h </w:instrText>
        </w:r>
        <w:r>
          <w:rPr>
            <w:noProof/>
            <w:webHidden/>
          </w:rPr>
        </w:r>
        <w:r>
          <w:rPr>
            <w:noProof/>
            <w:webHidden/>
          </w:rPr>
          <w:fldChar w:fldCharType="separate"/>
        </w:r>
        <w:r>
          <w:rPr>
            <w:noProof/>
            <w:webHidden/>
          </w:rPr>
          <w:t>vii</w:t>
        </w:r>
        <w:r>
          <w:rPr>
            <w:noProof/>
            <w:webHidden/>
          </w:rPr>
          <w:fldChar w:fldCharType="end"/>
        </w:r>
      </w:hyperlink>
    </w:p>
    <w:p w14:paraId="3277472F" w14:textId="25281B48" w:rsidR="00E84880" w:rsidRDefault="00E84880">
      <w:pPr>
        <w:pStyle w:val="TOC2"/>
        <w:rPr>
          <w:rFonts w:asciiTheme="minorHAnsi" w:eastAsiaTheme="minorEastAsia" w:hAnsiTheme="minorHAnsi" w:cstheme="minorBidi"/>
          <w:b w:val="0"/>
          <w:bCs w:val="0"/>
          <w:noProof/>
          <w:sz w:val="22"/>
          <w:szCs w:val="22"/>
        </w:rPr>
      </w:pPr>
      <w:hyperlink w:anchor="_Toc122275910" w:history="1">
        <w:r w:rsidRPr="00CB4405">
          <w:rPr>
            <w:rStyle w:val="Hyperlink"/>
            <w:noProof/>
          </w:rPr>
          <w:t>INTRODUCTION</w:t>
        </w:r>
        <w:r>
          <w:rPr>
            <w:noProof/>
            <w:webHidden/>
          </w:rPr>
          <w:tab/>
        </w:r>
        <w:r>
          <w:rPr>
            <w:noProof/>
            <w:webHidden/>
          </w:rPr>
          <w:fldChar w:fldCharType="begin"/>
        </w:r>
        <w:r>
          <w:rPr>
            <w:noProof/>
            <w:webHidden/>
          </w:rPr>
          <w:instrText xml:space="preserve"> PAGEREF _Toc122275910 \h </w:instrText>
        </w:r>
        <w:r>
          <w:rPr>
            <w:noProof/>
            <w:webHidden/>
          </w:rPr>
        </w:r>
        <w:r>
          <w:rPr>
            <w:noProof/>
            <w:webHidden/>
          </w:rPr>
          <w:fldChar w:fldCharType="separate"/>
        </w:r>
        <w:r>
          <w:rPr>
            <w:noProof/>
            <w:webHidden/>
          </w:rPr>
          <w:t>1</w:t>
        </w:r>
        <w:r>
          <w:rPr>
            <w:noProof/>
            <w:webHidden/>
          </w:rPr>
          <w:fldChar w:fldCharType="end"/>
        </w:r>
      </w:hyperlink>
    </w:p>
    <w:p w14:paraId="24F29205" w14:textId="4FE7294F" w:rsidR="00E84880" w:rsidRDefault="00E84880">
      <w:pPr>
        <w:pStyle w:val="TOC3"/>
        <w:tabs>
          <w:tab w:val="left" w:pos="1400"/>
          <w:tab w:val="right" w:leader="dot" w:pos="9062"/>
        </w:tabs>
        <w:rPr>
          <w:rFonts w:asciiTheme="minorHAnsi" w:eastAsiaTheme="minorEastAsia" w:hAnsiTheme="minorHAnsi" w:cstheme="minorBidi"/>
          <w:noProof/>
          <w:sz w:val="22"/>
          <w:szCs w:val="22"/>
        </w:rPr>
      </w:pPr>
      <w:hyperlink w:anchor="_Toc122275911" w:history="1">
        <w:r w:rsidRPr="00CB4405">
          <w:rPr>
            <w:rStyle w:val="Hyperlink"/>
            <w:noProof/>
          </w:rPr>
          <w:t>1.</w:t>
        </w:r>
        <w:r>
          <w:rPr>
            <w:rFonts w:asciiTheme="minorHAnsi" w:eastAsiaTheme="minorEastAsia" w:hAnsiTheme="minorHAnsi" w:cstheme="minorBidi"/>
            <w:noProof/>
            <w:sz w:val="22"/>
            <w:szCs w:val="22"/>
          </w:rPr>
          <w:tab/>
        </w:r>
        <w:r w:rsidRPr="00CB4405">
          <w:rPr>
            <w:rStyle w:val="Hyperlink"/>
            <w:noProof/>
          </w:rPr>
          <w:t>Problem statement</w:t>
        </w:r>
        <w:r>
          <w:rPr>
            <w:noProof/>
            <w:webHidden/>
          </w:rPr>
          <w:tab/>
        </w:r>
        <w:r>
          <w:rPr>
            <w:noProof/>
            <w:webHidden/>
          </w:rPr>
          <w:fldChar w:fldCharType="begin"/>
        </w:r>
        <w:r>
          <w:rPr>
            <w:noProof/>
            <w:webHidden/>
          </w:rPr>
          <w:instrText xml:space="preserve"> PAGEREF _Toc122275911 \h </w:instrText>
        </w:r>
        <w:r>
          <w:rPr>
            <w:noProof/>
            <w:webHidden/>
          </w:rPr>
        </w:r>
        <w:r>
          <w:rPr>
            <w:noProof/>
            <w:webHidden/>
          </w:rPr>
          <w:fldChar w:fldCharType="separate"/>
        </w:r>
        <w:r>
          <w:rPr>
            <w:noProof/>
            <w:webHidden/>
          </w:rPr>
          <w:t>1</w:t>
        </w:r>
        <w:r>
          <w:rPr>
            <w:noProof/>
            <w:webHidden/>
          </w:rPr>
          <w:fldChar w:fldCharType="end"/>
        </w:r>
      </w:hyperlink>
    </w:p>
    <w:p w14:paraId="08D88949" w14:textId="24422781" w:rsidR="00E84880" w:rsidRDefault="00E84880">
      <w:pPr>
        <w:pStyle w:val="TOC3"/>
        <w:tabs>
          <w:tab w:val="left" w:pos="1400"/>
          <w:tab w:val="right" w:leader="dot" w:pos="9062"/>
        </w:tabs>
        <w:rPr>
          <w:rFonts w:asciiTheme="minorHAnsi" w:eastAsiaTheme="minorEastAsia" w:hAnsiTheme="minorHAnsi" w:cstheme="minorBidi"/>
          <w:noProof/>
          <w:sz w:val="22"/>
          <w:szCs w:val="22"/>
        </w:rPr>
      </w:pPr>
      <w:hyperlink w:anchor="_Toc122275912" w:history="1">
        <w:r w:rsidRPr="00CB4405">
          <w:rPr>
            <w:rStyle w:val="Hyperlink"/>
            <w:noProof/>
          </w:rPr>
          <w:t>2.</w:t>
        </w:r>
        <w:r>
          <w:rPr>
            <w:rFonts w:asciiTheme="minorHAnsi" w:eastAsiaTheme="minorEastAsia" w:hAnsiTheme="minorHAnsi" w:cstheme="minorBidi"/>
            <w:noProof/>
            <w:sz w:val="22"/>
            <w:szCs w:val="22"/>
          </w:rPr>
          <w:tab/>
        </w:r>
        <w:r w:rsidRPr="00CB4405">
          <w:rPr>
            <w:rStyle w:val="Hyperlink"/>
            <w:noProof/>
          </w:rPr>
          <w:t>Aims and Objectives</w:t>
        </w:r>
        <w:r>
          <w:rPr>
            <w:noProof/>
            <w:webHidden/>
          </w:rPr>
          <w:tab/>
        </w:r>
        <w:r>
          <w:rPr>
            <w:noProof/>
            <w:webHidden/>
          </w:rPr>
          <w:fldChar w:fldCharType="begin"/>
        </w:r>
        <w:r>
          <w:rPr>
            <w:noProof/>
            <w:webHidden/>
          </w:rPr>
          <w:instrText xml:space="preserve"> PAGEREF _Toc122275912 \h </w:instrText>
        </w:r>
        <w:r>
          <w:rPr>
            <w:noProof/>
            <w:webHidden/>
          </w:rPr>
        </w:r>
        <w:r>
          <w:rPr>
            <w:noProof/>
            <w:webHidden/>
          </w:rPr>
          <w:fldChar w:fldCharType="separate"/>
        </w:r>
        <w:r>
          <w:rPr>
            <w:noProof/>
            <w:webHidden/>
          </w:rPr>
          <w:t>1</w:t>
        </w:r>
        <w:r>
          <w:rPr>
            <w:noProof/>
            <w:webHidden/>
          </w:rPr>
          <w:fldChar w:fldCharType="end"/>
        </w:r>
      </w:hyperlink>
    </w:p>
    <w:p w14:paraId="76176339" w14:textId="5256756B" w:rsidR="00E84880" w:rsidRDefault="00E84880">
      <w:pPr>
        <w:pStyle w:val="TOC3"/>
        <w:tabs>
          <w:tab w:val="left" w:pos="1400"/>
          <w:tab w:val="right" w:leader="dot" w:pos="9062"/>
        </w:tabs>
        <w:rPr>
          <w:rFonts w:asciiTheme="minorHAnsi" w:eastAsiaTheme="minorEastAsia" w:hAnsiTheme="minorHAnsi" w:cstheme="minorBidi"/>
          <w:noProof/>
          <w:sz w:val="22"/>
          <w:szCs w:val="22"/>
        </w:rPr>
      </w:pPr>
      <w:hyperlink w:anchor="_Toc122275913" w:history="1">
        <w:r w:rsidRPr="00CB4405">
          <w:rPr>
            <w:rStyle w:val="Hyperlink"/>
            <w:noProof/>
          </w:rPr>
          <w:t>3.</w:t>
        </w:r>
        <w:r>
          <w:rPr>
            <w:rFonts w:asciiTheme="minorHAnsi" w:eastAsiaTheme="minorEastAsia" w:hAnsiTheme="minorHAnsi" w:cstheme="minorBidi"/>
            <w:noProof/>
            <w:sz w:val="22"/>
            <w:szCs w:val="22"/>
          </w:rPr>
          <w:tab/>
        </w:r>
        <w:r w:rsidRPr="00CB4405">
          <w:rPr>
            <w:rStyle w:val="Hyperlink"/>
            <w:noProof/>
          </w:rPr>
          <w:t>Structure of the thesis</w:t>
        </w:r>
        <w:r>
          <w:rPr>
            <w:noProof/>
            <w:webHidden/>
          </w:rPr>
          <w:tab/>
        </w:r>
        <w:r>
          <w:rPr>
            <w:noProof/>
            <w:webHidden/>
          </w:rPr>
          <w:fldChar w:fldCharType="begin"/>
        </w:r>
        <w:r>
          <w:rPr>
            <w:noProof/>
            <w:webHidden/>
          </w:rPr>
          <w:instrText xml:space="preserve"> PAGEREF _Toc122275913 \h </w:instrText>
        </w:r>
        <w:r>
          <w:rPr>
            <w:noProof/>
            <w:webHidden/>
          </w:rPr>
        </w:r>
        <w:r>
          <w:rPr>
            <w:noProof/>
            <w:webHidden/>
          </w:rPr>
          <w:fldChar w:fldCharType="separate"/>
        </w:r>
        <w:r>
          <w:rPr>
            <w:noProof/>
            <w:webHidden/>
          </w:rPr>
          <w:t>2</w:t>
        </w:r>
        <w:r>
          <w:rPr>
            <w:noProof/>
            <w:webHidden/>
          </w:rPr>
          <w:fldChar w:fldCharType="end"/>
        </w:r>
      </w:hyperlink>
    </w:p>
    <w:p w14:paraId="7A467A43" w14:textId="63C7EEE7" w:rsidR="00E84880" w:rsidRDefault="00E84880" w:rsidP="00E84880">
      <w:pPr>
        <w:pStyle w:val="TOC1"/>
        <w:tabs>
          <w:tab w:val="left" w:pos="2318"/>
          <w:tab w:val="right" w:leader="dot" w:pos="9062"/>
        </w:tabs>
        <w:ind w:firstLine="0"/>
        <w:rPr>
          <w:rFonts w:asciiTheme="minorHAnsi" w:eastAsiaTheme="minorEastAsia" w:hAnsiTheme="minorHAnsi" w:cstheme="minorBidi"/>
          <w:b w:val="0"/>
          <w:bCs w:val="0"/>
          <w:caps w:val="0"/>
          <w:noProof/>
          <w:sz w:val="22"/>
          <w:szCs w:val="22"/>
        </w:rPr>
      </w:pPr>
      <w:hyperlink w:anchor="_Toc122275914" w:history="1">
        <w:r w:rsidRPr="00CB4405">
          <w:rPr>
            <w:rStyle w:val="Hyperlink"/>
            <w:rFonts w:cs="Times New Roman"/>
            <w:noProof/>
            <w14:scene3d>
              <w14:camera w14:prst="orthographicFront"/>
              <w14:lightRig w14:rig="threePt" w14:dir="t">
                <w14:rot w14:lat="0" w14:lon="0" w14:rev="0"/>
              </w14:lightRig>
            </w14:scene3d>
          </w:rPr>
          <w:t>CHAPTER 1.</w:t>
        </w:r>
        <w:r>
          <w:rPr>
            <w:rFonts w:asciiTheme="minorHAnsi" w:eastAsiaTheme="minorEastAsia" w:hAnsiTheme="minorHAnsi" w:cstheme="minorBidi"/>
            <w:b w:val="0"/>
            <w:bCs w:val="0"/>
            <w:caps w:val="0"/>
            <w:noProof/>
            <w:sz w:val="22"/>
            <w:szCs w:val="22"/>
          </w:rPr>
          <w:tab/>
        </w:r>
        <w:r w:rsidRPr="00CB4405">
          <w:rPr>
            <w:rStyle w:val="Hyperlink"/>
            <w:noProof/>
          </w:rPr>
          <w:t>DECENTRALIZED MUSIC STREAMING</w:t>
        </w:r>
        <w:r>
          <w:rPr>
            <w:noProof/>
            <w:webHidden/>
          </w:rPr>
          <w:tab/>
        </w:r>
        <w:r>
          <w:rPr>
            <w:noProof/>
            <w:webHidden/>
          </w:rPr>
          <w:fldChar w:fldCharType="begin"/>
        </w:r>
        <w:r>
          <w:rPr>
            <w:noProof/>
            <w:webHidden/>
          </w:rPr>
          <w:instrText xml:space="preserve"> PAGEREF _Toc122275914 \h </w:instrText>
        </w:r>
        <w:r>
          <w:rPr>
            <w:noProof/>
            <w:webHidden/>
          </w:rPr>
        </w:r>
        <w:r>
          <w:rPr>
            <w:noProof/>
            <w:webHidden/>
          </w:rPr>
          <w:fldChar w:fldCharType="separate"/>
        </w:r>
        <w:r>
          <w:rPr>
            <w:noProof/>
            <w:webHidden/>
          </w:rPr>
          <w:t>3</w:t>
        </w:r>
        <w:r>
          <w:rPr>
            <w:noProof/>
            <w:webHidden/>
          </w:rPr>
          <w:fldChar w:fldCharType="end"/>
        </w:r>
      </w:hyperlink>
    </w:p>
    <w:p w14:paraId="7CCD6694" w14:textId="1DB131CA" w:rsidR="00E84880" w:rsidRDefault="00E84880">
      <w:pPr>
        <w:pStyle w:val="TOC2"/>
        <w:rPr>
          <w:rFonts w:asciiTheme="minorHAnsi" w:eastAsiaTheme="minorEastAsia" w:hAnsiTheme="minorHAnsi" w:cstheme="minorBidi"/>
          <w:b w:val="0"/>
          <w:bCs w:val="0"/>
          <w:noProof/>
          <w:sz w:val="22"/>
          <w:szCs w:val="22"/>
        </w:rPr>
      </w:pPr>
      <w:hyperlink w:anchor="_Toc122275915" w:history="1">
        <w:r w:rsidRPr="00CB4405">
          <w:rPr>
            <w:rStyle w:val="Hyperlink"/>
            <w:noProof/>
          </w:rPr>
          <w:t>1.1</w:t>
        </w:r>
        <w:r>
          <w:rPr>
            <w:rFonts w:asciiTheme="minorHAnsi" w:eastAsiaTheme="minorEastAsia" w:hAnsiTheme="minorHAnsi" w:cstheme="minorBidi"/>
            <w:b w:val="0"/>
            <w:bCs w:val="0"/>
            <w:noProof/>
            <w:sz w:val="22"/>
            <w:szCs w:val="22"/>
          </w:rPr>
          <w:tab/>
        </w:r>
        <w:r w:rsidRPr="00CB4405">
          <w:rPr>
            <w:rStyle w:val="Hyperlink"/>
            <w:noProof/>
          </w:rPr>
          <w:t>Decentralized music streaming</w:t>
        </w:r>
        <w:r>
          <w:rPr>
            <w:noProof/>
            <w:webHidden/>
          </w:rPr>
          <w:tab/>
        </w:r>
        <w:r>
          <w:rPr>
            <w:noProof/>
            <w:webHidden/>
          </w:rPr>
          <w:fldChar w:fldCharType="begin"/>
        </w:r>
        <w:r>
          <w:rPr>
            <w:noProof/>
            <w:webHidden/>
          </w:rPr>
          <w:instrText xml:space="preserve"> PAGEREF _Toc122275915 \h </w:instrText>
        </w:r>
        <w:r>
          <w:rPr>
            <w:noProof/>
            <w:webHidden/>
          </w:rPr>
        </w:r>
        <w:r>
          <w:rPr>
            <w:noProof/>
            <w:webHidden/>
          </w:rPr>
          <w:fldChar w:fldCharType="separate"/>
        </w:r>
        <w:r>
          <w:rPr>
            <w:noProof/>
            <w:webHidden/>
          </w:rPr>
          <w:t>3</w:t>
        </w:r>
        <w:r>
          <w:rPr>
            <w:noProof/>
            <w:webHidden/>
          </w:rPr>
          <w:fldChar w:fldCharType="end"/>
        </w:r>
      </w:hyperlink>
    </w:p>
    <w:p w14:paraId="6EE540E9" w14:textId="0F079174" w:rsidR="00E84880" w:rsidRDefault="00E84880">
      <w:pPr>
        <w:pStyle w:val="TOC3"/>
        <w:tabs>
          <w:tab w:val="left" w:pos="1680"/>
          <w:tab w:val="right" w:leader="dot" w:pos="9062"/>
        </w:tabs>
        <w:rPr>
          <w:rFonts w:asciiTheme="minorHAnsi" w:eastAsiaTheme="minorEastAsia" w:hAnsiTheme="minorHAnsi" w:cstheme="minorBidi"/>
          <w:noProof/>
          <w:sz w:val="22"/>
          <w:szCs w:val="22"/>
        </w:rPr>
      </w:pPr>
      <w:hyperlink w:anchor="_Toc122275916" w:history="1">
        <w:r w:rsidRPr="00CB4405">
          <w:rPr>
            <w:rStyle w:val="Hyperlink"/>
            <w:noProof/>
          </w:rPr>
          <w:t>1.1.1</w:t>
        </w:r>
        <w:r>
          <w:rPr>
            <w:rFonts w:asciiTheme="minorHAnsi" w:eastAsiaTheme="minorEastAsia" w:hAnsiTheme="minorHAnsi" w:cstheme="minorBidi"/>
            <w:noProof/>
            <w:sz w:val="22"/>
            <w:szCs w:val="22"/>
          </w:rPr>
          <w:tab/>
        </w:r>
        <w:r w:rsidRPr="00CB4405">
          <w:rPr>
            <w:rStyle w:val="Hyperlink"/>
            <w:noProof/>
          </w:rPr>
          <w:t>Remaining problems on centralized music platforms</w:t>
        </w:r>
        <w:r>
          <w:rPr>
            <w:noProof/>
            <w:webHidden/>
          </w:rPr>
          <w:tab/>
        </w:r>
        <w:r>
          <w:rPr>
            <w:noProof/>
            <w:webHidden/>
          </w:rPr>
          <w:fldChar w:fldCharType="begin"/>
        </w:r>
        <w:r>
          <w:rPr>
            <w:noProof/>
            <w:webHidden/>
          </w:rPr>
          <w:instrText xml:space="preserve"> PAGEREF _Toc122275916 \h </w:instrText>
        </w:r>
        <w:r>
          <w:rPr>
            <w:noProof/>
            <w:webHidden/>
          </w:rPr>
        </w:r>
        <w:r>
          <w:rPr>
            <w:noProof/>
            <w:webHidden/>
          </w:rPr>
          <w:fldChar w:fldCharType="separate"/>
        </w:r>
        <w:r>
          <w:rPr>
            <w:noProof/>
            <w:webHidden/>
          </w:rPr>
          <w:t>3</w:t>
        </w:r>
        <w:r>
          <w:rPr>
            <w:noProof/>
            <w:webHidden/>
          </w:rPr>
          <w:fldChar w:fldCharType="end"/>
        </w:r>
      </w:hyperlink>
    </w:p>
    <w:p w14:paraId="6BF8224D" w14:textId="0D28E61D" w:rsidR="00E84880" w:rsidRDefault="00E84880">
      <w:pPr>
        <w:pStyle w:val="TOC3"/>
        <w:tabs>
          <w:tab w:val="left" w:pos="1680"/>
          <w:tab w:val="right" w:leader="dot" w:pos="9062"/>
        </w:tabs>
        <w:rPr>
          <w:rFonts w:asciiTheme="minorHAnsi" w:eastAsiaTheme="minorEastAsia" w:hAnsiTheme="minorHAnsi" w:cstheme="minorBidi"/>
          <w:noProof/>
          <w:sz w:val="22"/>
          <w:szCs w:val="22"/>
        </w:rPr>
      </w:pPr>
      <w:hyperlink w:anchor="_Toc122275917" w:history="1">
        <w:r w:rsidRPr="00CB4405">
          <w:rPr>
            <w:rStyle w:val="Hyperlink"/>
            <w:noProof/>
          </w:rPr>
          <w:t>1.1.2</w:t>
        </w:r>
        <w:r>
          <w:rPr>
            <w:rFonts w:asciiTheme="minorHAnsi" w:eastAsiaTheme="minorEastAsia" w:hAnsiTheme="minorHAnsi" w:cstheme="minorBidi"/>
            <w:noProof/>
            <w:sz w:val="22"/>
            <w:szCs w:val="22"/>
          </w:rPr>
          <w:tab/>
        </w:r>
        <w:r w:rsidRPr="00CB4405">
          <w:rPr>
            <w:rStyle w:val="Hyperlink"/>
            <w:noProof/>
          </w:rPr>
          <w:t>Blockchain – the inevitable next stage of music?</w:t>
        </w:r>
        <w:r>
          <w:rPr>
            <w:noProof/>
            <w:webHidden/>
          </w:rPr>
          <w:tab/>
        </w:r>
        <w:r>
          <w:rPr>
            <w:noProof/>
            <w:webHidden/>
          </w:rPr>
          <w:fldChar w:fldCharType="begin"/>
        </w:r>
        <w:r>
          <w:rPr>
            <w:noProof/>
            <w:webHidden/>
          </w:rPr>
          <w:instrText xml:space="preserve"> PAGEREF _Toc122275917 \h </w:instrText>
        </w:r>
        <w:r>
          <w:rPr>
            <w:noProof/>
            <w:webHidden/>
          </w:rPr>
        </w:r>
        <w:r>
          <w:rPr>
            <w:noProof/>
            <w:webHidden/>
          </w:rPr>
          <w:fldChar w:fldCharType="separate"/>
        </w:r>
        <w:r>
          <w:rPr>
            <w:noProof/>
            <w:webHidden/>
          </w:rPr>
          <w:t>4</w:t>
        </w:r>
        <w:r>
          <w:rPr>
            <w:noProof/>
            <w:webHidden/>
          </w:rPr>
          <w:fldChar w:fldCharType="end"/>
        </w:r>
      </w:hyperlink>
    </w:p>
    <w:p w14:paraId="2948E753" w14:textId="066DB93B" w:rsidR="00E84880" w:rsidRDefault="00E84880">
      <w:pPr>
        <w:pStyle w:val="TOC3"/>
        <w:tabs>
          <w:tab w:val="left" w:pos="1680"/>
          <w:tab w:val="right" w:leader="dot" w:pos="9062"/>
        </w:tabs>
        <w:rPr>
          <w:rFonts w:asciiTheme="minorHAnsi" w:eastAsiaTheme="minorEastAsia" w:hAnsiTheme="minorHAnsi" w:cstheme="minorBidi"/>
          <w:noProof/>
          <w:sz w:val="22"/>
          <w:szCs w:val="22"/>
        </w:rPr>
      </w:pPr>
      <w:hyperlink w:anchor="_Toc122275918" w:history="1">
        <w:r w:rsidRPr="00CB4405">
          <w:rPr>
            <w:rStyle w:val="Hyperlink"/>
            <w:noProof/>
          </w:rPr>
          <w:t>1.1.3</w:t>
        </w:r>
        <w:r>
          <w:rPr>
            <w:rFonts w:asciiTheme="minorHAnsi" w:eastAsiaTheme="minorEastAsia" w:hAnsiTheme="minorHAnsi" w:cstheme="minorBidi"/>
            <w:noProof/>
            <w:sz w:val="22"/>
            <w:szCs w:val="22"/>
          </w:rPr>
          <w:tab/>
        </w:r>
        <w:r w:rsidRPr="00CB4405">
          <w:rPr>
            <w:rStyle w:val="Hyperlink"/>
            <w:noProof/>
          </w:rPr>
          <w:t>Difficulty when music blockchain application</w:t>
        </w:r>
        <w:r>
          <w:rPr>
            <w:noProof/>
            <w:webHidden/>
          </w:rPr>
          <w:tab/>
        </w:r>
        <w:r>
          <w:rPr>
            <w:noProof/>
            <w:webHidden/>
          </w:rPr>
          <w:fldChar w:fldCharType="begin"/>
        </w:r>
        <w:r>
          <w:rPr>
            <w:noProof/>
            <w:webHidden/>
          </w:rPr>
          <w:instrText xml:space="preserve"> PAGEREF _Toc122275918 \h </w:instrText>
        </w:r>
        <w:r>
          <w:rPr>
            <w:noProof/>
            <w:webHidden/>
          </w:rPr>
        </w:r>
        <w:r>
          <w:rPr>
            <w:noProof/>
            <w:webHidden/>
          </w:rPr>
          <w:fldChar w:fldCharType="separate"/>
        </w:r>
        <w:r>
          <w:rPr>
            <w:noProof/>
            <w:webHidden/>
          </w:rPr>
          <w:t>5</w:t>
        </w:r>
        <w:r>
          <w:rPr>
            <w:noProof/>
            <w:webHidden/>
          </w:rPr>
          <w:fldChar w:fldCharType="end"/>
        </w:r>
      </w:hyperlink>
    </w:p>
    <w:p w14:paraId="6CDF1EA9" w14:textId="29628924" w:rsidR="00E84880" w:rsidRDefault="00E84880" w:rsidP="00E84880">
      <w:pPr>
        <w:pStyle w:val="TOC1"/>
        <w:tabs>
          <w:tab w:val="left" w:pos="2318"/>
          <w:tab w:val="right" w:leader="dot" w:pos="9062"/>
        </w:tabs>
        <w:ind w:firstLine="0"/>
        <w:rPr>
          <w:rFonts w:asciiTheme="minorHAnsi" w:eastAsiaTheme="minorEastAsia" w:hAnsiTheme="minorHAnsi" w:cstheme="minorBidi"/>
          <w:b w:val="0"/>
          <w:bCs w:val="0"/>
          <w:caps w:val="0"/>
          <w:noProof/>
          <w:sz w:val="22"/>
          <w:szCs w:val="22"/>
        </w:rPr>
      </w:pPr>
      <w:hyperlink w:anchor="_Toc122275919" w:history="1">
        <w:r w:rsidRPr="00CB4405">
          <w:rPr>
            <w:rStyle w:val="Hyperlink"/>
            <w:rFonts w:cs="Times New Roman"/>
            <w:noProof/>
            <w14:scene3d>
              <w14:camera w14:prst="orthographicFront"/>
              <w14:lightRig w14:rig="threePt" w14:dir="t">
                <w14:rot w14:lat="0" w14:lon="0" w14:rev="0"/>
              </w14:lightRig>
            </w14:scene3d>
          </w:rPr>
          <w:t>CHAPTER 2.</w:t>
        </w:r>
        <w:r>
          <w:rPr>
            <w:rFonts w:asciiTheme="minorHAnsi" w:eastAsiaTheme="minorEastAsia" w:hAnsiTheme="minorHAnsi" w:cstheme="minorBidi"/>
            <w:b w:val="0"/>
            <w:bCs w:val="0"/>
            <w:caps w:val="0"/>
            <w:noProof/>
            <w:sz w:val="22"/>
            <w:szCs w:val="22"/>
          </w:rPr>
          <w:tab/>
        </w:r>
        <w:r w:rsidRPr="00CB4405">
          <w:rPr>
            <w:rStyle w:val="Hyperlink"/>
            <w:noProof/>
          </w:rPr>
          <w:t>THEORETICAL INFRASTRUCTURE</w:t>
        </w:r>
        <w:r>
          <w:rPr>
            <w:noProof/>
            <w:webHidden/>
          </w:rPr>
          <w:tab/>
        </w:r>
        <w:r>
          <w:rPr>
            <w:noProof/>
            <w:webHidden/>
          </w:rPr>
          <w:fldChar w:fldCharType="begin"/>
        </w:r>
        <w:r>
          <w:rPr>
            <w:noProof/>
            <w:webHidden/>
          </w:rPr>
          <w:instrText xml:space="preserve"> PAGEREF _Toc122275919 \h </w:instrText>
        </w:r>
        <w:r>
          <w:rPr>
            <w:noProof/>
            <w:webHidden/>
          </w:rPr>
        </w:r>
        <w:r>
          <w:rPr>
            <w:noProof/>
            <w:webHidden/>
          </w:rPr>
          <w:fldChar w:fldCharType="separate"/>
        </w:r>
        <w:r>
          <w:rPr>
            <w:noProof/>
            <w:webHidden/>
          </w:rPr>
          <w:t>7</w:t>
        </w:r>
        <w:r>
          <w:rPr>
            <w:noProof/>
            <w:webHidden/>
          </w:rPr>
          <w:fldChar w:fldCharType="end"/>
        </w:r>
      </w:hyperlink>
    </w:p>
    <w:p w14:paraId="46A82C7C" w14:textId="46F238FB" w:rsidR="00E84880" w:rsidRDefault="00E84880">
      <w:pPr>
        <w:pStyle w:val="TOC2"/>
        <w:rPr>
          <w:rFonts w:asciiTheme="minorHAnsi" w:eastAsiaTheme="minorEastAsia" w:hAnsiTheme="minorHAnsi" w:cstheme="minorBidi"/>
          <w:b w:val="0"/>
          <w:bCs w:val="0"/>
          <w:noProof/>
          <w:sz w:val="22"/>
          <w:szCs w:val="22"/>
        </w:rPr>
      </w:pPr>
      <w:hyperlink w:anchor="_Toc122275920" w:history="1">
        <w:r w:rsidRPr="00CB4405">
          <w:rPr>
            <w:rStyle w:val="Hyperlink"/>
            <w:noProof/>
          </w:rPr>
          <w:t>2.1</w:t>
        </w:r>
        <w:r>
          <w:rPr>
            <w:rFonts w:asciiTheme="minorHAnsi" w:eastAsiaTheme="minorEastAsia" w:hAnsiTheme="minorHAnsi" w:cstheme="minorBidi"/>
            <w:b w:val="0"/>
            <w:bCs w:val="0"/>
            <w:noProof/>
            <w:sz w:val="22"/>
            <w:szCs w:val="22"/>
          </w:rPr>
          <w:tab/>
        </w:r>
        <w:r w:rsidRPr="00CB4405">
          <w:rPr>
            <w:rStyle w:val="Hyperlink"/>
            <w:noProof/>
          </w:rPr>
          <w:t>Blockchain</w:t>
        </w:r>
        <w:r>
          <w:rPr>
            <w:noProof/>
            <w:webHidden/>
          </w:rPr>
          <w:tab/>
        </w:r>
        <w:r>
          <w:rPr>
            <w:noProof/>
            <w:webHidden/>
          </w:rPr>
          <w:fldChar w:fldCharType="begin"/>
        </w:r>
        <w:r>
          <w:rPr>
            <w:noProof/>
            <w:webHidden/>
          </w:rPr>
          <w:instrText xml:space="preserve"> PAGEREF _Toc122275920 \h </w:instrText>
        </w:r>
        <w:r>
          <w:rPr>
            <w:noProof/>
            <w:webHidden/>
          </w:rPr>
        </w:r>
        <w:r>
          <w:rPr>
            <w:noProof/>
            <w:webHidden/>
          </w:rPr>
          <w:fldChar w:fldCharType="separate"/>
        </w:r>
        <w:r>
          <w:rPr>
            <w:noProof/>
            <w:webHidden/>
          </w:rPr>
          <w:t>7</w:t>
        </w:r>
        <w:r>
          <w:rPr>
            <w:noProof/>
            <w:webHidden/>
          </w:rPr>
          <w:fldChar w:fldCharType="end"/>
        </w:r>
      </w:hyperlink>
    </w:p>
    <w:p w14:paraId="3CBF6AE3" w14:textId="41E7E981" w:rsidR="00E84880" w:rsidRDefault="00E84880">
      <w:pPr>
        <w:pStyle w:val="TOC3"/>
        <w:tabs>
          <w:tab w:val="left" w:pos="1680"/>
          <w:tab w:val="right" w:leader="dot" w:pos="9062"/>
        </w:tabs>
        <w:rPr>
          <w:rFonts w:asciiTheme="minorHAnsi" w:eastAsiaTheme="minorEastAsia" w:hAnsiTheme="minorHAnsi" w:cstheme="minorBidi"/>
          <w:noProof/>
          <w:sz w:val="22"/>
          <w:szCs w:val="22"/>
        </w:rPr>
      </w:pPr>
      <w:hyperlink w:anchor="_Toc122275921" w:history="1">
        <w:r w:rsidRPr="00CB4405">
          <w:rPr>
            <w:rStyle w:val="Hyperlink"/>
            <w:noProof/>
          </w:rPr>
          <w:t>2.1.1</w:t>
        </w:r>
        <w:r>
          <w:rPr>
            <w:rFonts w:asciiTheme="minorHAnsi" w:eastAsiaTheme="minorEastAsia" w:hAnsiTheme="minorHAnsi" w:cstheme="minorBidi"/>
            <w:noProof/>
            <w:sz w:val="22"/>
            <w:szCs w:val="22"/>
          </w:rPr>
          <w:tab/>
        </w:r>
        <w:r w:rsidRPr="00CB4405">
          <w:rPr>
            <w:rStyle w:val="Hyperlink"/>
            <w:noProof/>
          </w:rPr>
          <w:t>List of top Blockchain features</w:t>
        </w:r>
        <w:r>
          <w:rPr>
            <w:noProof/>
            <w:webHidden/>
          </w:rPr>
          <w:tab/>
        </w:r>
        <w:r>
          <w:rPr>
            <w:noProof/>
            <w:webHidden/>
          </w:rPr>
          <w:fldChar w:fldCharType="begin"/>
        </w:r>
        <w:r>
          <w:rPr>
            <w:noProof/>
            <w:webHidden/>
          </w:rPr>
          <w:instrText xml:space="preserve"> PAGEREF _Toc122275921 \h </w:instrText>
        </w:r>
        <w:r>
          <w:rPr>
            <w:noProof/>
            <w:webHidden/>
          </w:rPr>
        </w:r>
        <w:r>
          <w:rPr>
            <w:noProof/>
            <w:webHidden/>
          </w:rPr>
          <w:fldChar w:fldCharType="separate"/>
        </w:r>
        <w:r>
          <w:rPr>
            <w:noProof/>
            <w:webHidden/>
          </w:rPr>
          <w:t>8</w:t>
        </w:r>
        <w:r>
          <w:rPr>
            <w:noProof/>
            <w:webHidden/>
          </w:rPr>
          <w:fldChar w:fldCharType="end"/>
        </w:r>
      </w:hyperlink>
    </w:p>
    <w:p w14:paraId="16745824" w14:textId="1FBE42EC" w:rsidR="00E84880" w:rsidRDefault="00E84880">
      <w:pPr>
        <w:pStyle w:val="TOC3"/>
        <w:tabs>
          <w:tab w:val="left" w:pos="1680"/>
          <w:tab w:val="right" w:leader="dot" w:pos="9062"/>
        </w:tabs>
        <w:rPr>
          <w:rFonts w:asciiTheme="minorHAnsi" w:eastAsiaTheme="minorEastAsia" w:hAnsiTheme="minorHAnsi" w:cstheme="minorBidi"/>
          <w:noProof/>
          <w:sz w:val="22"/>
          <w:szCs w:val="22"/>
        </w:rPr>
      </w:pPr>
      <w:hyperlink w:anchor="_Toc122275922" w:history="1">
        <w:r w:rsidRPr="00CB4405">
          <w:rPr>
            <w:rStyle w:val="Hyperlink"/>
            <w:noProof/>
          </w:rPr>
          <w:t>2.1.2</w:t>
        </w:r>
        <w:r>
          <w:rPr>
            <w:rFonts w:asciiTheme="minorHAnsi" w:eastAsiaTheme="minorEastAsia" w:hAnsiTheme="minorHAnsi" w:cstheme="minorBidi"/>
            <w:noProof/>
            <w:sz w:val="22"/>
            <w:szCs w:val="22"/>
          </w:rPr>
          <w:tab/>
        </w:r>
        <w:r w:rsidRPr="00CB4405">
          <w:rPr>
            <w:rStyle w:val="Hyperlink"/>
            <w:noProof/>
          </w:rPr>
          <w:t>How Does a Blockchain Work?</w:t>
        </w:r>
        <w:r>
          <w:rPr>
            <w:noProof/>
            <w:webHidden/>
          </w:rPr>
          <w:tab/>
        </w:r>
        <w:r>
          <w:rPr>
            <w:noProof/>
            <w:webHidden/>
          </w:rPr>
          <w:fldChar w:fldCharType="begin"/>
        </w:r>
        <w:r>
          <w:rPr>
            <w:noProof/>
            <w:webHidden/>
          </w:rPr>
          <w:instrText xml:space="preserve"> PAGEREF _Toc122275922 \h </w:instrText>
        </w:r>
        <w:r>
          <w:rPr>
            <w:noProof/>
            <w:webHidden/>
          </w:rPr>
        </w:r>
        <w:r>
          <w:rPr>
            <w:noProof/>
            <w:webHidden/>
          </w:rPr>
          <w:fldChar w:fldCharType="separate"/>
        </w:r>
        <w:r>
          <w:rPr>
            <w:noProof/>
            <w:webHidden/>
          </w:rPr>
          <w:t>11</w:t>
        </w:r>
        <w:r>
          <w:rPr>
            <w:noProof/>
            <w:webHidden/>
          </w:rPr>
          <w:fldChar w:fldCharType="end"/>
        </w:r>
      </w:hyperlink>
    </w:p>
    <w:p w14:paraId="0866101C" w14:textId="541442B3" w:rsidR="00E84880" w:rsidRDefault="00E84880">
      <w:pPr>
        <w:pStyle w:val="TOC3"/>
        <w:tabs>
          <w:tab w:val="left" w:pos="1680"/>
          <w:tab w:val="right" w:leader="dot" w:pos="9062"/>
        </w:tabs>
        <w:rPr>
          <w:rFonts w:asciiTheme="minorHAnsi" w:eastAsiaTheme="minorEastAsia" w:hAnsiTheme="minorHAnsi" w:cstheme="minorBidi"/>
          <w:noProof/>
          <w:sz w:val="22"/>
          <w:szCs w:val="22"/>
        </w:rPr>
      </w:pPr>
      <w:hyperlink w:anchor="_Toc122275923" w:history="1">
        <w:r w:rsidRPr="00CB4405">
          <w:rPr>
            <w:rStyle w:val="Hyperlink"/>
            <w:noProof/>
          </w:rPr>
          <w:t>2.1.3</w:t>
        </w:r>
        <w:r>
          <w:rPr>
            <w:rFonts w:asciiTheme="minorHAnsi" w:eastAsiaTheme="minorEastAsia" w:hAnsiTheme="minorHAnsi" w:cstheme="minorBidi"/>
            <w:noProof/>
            <w:sz w:val="22"/>
            <w:szCs w:val="22"/>
          </w:rPr>
          <w:tab/>
        </w:r>
        <w:r w:rsidRPr="00CB4405">
          <w:rPr>
            <w:rStyle w:val="Hyperlink"/>
            <w:noProof/>
          </w:rPr>
          <w:t>Blockchain Decentralization</w:t>
        </w:r>
        <w:r>
          <w:rPr>
            <w:noProof/>
            <w:webHidden/>
          </w:rPr>
          <w:tab/>
        </w:r>
        <w:r>
          <w:rPr>
            <w:noProof/>
            <w:webHidden/>
          </w:rPr>
          <w:fldChar w:fldCharType="begin"/>
        </w:r>
        <w:r>
          <w:rPr>
            <w:noProof/>
            <w:webHidden/>
          </w:rPr>
          <w:instrText xml:space="preserve"> PAGEREF _Toc122275923 \h </w:instrText>
        </w:r>
        <w:r>
          <w:rPr>
            <w:noProof/>
            <w:webHidden/>
          </w:rPr>
        </w:r>
        <w:r>
          <w:rPr>
            <w:noProof/>
            <w:webHidden/>
          </w:rPr>
          <w:fldChar w:fldCharType="separate"/>
        </w:r>
        <w:r>
          <w:rPr>
            <w:noProof/>
            <w:webHidden/>
          </w:rPr>
          <w:t>12</w:t>
        </w:r>
        <w:r>
          <w:rPr>
            <w:noProof/>
            <w:webHidden/>
          </w:rPr>
          <w:fldChar w:fldCharType="end"/>
        </w:r>
      </w:hyperlink>
    </w:p>
    <w:p w14:paraId="4E84AA08" w14:textId="56E8C640" w:rsidR="00E84880" w:rsidRDefault="00E84880">
      <w:pPr>
        <w:pStyle w:val="TOC3"/>
        <w:tabs>
          <w:tab w:val="left" w:pos="1680"/>
          <w:tab w:val="right" w:leader="dot" w:pos="9062"/>
        </w:tabs>
        <w:rPr>
          <w:rFonts w:asciiTheme="minorHAnsi" w:eastAsiaTheme="minorEastAsia" w:hAnsiTheme="minorHAnsi" w:cstheme="minorBidi"/>
          <w:noProof/>
          <w:sz w:val="22"/>
          <w:szCs w:val="22"/>
        </w:rPr>
      </w:pPr>
      <w:hyperlink w:anchor="_Toc122275924" w:history="1">
        <w:r w:rsidRPr="00CB4405">
          <w:rPr>
            <w:rStyle w:val="Hyperlink"/>
            <w:noProof/>
          </w:rPr>
          <w:t>2.1.4</w:t>
        </w:r>
        <w:r>
          <w:rPr>
            <w:rFonts w:asciiTheme="minorHAnsi" w:eastAsiaTheme="minorEastAsia" w:hAnsiTheme="minorHAnsi" w:cstheme="minorBidi"/>
            <w:noProof/>
            <w:sz w:val="22"/>
            <w:szCs w:val="22"/>
          </w:rPr>
          <w:tab/>
        </w:r>
        <w:r w:rsidRPr="00CB4405">
          <w:rPr>
            <w:rStyle w:val="Hyperlink"/>
            <w:noProof/>
          </w:rPr>
          <w:t>Pros and Cons of Blockchain</w:t>
        </w:r>
        <w:r>
          <w:rPr>
            <w:noProof/>
            <w:webHidden/>
          </w:rPr>
          <w:tab/>
        </w:r>
        <w:r>
          <w:rPr>
            <w:noProof/>
            <w:webHidden/>
          </w:rPr>
          <w:fldChar w:fldCharType="begin"/>
        </w:r>
        <w:r>
          <w:rPr>
            <w:noProof/>
            <w:webHidden/>
          </w:rPr>
          <w:instrText xml:space="preserve"> PAGEREF _Toc122275924 \h </w:instrText>
        </w:r>
        <w:r>
          <w:rPr>
            <w:noProof/>
            <w:webHidden/>
          </w:rPr>
        </w:r>
        <w:r>
          <w:rPr>
            <w:noProof/>
            <w:webHidden/>
          </w:rPr>
          <w:fldChar w:fldCharType="separate"/>
        </w:r>
        <w:r>
          <w:rPr>
            <w:noProof/>
            <w:webHidden/>
          </w:rPr>
          <w:t>13</w:t>
        </w:r>
        <w:r>
          <w:rPr>
            <w:noProof/>
            <w:webHidden/>
          </w:rPr>
          <w:fldChar w:fldCharType="end"/>
        </w:r>
      </w:hyperlink>
    </w:p>
    <w:p w14:paraId="527BE705" w14:textId="719C0F32" w:rsidR="00E84880" w:rsidRDefault="00E84880">
      <w:pPr>
        <w:pStyle w:val="TOC2"/>
        <w:rPr>
          <w:rFonts w:asciiTheme="minorHAnsi" w:eastAsiaTheme="minorEastAsia" w:hAnsiTheme="minorHAnsi" w:cstheme="minorBidi"/>
          <w:b w:val="0"/>
          <w:bCs w:val="0"/>
          <w:noProof/>
          <w:sz w:val="22"/>
          <w:szCs w:val="22"/>
        </w:rPr>
      </w:pPr>
      <w:hyperlink w:anchor="_Toc122275925" w:history="1">
        <w:r w:rsidRPr="00CB4405">
          <w:rPr>
            <w:rStyle w:val="Hyperlink"/>
            <w:noProof/>
          </w:rPr>
          <w:t>2.2</w:t>
        </w:r>
        <w:r>
          <w:rPr>
            <w:rFonts w:asciiTheme="minorHAnsi" w:eastAsiaTheme="minorEastAsia" w:hAnsiTheme="minorHAnsi" w:cstheme="minorBidi"/>
            <w:b w:val="0"/>
            <w:bCs w:val="0"/>
            <w:noProof/>
            <w:sz w:val="22"/>
            <w:szCs w:val="22"/>
          </w:rPr>
          <w:tab/>
        </w:r>
        <w:r w:rsidRPr="00CB4405">
          <w:rPr>
            <w:rStyle w:val="Hyperlink"/>
            <w:noProof/>
          </w:rPr>
          <w:t>Overview of Next.js</w:t>
        </w:r>
        <w:r>
          <w:rPr>
            <w:noProof/>
            <w:webHidden/>
          </w:rPr>
          <w:tab/>
        </w:r>
        <w:r>
          <w:rPr>
            <w:noProof/>
            <w:webHidden/>
          </w:rPr>
          <w:fldChar w:fldCharType="begin"/>
        </w:r>
        <w:r>
          <w:rPr>
            <w:noProof/>
            <w:webHidden/>
          </w:rPr>
          <w:instrText xml:space="preserve"> PAGEREF _Toc122275925 \h </w:instrText>
        </w:r>
        <w:r>
          <w:rPr>
            <w:noProof/>
            <w:webHidden/>
          </w:rPr>
        </w:r>
        <w:r>
          <w:rPr>
            <w:noProof/>
            <w:webHidden/>
          </w:rPr>
          <w:fldChar w:fldCharType="separate"/>
        </w:r>
        <w:r>
          <w:rPr>
            <w:noProof/>
            <w:webHidden/>
          </w:rPr>
          <w:t>17</w:t>
        </w:r>
        <w:r>
          <w:rPr>
            <w:noProof/>
            <w:webHidden/>
          </w:rPr>
          <w:fldChar w:fldCharType="end"/>
        </w:r>
      </w:hyperlink>
    </w:p>
    <w:p w14:paraId="765A9D27" w14:textId="14DB8FD2" w:rsidR="00E84880" w:rsidRDefault="00E84880">
      <w:pPr>
        <w:pStyle w:val="TOC3"/>
        <w:tabs>
          <w:tab w:val="left" w:pos="1680"/>
          <w:tab w:val="right" w:leader="dot" w:pos="9062"/>
        </w:tabs>
        <w:rPr>
          <w:rFonts w:asciiTheme="minorHAnsi" w:eastAsiaTheme="minorEastAsia" w:hAnsiTheme="minorHAnsi" w:cstheme="minorBidi"/>
          <w:noProof/>
          <w:sz w:val="22"/>
          <w:szCs w:val="22"/>
        </w:rPr>
      </w:pPr>
      <w:hyperlink w:anchor="_Toc122275926" w:history="1">
        <w:r w:rsidRPr="00CB4405">
          <w:rPr>
            <w:rStyle w:val="Hyperlink"/>
            <w:rFonts w:cs="Times New Roman"/>
            <w:noProof/>
          </w:rPr>
          <w:t>2.2.1</w:t>
        </w:r>
        <w:r>
          <w:rPr>
            <w:rFonts w:asciiTheme="minorHAnsi" w:eastAsiaTheme="minorEastAsia" w:hAnsiTheme="minorHAnsi" w:cstheme="minorBidi"/>
            <w:noProof/>
            <w:sz w:val="22"/>
            <w:szCs w:val="22"/>
          </w:rPr>
          <w:tab/>
        </w:r>
        <w:r w:rsidRPr="00CB4405">
          <w:rPr>
            <w:rStyle w:val="Hyperlink"/>
            <w:rFonts w:cs="Times New Roman"/>
            <w:noProof/>
          </w:rPr>
          <w:t>What Can You Build with Next.Js and When to Use Next.Js?</w:t>
        </w:r>
        <w:r>
          <w:rPr>
            <w:noProof/>
            <w:webHidden/>
          </w:rPr>
          <w:tab/>
        </w:r>
        <w:r>
          <w:rPr>
            <w:noProof/>
            <w:webHidden/>
          </w:rPr>
          <w:fldChar w:fldCharType="begin"/>
        </w:r>
        <w:r>
          <w:rPr>
            <w:noProof/>
            <w:webHidden/>
          </w:rPr>
          <w:instrText xml:space="preserve"> PAGEREF _Toc122275926 \h </w:instrText>
        </w:r>
        <w:r>
          <w:rPr>
            <w:noProof/>
            <w:webHidden/>
          </w:rPr>
        </w:r>
        <w:r>
          <w:rPr>
            <w:noProof/>
            <w:webHidden/>
          </w:rPr>
          <w:fldChar w:fldCharType="separate"/>
        </w:r>
        <w:r>
          <w:rPr>
            <w:noProof/>
            <w:webHidden/>
          </w:rPr>
          <w:t>17</w:t>
        </w:r>
        <w:r>
          <w:rPr>
            <w:noProof/>
            <w:webHidden/>
          </w:rPr>
          <w:fldChar w:fldCharType="end"/>
        </w:r>
      </w:hyperlink>
    </w:p>
    <w:p w14:paraId="0D4BE86B" w14:textId="7844CF24" w:rsidR="00E84880" w:rsidRDefault="00E84880">
      <w:pPr>
        <w:pStyle w:val="TOC3"/>
        <w:tabs>
          <w:tab w:val="left" w:pos="1680"/>
          <w:tab w:val="right" w:leader="dot" w:pos="9062"/>
        </w:tabs>
        <w:rPr>
          <w:rFonts w:asciiTheme="minorHAnsi" w:eastAsiaTheme="minorEastAsia" w:hAnsiTheme="minorHAnsi" w:cstheme="minorBidi"/>
          <w:noProof/>
          <w:sz w:val="22"/>
          <w:szCs w:val="22"/>
        </w:rPr>
      </w:pPr>
      <w:hyperlink w:anchor="_Toc122275927" w:history="1">
        <w:r w:rsidRPr="00CB4405">
          <w:rPr>
            <w:rStyle w:val="Hyperlink"/>
            <w:noProof/>
          </w:rPr>
          <w:t>2.2.2</w:t>
        </w:r>
        <w:r>
          <w:rPr>
            <w:rFonts w:asciiTheme="minorHAnsi" w:eastAsiaTheme="minorEastAsia" w:hAnsiTheme="minorHAnsi" w:cstheme="minorBidi"/>
            <w:noProof/>
            <w:sz w:val="22"/>
            <w:szCs w:val="22"/>
          </w:rPr>
          <w:tab/>
        </w:r>
        <w:r w:rsidRPr="00CB4405">
          <w:rPr>
            <w:rStyle w:val="Hyperlink"/>
            <w:noProof/>
          </w:rPr>
          <w:t>Next.js Features</w:t>
        </w:r>
        <w:r>
          <w:rPr>
            <w:noProof/>
            <w:webHidden/>
          </w:rPr>
          <w:tab/>
        </w:r>
        <w:r>
          <w:rPr>
            <w:noProof/>
            <w:webHidden/>
          </w:rPr>
          <w:fldChar w:fldCharType="begin"/>
        </w:r>
        <w:r>
          <w:rPr>
            <w:noProof/>
            <w:webHidden/>
          </w:rPr>
          <w:instrText xml:space="preserve"> PAGEREF _Toc122275927 \h </w:instrText>
        </w:r>
        <w:r>
          <w:rPr>
            <w:noProof/>
            <w:webHidden/>
          </w:rPr>
        </w:r>
        <w:r>
          <w:rPr>
            <w:noProof/>
            <w:webHidden/>
          </w:rPr>
          <w:fldChar w:fldCharType="separate"/>
        </w:r>
        <w:r>
          <w:rPr>
            <w:noProof/>
            <w:webHidden/>
          </w:rPr>
          <w:t>18</w:t>
        </w:r>
        <w:r>
          <w:rPr>
            <w:noProof/>
            <w:webHidden/>
          </w:rPr>
          <w:fldChar w:fldCharType="end"/>
        </w:r>
      </w:hyperlink>
    </w:p>
    <w:p w14:paraId="341FFF1A" w14:textId="1464603B" w:rsidR="00E84880" w:rsidRDefault="00E84880">
      <w:pPr>
        <w:pStyle w:val="TOC3"/>
        <w:tabs>
          <w:tab w:val="left" w:pos="1680"/>
          <w:tab w:val="right" w:leader="dot" w:pos="9062"/>
        </w:tabs>
        <w:rPr>
          <w:rFonts w:asciiTheme="minorHAnsi" w:eastAsiaTheme="minorEastAsia" w:hAnsiTheme="minorHAnsi" w:cstheme="minorBidi"/>
          <w:noProof/>
          <w:sz w:val="22"/>
          <w:szCs w:val="22"/>
        </w:rPr>
      </w:pPr>
      <w:hyperlink w:anchor="_Toc122275928" w:history="1">
        <w:r w:rsidRPr="00CB4405">
          <w:rPr>
            <w:rStyle w:val="Hyperlink"/>
            <w:noProof/>
          </w:rPr>
          <w:t>2.2.3</w:t>
        </w:r>
        <w:r>
          <w:rPr>
            <w:rFonts w:asciiTheme="minorHAnsi" w:eastAsiaTheme="minorEastAsia" w:hAnsiTheme="minorHAnsi" w:cstheme="minorBidi"/>
            <w:noProof/>
            <w:sz w:val="22"/>
            <w:szCs w:val="22"/>
          </w:rPr>
          <w:tab/>
        </w:r>
        <w:r w:rsidRPr="00CB4405">
          <w:rPr>
            <w:rStyle w:val="Hyperlink"/>
            <w:noProof/>
          </w:rPr>
          <w:t>Pros and Cons of Next.js</w:t>
        </w:r>
        <w:r>
          <w:rPr>
            <w:noProof/>
            <w:webHidden/>
          </w:rPr>
          <w:tab/>
        </w:r>
        <w:r>
          <w:rPr>
            <w:noProof/>
            <w:webHidden/>
          </w:rPr>
          <w:fldChar w:fldCharType="begin"/>
        </w:r>
        <w:r>
          <w:rPr>
            <w:noProof/>
            <w:webHidden/>
          </w:rPr>
          <w:instrText xml:space="preserve"> PAGEREF _Toc122275928 \h </w:instrText>
        </w:r>
        <w:r>
          <w:rPr>
            <w:noProof/>
            <w:webHidden/>
          </w:rPr>
        </w:r>
        <w:r>
          <w:rPr>
            <w:noProof/>
            <w:webHidden/>
          </w:rPr>
          <w:fldChar w:fldCharType="separate"/>
        </w:r>
        <w:r>
          <w:rPr>
            <w:noProof/>
            <w:webHidden/>
          </w:rPr>
          <w:t>19</w:t>
        </w:r>
        <w:r>
          <w:rPr>
            <w:noProof/>
            <w:webHidden/>
          </w:rPr>
          <w:fldChar w:fldCharType="end"/>
        </w:r>
      </w:hyperlink>
    </w:p>
    <w:p w14:paraId="4A8A650E" w14:textId="4C607855" w:rsidR="00E84880" w:rsidRDefault="00E84880">
      <w:pPr>
        <w:pStyle w:val="TOC2"/>
        <w:rPr>
          <w:rFonts w:asciiTheme="minorHAnsi" w:eastAsiaTheme="minorEastAsia" w:hAnsiTheme="minorHAnsi" w:cstheme="minorBidi"/>
          <w:b w:val="0"/>
          <w:bCs w:val="0"/>
          <w:noProof/>
          <w:sz w:val="22"/>
          <w:szCs w:val="22"/>
        </w:rPr>
      </w:pPr>
      <w:hyperlink w:anchor="_Toc122275929" w:history="1">
        <w:r w:rsidRPr="00CB4405">
          <w:rPr>
            <w:rStyle w:val="Hyperlink"/>
            <w:noProof/>
          </w:rPr>
          <w:t>2.3</w:t>
        </w:r>
        <w:r>
          <w:rPr>
            <w:rFonts w:asciiTheme="minorHAnsi" w:eastAsiaTheme="minorEastAsia" w:hAnsiTheme="minorHAnsi" w:cstheme="minorBidi"/>
            <w:b w:val="0"/>
            <w:bCs w:val="0"/>
            <w:noProof/>
            <w:sz w:val="22"/>
            <w:szCs w:val="22"/>
          </w:rPr>
          <w:tab/>
        </w:r>
        <w:r w:rsidRPr="00CB4405">
          <w:rPr>
            <w:rStyle w:val="Hyperlink"/>
            <w:noProof/>
          </w:rPr>
          <w:t>InterPlanetary File System IPFS</w:t>
        </w:r>
        <w:r>
          <w:rPr>
            <w:noProof/>
            <w:webHidden/>
          </w:rPr>
          <w:tab/>
        </w:r>
        <w:r>
          <w:rPr>
            <w:noProof/>
            <w:webHidden/>
          </w:rPr>
          <w:fldChar w:fldCharType="begin"/>
        </w:r>
        <w:r>
          <w:rPr>
            <w:noProof/>
            <w:webHidden/>
          </w:rPr>
          <w:instrText xml:space="preserve"> PAGEREF _Toc122275929 \h </w:instrText>
        </w:r>
        <w:r>
          <w:rPr>
            <w:noProof/>
            <w:webHidden/>
          </w:rPr>
        </w:r>
        <w:r>
          <w:rPr>
            <w:noProof/>
            <w:webHidden/>
          </w:rPr>
          <w:fldChar w:fldCharType="separate"/>
        </w:r>
        <w:r>
          <w:rPr>
            <w:noProof/>
            <w:webHidden/>
          </w:rPr>
          <w:t>20</w:t>
        </w:r>
        <w:r>
          <w:rPr>
            <w:noProof/>
            <w:webHidden/>
          </w:rPr>
          <w:fldChar w:fldCharType="end"/>
        </w:r>
      </w:hyperlink>
    </w:p>
    <w:p w14:paraId="3A53B768" w14:textId="59DCC1E0" w:rsidR="00E84880" w:rsidRDefault="00E84880">
      <w:pPr>
        <w:pStyle w:val="TOC3"/>
        <w:tabs>
          <w:tab w:val="left" w:pos="1680"/>
          <w:tab w:val="right" w:leader="dot" w:pos="9062"/>
        </w:tabs>
        <w:rPr>
          <w:rFonts w:asciiTheme="minorHAnsi" w:eastAsiaTheme="minorEastAsia" w:hAnsiTheme="minorHAnsi" w:cstheme="minorBidi"/>
          <w:noProof/>
          <w:sz w:val="22"/>
          <w:szCs w:val="22"/>
        </w:rPr>
      </w:pPr>
      <w:hyperlink w:anchor="_Toc122275930" w:history="1">
        <w:r w:rsidRPr="00CB4405">
          <w:rPr>
            <w:rStyle w:val="Hyperlink"/>
            <w:noProof/>
          </w:rPr>
          <w:t>2.3.1</w:t>
        </w:r>
        <w:r>
          <w:rPr>
            <w:rFonts w:asciiTheme="minorHAnsi" w:eastAsiaTheme="minorEastAsia" w:hAnsiTheme="minorHAnsi" w:cstheme="minorBidi"/>
            <w:noProof/>
            <w:sz w:val="22"/>
            <w:szCs w:val="22"/>
          </w:rPr>
          <w:tab/>
        </w:r>
        <w:r w:rsidRPr="00CB4405">
          <w:rPr>
            <w:rStyle w:val="Hyperlink"/>
            <w:noProof/>
          </w:rPr>
          <w:t>How does IPFS work?</w:t>
        </w:r>
        <w:r>
          <w:rPr>
            <w:noProof/>
            <w:webHidden/>
          </w:rPr>
          <w:tab/>
        </w:r>
        <w:r>
          <w:rPr>
            <w:noProof/>
            <w:webHidden/>
          </w:rPr>
          <w:fldChar w:fldCharType="begin"/>
        </w:r>
        <w:r>
          <w:rPr>
            <w:noProof/>
            <w:webHidden/>
          </w:rPr>
          <w:instrText xml:space="preserve"> PAGEREF _Toc122275930 \h </w:instrText>
        </w:r>
        <w:r>
          <w:rPr>
            <w:noProof/>
            <w:webHidden/>
          </w:rPr>
        </w:r>
        <w:r>
          <w:rPr>
            <w:noProof/>
            <w:webHidden/>
          </w:rPr>
          <w:fldChar w:fldCharType="separate"/>
        </w:r>
        <w:r>
          <w:rPr>
            <w:noProof/>
            <w:webHidden/>
          </w:rPr>
          <w:t>21</w:t>
        </w:r>
        <w:r>
          <w:rPr>
            <w:noProof/>
            <w:webHidden/>
          </w:rPr>
          <w:fldChar w:fldCharType="end"/>
        </w:r>
      </w:hyperlink>
    </w:p>
    <w:p w14:paraId="38AFEB25" w14:textId="28F6D090" w:rsidR="00E84880" w:rsidRDefault="00E84880">
      <w:pPr>
        <w:pStyle w:val="TOC3"/>
        <w:tabs>
          <w:tab w:val="left" w:pos="1680"/>
          <w:tab w:val="right" w:leader="dot" w:pos="9062"/>
        </w:tabs>
        <w:rPr>
          <w:rFonts w:asciiTheme="minorHAnsi" w:eastAsiaTheme="minorEastAsia" w:hAnsiTheme="minorHAnsi" w:cstheme="minorBidi"/>
          <w:noProof/>
          <w:sz w:val="22"/>
          <w:szCs w:val="22"/>
        </w:rPr>
      </w:pPr>
      <w:hyperlink w:anchor="_Toc122275931" w:history="1">
        <w:r w:rsidRPr="00CB4405">
          <w:rPr>
            <w:rStyle w:val="Hyperlink"/>
            <w:noProof/>
          </w:rPr>
          <w:t>2.3.2</w:t>
        </w:r>
        <w:r>
          <w:rPr>
            <w:rFonts w:asciiTheme="minorHAnsi" w:eastAsiaTheme="minorEastAsia" w:hAnsiTheme="minorHAnsi" w:cstheme="minorBidi"/>
            <w:noProof/>
            <w:sz w:val="22"/>
            <w:szCs w:val="22"/>
          </w:rPr>
          <w:tab/>
        </w:r>
        <w:r w:rsidRPr="00CB4405">
          <w:rPr>
            <w:rStyle w:val="Hyperlink"/>
            <w:noProof/>
          </w:rPr>
          <w:t>IPFS features</w:t>
        </w:r>
        <w:r>
          <w:rPr>
            <w:noProof/>
            <w:webHidden/>
          </w:rPr>
          <w:tab/>
        </w:r>
        <w:r>
          <w:rPr>
            <w:noProof/>
            <w:webHidden/>
          </w:rPr>
          <w:fldChar w:fldCharType="begin"/>
        </w:r>
        <w:r>
          <w:rPr>
            <w:noProof/>
            <w:webHidden/>
          </w:rPr>
          <w:instrText xml:space="preserve"> PAGEREF _Toc122275931 \h </w:instrText>
        </w:r>
        <w:r>
          <w:rPr>
            <w:noProof/>
            <w:webHidden/>
          </w:rPr>
        </w:r>
        <w:r>
          <w:rPr>
            <w:noProof/>
            <w:webHidden/>
          </w:rPr>
          <w:fldChar w:fldCharType="separate"/>
        </w:r>
        <w:r>
          <w:rPr>
            <w:noProof/>
            <w:webHidden/>
          </w:rPr>
          <w:t>22</w:t>
        </w:r>
        <w:r>
          <w:rPr>
            <w:noProof/>
            <w:webHidden/>
          </w:rPr>
          <w:fldChar w:fldCharType="end"/>
        </w:r>
      </w:hyperlink>
    </w:p>
    <w:p w14:paraId="4FDCC687" w14:textId="032B8AF2" w:rsidR="00E84880" w:rsidRDefault="00E84880">
      <w:pPr>
        <w:pStyle w:val="TOC3"/>
        <w:tabs>
          <w:tab w:val="left" w:pos="1680"/>
          <w:tab w:val="right" w:leader="dot" w:pos="9062"/>
        </w:tabs>
        <w:rPr>
          <w:rFonts w:asciiTheme="minorHAnsi" w:eastAsiaTheme="minorEastAsia" w:hAnsiTheme="minorHAnsi" w:cstheme="minorBidi"/>
          <w:noProof/>
          <w:sz w:val="22"/>
          <w:szCs w:val="22"/>
        </w:rPr>
      </w:pPr>
      <w:hyperlink w:anchor="_Toc122275932" w:history="1">
        <w:r w:rsidRPr="00CB4405">
          <w:rPr>
            <w:rStyle w:val="Hyperlink"/>
            <w:noProof/>
          </w:rPr>
          <w:t>2.3.3</w:t>
        </w:r>
        <w:r>
          <w:rPr>
            <w:rFonts w:asciiTheme="minorHAnsi" w:eastAsiaTheme="minorEastAsia" w:hAnsiTheme="minorHAnsi" w:cstheme="minorBidi"/>
            <w:noProof/>
            <w:sz w:val="22"/>
            <w:szCs w:val="22"/>
          </w:rPr>
          <w:tab/>
        </w:r>
        <w:r w:rsidRPr="00CB4405">
          <w:rPr>
            <w:rStyle w:val="Hyperlink"/>
            <w:noProof/>
          </w:rPr>
          <w:t>Pros and Cons of IPFS</w:t>
        </w:r>
        <w:r>
          <w:rPr>
            <w:noProof/>
            <w:webHidden/>
          </w:rPr>
          <w:tab/>
        </w:r>
        <w:r>
          <w:rPr>
            <w:noProof/>
            <w:webHidden/>
          </w:rPr>
          <w:fldChar w:fldCharType="begin"/>
        </w:r>
        <w:r>
          <w:rPr>
            <w:noProof/>
            <w:webHidden/>
          </w:rPr>
          <w:instrText xml:space="preserve"> PAGEREF _Toc122275932 \h </w:instrText>
        </w:r>
        <w:r>
          <w:rPr>
            <w:noProof/>
            <w:webHidden/>
          </w:rPr>
        </w:r>
        <w:r>
          <w:rPr>
            <w:noProof/>
            <w:webHidden/>
          </w:rPr>
          <w:fldChar w:fldCharType="separate"/>
        </w:r>
        <w:r>
          <w:rPr>
            <w:noProof/>
            <w:webHidden/>
          </w:rPr>
          <w:t>23</w:t>
        </w:r>
        <w:r>
          <w:rPr>
            <w:noProof/>
            <w:webHidden/>
          </w:rPr>
          <w:fldChar w:fldCharType="end"/>
        </w:r>
      </w:hyperlink>
    </w:p>
    <w:p w14:paraId="63B90BF2" w14:textId="410A1A9C" w:rsidR="00E84880" w:rsidRDefault="00E84880">
      <w:pPr>
        <w:pStyle w:val="TOC3"/>
        <w:tabs>
          <w:tab w:val="left" w:pos="1680"/>
          <w:tab w:val="right" w:leader="dot" w:pos="9062"/>
        </w:tabs>
        <w:rPr>
          <w:rFonts w:asciiTheme="minorHAnsi" w:eastAsiaTheme="minorEastAsia" w:hAnsiTheme="minorHAnsi" w:cstheme="minorBidi"/>
          <w:noProof/>
          <w:sz w:val="22"/>
          <w:szCs w:val="22"/>
        </w:rPr>
      </w:pPr>
      <w:hyperlink w:anchor="_Toc122275933" w:history="1">
        <w:r w:rsidRPr="00CB4405">
          <w:rPr>
            <w:rStyle w:val="Hyperlink"/>
            <w:noProof/>
          </w:rPr>
          <w:t>2.3.4</w:t>
        </w:r>
        <w:r>
          <w:rPr>
            <w:rFonts w:asciiTheme="minorHAnsi" w:eastAsiaTheme="minorEastAsia" w:hAnsiTheme="minorHAnsi" w:cstheme="minorBidi"/>
            <w:noProof/>
            <w:sz w:val="22"/>
            <w:szCs w:val="22"/>
          </w:rPr>
          <w:tab/>
        </w:r>
        <w:r w:rsidRPr="00CB4405">
          <w:rPr>
            <w:rStyle w:val="Hyperlink"/>
            <w:noProof/>
          </w:rPr>
          <w:t>Potential applications of IPFS in Blockchain</w:t>
        </w:r>
        <w:r>
          <w:rPr>
            <w:noProof/>
            <w:webHidden/>
          </w:rPr>
          <w:tab/>
        </w:r>
        <w:r>
          <w:rPr>
            <w:noProof/>
            <w:webHidden/>
          </w:rPr>
          <w:fldChar w:fldCharType="begin"/>
        </w:r>
        <w:r>
          <w:rPr>
            <w:noProof/>
            <w:webHidden/>
          </w:rPr>
          <w:instrText xml:space="preserve"> PAGEREF _Toc122275933 \h </w:instrText>
        </w:r>
        <w:r>
          <w:rPr>
            <w:noProof/>
            <w:webHidden/>
          </w:rPr>
        </w:r>
        <w:r>
          <w:rPr>
            <w:noProof/>
            <w:webHidden/>
          </w:rPr>
          <w:fldChar w:fldCharType="separate"/>
        </w:r>
        <w:r>
          <w:rPr>
            <w:noProof/>
            <w:webHidden/>
          </w:rPr>
          <w:t>24</w:t>
        </w:r>
        <w:r>
          <w:rPr>
            <w:noProof/>
            <w:webHidden/>
          </w:rPr>
          <w:fldChar w:fldCharType="end"/>
        </w:r>
      </w:hyperlink>
    </w:p>
    <w:p w14:paraId="4D0C3A20" w14:textId="34DDD502" w:rsidR="00E84880" w:rsidRDefault="00E84880">
      <w:pPr>
        <w:pStyle w:val="TOC2"/>
        <w:rPr>
          <w:rFonts w:asciiTheme="minorHAnsi" w:eastAsiaTheme="minorEastAsia" w:hAnsiTheme="minorHAnsi" w:cstheme="minorBidi"/>
          <w:b w:val="0"/>
          <w:bCs w:val="0"/>
          <w:noProof/>
          <w:sz w:val="22"/>
          <w:szCs w:val="22"/>
        </w:rPr>
      </w:pPr>
      <w:hyperlink w:anchor="_Toc122275934" w:history="1">
        <w:r w:rsidRPr="00CB4405">
          <w:rPr>
            <w:rStyle w:val="Hyperlink"/>
            <w:noProof/>
          </w:rPr>
          <w:t>2.4</w:t>
        </w:r>
        <w:r>
          <w:rPr>
            <w:rFonts w:asciiTheme="minorHAnsi" w:eastAsiaTheme="minorEastAsia" w:hAnsiTheme="minorHAnsi" w:cstheme="minorBidi"/>
            <w:b w:val="0"/>
            <w:bCs w:val="0"/>
            <w:noProof/>
            <w:sz w:val="22"/>
            <w:szCs w:val="22"/>
          </w:rPr>
          <w:tab/>
        </w:r>
        <w:r w:rsidRPr="00CB4405">
          <w:rPr>
            <w:rStyle w:val="Hyperlink"/>
            <w:noProof/>
          </w:rPr>
          <w:t>What is Django?</w:t>
        </w:r>
        <w:r>
          <w:rPr>
            <w:noProof/>
            <w:webHidden/>
          </w:rPr>
          <w:tab/>
        </w:r>
        <w:r>
          <w:rPr>
            <w:noProof/>
            <w:webHidden/>
          </w:rPr>
          <w:fldChar w:fldCharType="begin"/>
        </w:r>
        <w:r>
          <w:rPr>
            <w:noProof/>
            <w:webHidden/>
          </w:rPr>
          <w:instrText xml:space="preserve"> PAGEREF _Toc122275934 \h </w:instrText>
        </w:r>
        <w:r>
          <w:rPr>
            <w:noProof/>
            <w:webHidden/>
          </w:rPr>
        </w:r>
        <w:r>
          <w:rPr>
            <w:noProof/>
            <w:webHidden/>
          </w:rPr>
          <w:fldChar w:fldCharType="separate"/>
        </w:r>
        <w:r>
          <w:rPr>
            <w:noProof/>
            <w:webHidden/>
          </w:rPr>
          <w:t>24</w:t>
        </w:r>
        <w:r>
          <w:rPr>
            <w:noProof/>
            <w:webHidden/>
          </w:rPr>
          <w:fldChar w:fldCharType="end"/>
        </w:r>
      </w:hyperlink>
    </w:p>
    <w:p w14:paraId="691EB716" w14:textId="1C784D14" w:rsidR="00E84880" w:rsidRDefault="00E84880">
      <w:pPr>
        <w:pStyle w:val="TOC3"/>
        <w:tabs>
          <w:tab w:val="left" w:pos="1680"/>
          <w:tab w:val="right" w:leader="dot" w:pos="9062"/>
        </w:tabs>
        <w:rPr>
          <w:rFonts w:asciiTheme="minorHAnsi" w:eastAsiaTheme="minorEastAsia" w:hAnsiTheme="minorHAnsi" w:cstheme="minorBidi"/>
          <w:noProof/>
          <w:sz w:val="22"/>
          <w:szCs w:val="22"/>
        </w:rPr>
      </w:pPr>
      <w:hyperlink w:anchor="_Toc122275935" w:history="1">
        <w:r w:rsidRPr="00CB4405">
          <w:rPr>
            <w:rStyle w:val="Hyperlink"/>
            <w:noProof/>
          </w:rPr>
          <w:t>2.4.1</w:t>
        </w:r>
        <w:r>
          <w:rPr>
            <w:rFonts w:asciiTheme="minorHAnsi" w:eastAsiaTheme="minorEastAsia" w:hAnsiTheme="minorHAnsi" w:cstheme="minorBidi"/>
            <w:noProof/>
            <w:sz w:val="22"/>
            <w:szCs w:val="22"/>
          </w:rPr>
          <w:tab/>
        </w:r>
        <w:r w:rsidRPr="00CB4405">
          <w:rPr>
            <w:rStyle w:val="Hyperlink"/>
            <w:noProof/>
          </w:rPr>
          <w:t>Learn about Django's MVT Pattern</w:t>
        </w:r>
        <w:r>
          <w:rPr>
            <w:noProof/>
            <w:webHidden/>
          </w:rPr>
          <w:tab/>
        </w:r>
        <w:r>
          <w:rPr>
            <w:noProof/>
            <w:webHidden/>
          </w:rPr>
          <w:fldChar w:fldCharType="begin"/>
        </w:r>
        <w:r>
          <w:rPr>
            <w:noProof/>
            <w:webHidden/>
          </w:rPr>
          <w:instrText xml:space="preserve"> PAGEREF _Toc122275935 \h </w:instrText>
        </w:r>
        <w:r>
          <w:rPr>
            <w:noProof/>
            <w:webHidden/>
          </w:rPr>
        </w:r>
        <w:r>
          <w:rPr>
            <w:noProof/>
            <w:webHidden/>
          </w:rPr>
          <w:fldChar w:fldCharType="separate"/>
        </w:r>
        <w:r>
          <w:rPr>
            <w:noProof/>
            <w:webHidden/>
          </w:rPr>
          <w:t>24</w:t>
        </w:r>
        <w:r>
          <w:rPr>
            <w:noProof/>
            <w:webHidden/>
          </w:rPr>
          <w:fldChar w:fldCharType="end"/>
        </w:r>
      </w:hyperlink>
    </w:p>
    <w:p w14:paraId="5A62C28C" w14:textId="32FF69D1" w:rsidR="00E84880" w:rsidRDefault="00E84880">
      <w:pPr>
        <w:pStyle w:val="TOC3"/>
        <w:tabs>
          <w:tab w:val="left" w:pos="1680"/>
          <w:tab w:val="right" w:leader="dot" w:pos="9062"/>
        </w:tabs>
        <w:rPr>
          <w:rFonts w:asciiTheme="minorHAnsi" w:eastAsiaTheme="minorEastAsia" w:hAnsiTheme="minorHAnsi" w:cstheme="minorBidi"/>
          <w:noProof/>
          <w:sz w:val="22"/>
          <w:szCs w:val="22"/>
        </w:rPr>
      </w:pPr>
      <w:hyperlink w:anchor="_Toc122275936" w:history="1">
        <w:r w:rsidRPr="00CB4405">
          <w:rPr>
            <w:rStyle w:val="Hyperlink"/>
            <w:noProof/>
          </w:rPr>
          <w:t>2.4.2</w:t>
        </w:r>
        <w:r>
          <w:rPr>
            <w:rFonts w:asciiTheme="minorHAnsi" w:eastAsiaTheme="minorEastAsia" w:hAnsiTheme="minorHAnsi" w:cstheme="minorBidi"/>
            <w:noProof/>
            <w:sz w:val="22"/>
            <w:szCs w:val="22"/>
          </w:rPr>
          <w:tab/>
        </w:r>
        <w:r w:rsidRPr="00CB4405">
          <w:rPr>
            <w:rStyle w:val="Hyperlink"/>
            <w:noProof/>
          </w:rPr>
          <w:t>Why use Django</w:t>
        </w:r>
        <w:r>
          <w:rPr>
            <w:noProof/>
            <w:webHidden/>
          </w:rPr>
          <w:tab/>
        </w:r>
        <w:r>
          <w:rPr>
            <w:noProof/>
            <w:webHidden/>
          </w:rPr>
          <w:fldChar w:fldCharType="begin"/>
        </w:r>
        <w:r>
          <w:rPr>
            <w:noProof/>
            <w:webHidden/>
          </w:rPr>
          <w:instrText xml:space="preserve"> PAGEREF _Toc122275936 \h </w:instrText>
        </w:r>
        <w:r>
          <w:rPr>
            <w:noProof/>
            <w:webHidden/>
          </w:rPr>
        </w:r>
        <w:r>
          <w:rPr>
            <w:noProof/>
            <w:webHidden/>
          </w:rPr>
          <w:fldChar w:fldCharType="separate"/>
        </w:r>
        <w:r>
          <w:rPr>
            <w:noProof/>
            <w:webHidden/>
          </w:rPr>
          <w:t>24</w:t>
        </w:r>
        <w:r>
          <w:rPr>
            <w:noProof/>
            <w:webHidden/>
          </w:rPr>
          <w:fldChar w:fldCharType="end"/>
        </w:r>
      </w:hyperlink>
    </w:p>
    <w:p w14:paraId="19CE62DB" w14:textId="2E0AEF76" w:rsidR="00E84880" w:rsidRDefault="00E84880">
      <w:pPr>
        <w:pStyle w:val="TOC3"/>
        <w:tabs>
          <w:tab w:val="left" w:pos="1680"/>
          <w:tab w:val="right" w:leader="dot" w:pos="9062"/>
        </w:tabs>
        <w:rPr>
          <w:rFonts w:asciiTheme="minorHAnsi" w:eastAsiaTheme="minorEastAsia" w:hAnsiTheme="minorHAnsi" w:cstheme="minorBidi"/>
          <w:noProof/>
          <w:sz w:val="22"/>
          <w:szCs w:val="22"/>
        </w:rPr>
      </w:pPr>
      <w:hyperlink w:anchor="_Toc122275937" w:history="1">
        <w:r w:rsidRPr="00CB4405">
          <w:rPr>
            <w:rStyle w:val="Hyperlink"/>
            <w:noProof/>
          </w:rPr>
          <w:t>2.4.3</w:t>
        </w:r>
        <w:r>
          <w:rPr>
            <w:rFonts w:asciiTheme="minorHAnsi" w:eastAsiaTheme="minorEastAsia" w:hAnsiTheme="minorHAnsi" w:cstheme="minorBidi"/>
            <w:noProof/>
            <w:sz w:val="22"/>
            <w:szCs w:val="22"/>
          </w:rPr>
          <w:tab/>
        </w:r>
        <w:r w:rsidRPr="00CB4405">
          <w:rPr>
            <w:rStyle w:val="Hyperlink"/>
            <w:noProof/>
          </w:rPr>
          <w:t>Introduction to Django REST framework</w:t>
        </w:r>
        <w:r>
          <w:rPr>
            <w:noProof/>
            <w:webHidden/>
          </w:rPr>
          <w:tab/>
        </w:r>
        <w:r>
          <w:rPr>
            <w:noProof/>
            <w:webHidden/>
          </w:rPr>
          <w:fldChar w:fldCharType="begin"/>
        </w:r>
        <w:r>
          <w:rPr>
            <w:noProof/>
            <w:webHidden/>
          </w:rPr>
          <w:instrText xml:space="preserve"> PAGEREF _Toc122275937 \h </w:instrText>
        </w:r>
        <w:r>
          <w:rPr>
            <w:noProof/>
            <w:webHidden/>
          </w:rPr>
        </w:r>
        <w:r>
          <w:rPr>
            <w:noProof/>
            <w:webHidden/>
          </w:rPr>
          <w:fldChar w:fldCharType="separate"/>
        </w:r>
        <w:r>
          <w:rPr>
            <w:noProof/>
            <w:webHidden/>
          </w:rPr>
          <w:t>25</w:t>
        </w:r>
        <w:r>
          <w:rPr>
            <w:noProof/>
            <w:webHidden/>
          </w:rPr>
          <w:fldChar w:fldCharType="end"/>
        </w:r>
      </w:hyperlink>
    </w:p>
    <w:p w14:paraId="1DB337EA" w14:textId="061BCD64" w:rsidR="00E84880" w:rsidRDefault="00E84880">
      <w:pPr>
        <w:pStyle w:val="TOC2"/>
        <w:rPr>
          <w:rFonts w:asciiTheme="minorHAnsi" w:eastAsiaTheme="minorEastAsia" w:hAnsiTheme="minorHAnsi" w:cstheme="minorBidi"/>
          <w:b w:val="0"/>
          <w:bCs w:val="0"/>
          <w:noProof/>
          <w:sz w:val="22"/>
          <w:szCs w:val="22"/>
        </w:rPr>
      </w:pPr>
      <w:hyperlink w:anchor="_Toc122275938" w:history="1">
        <w:r w:rsidRPr="00CB4405">
          <w:rPr>
            <w:rStyle w:val="Hyperlink"/>
            <w:noProof/>
          </w:rPr>
          <w:t>2.5</w:t>
        </w:r>
        <w:r>
          <w:rPr>
            <w:rFonts w:asciiTheme="minorHAnsi" w:eastAsiaTheme="minorEastAsia" w:hAnsiTheme="minorHAnsi" w:cstheme="minorBidi"/>
            <w:b w:val="0"/>
            <w:bCs w:val="0"/>
            <w:noProof/>
            <w:sz w:val="22"/>
            <w:szCs w:val="22"/>
          </w:rPr>
          <w:tab/>
        </w:r>
        <w:r w:rsidRPr="00CB4405">
          <w:rPr>
            <w:rStyle w:val="Hyperlink"/>
            <w:noProof/>
          </w:rPr>
          <w:t>Alchemy in blockchain</w:t>
        </w:r>
        <w:r>
          <w:rPr>
            <w:noProof/>
            <w:webHidden/>
          </w:rPr>
          <w:tab/>
        </w:r>
        <w:r>
          <w:rPr>
            <w:noProof/>
            <w:webHidden/>
          </w:rPr>
          <w:fldChar w:fldCharType="begin"/>
        </w:r>
        <w:r>
          <w:rPr>
            <w:noProof/>
            <w:webHidden/>
          </w:rPr>
          <w:instrText xml:space="preserve"> PAGEREF _Toc122275938 \h </w:instrText>
        </w:r>
        <w:r>
          <w:rPr>
            <w:noProof/>
            <w:webHidden/>
          </w:rPr>
        </w:r>
        <w:r>
          <w:rPr>
            <w:noProof/>
            <w:webHidden/>
          </w:rPr>
          <w:fldChar w:fldCharType="separate"/>
        </w:r>
        <w:r>
          <w:rPr>
            <w:noProof/>
            <w:webHidden/>
          </w:rPr>
          <w:t>26</w:t>
        </w:r>
        <w:r>
          <w:rPr>
            <w:noProof/>
            <w:webHidden/>
          </w:rPr>
          <w:fldChar w:fldCharType="end"/>
        </w:r>
      </w:hyperlink>
    </w:p>
    <w:p w14:paraId="7F74C300" w14:textId="5E49968E" w:rsidR="00E84880" w:rsidRDefault="00E84880">
      <w:pPr>
        <w:pStyle w:val="TOC3"/>
        <w:tabs>
          <w:tab w:val="left" w:pos="1680"/>
          <w:tab w:val="right" w:leader="dot" w:pos="9062"/>
        </w:tabs>
        <w:rPr>
          <w:rFonts w:asciiTheme="minorHAnsi" w:eastAsiaTheme="minorEastAsia" w:hAnsiTheme="minorHAnsi" w:cstheme="minorBidi"/>
          <w:noProof/>
          <w:sz w:val="22"/>
          <w:szCs w:val="22"/>
        </w:rPr>
      </w:pPr>
      <w:hyperlink w:anchor="_Toc122275939" w:history="1">
        <w:r w:rsidRPr="00CB4405">
          <w:rPr>
            <w:rStyle w:val="Hyperlink"/>
            <w:noProof/>
          </w:rPr>
          <w:t>2.5.1</w:t>
        </w:r>
        <w:r>
          <w:rPr>
            <w:rFonts w:asciiTheme="minorHAnsi" w:eastAsiaTheme="minorEastAsia" w:hAnsiTheme="minorHAnsi" w:cstheme="minorBidi"/>
            <w:noProof/>
            <w:sz w:val="22"/>
            <w:szCs w:val="22"/>
          </w:rPr>
          <w:tab/>
        </w:r>
        <w:r w:rsidRPr="00CB4405">
          <w:rPr>
            <w:rStyle w:val="Hyperlink"/>
            <w:noProof/>
          </w:rPr>
          <w:t>What is Alchemy?</w:t>
        </w:r>
        <w:r>
          <w:rPr>
            <w:noProof/>
            <w:webHidden/>
          </w:rPr>
          <w:tab/>
        </w:r>
        <w:r>
          <w:rPr>
            <w:noProof/>
            <w:webHidden/>
          </w:rPr>
          <w:fldChar w:fldCharType="begin"/>
        </w:r>
        <w:r>
          <w:rPr>
            <w:noProof/>
            <w:webHidden/>
          </w:rPr>
          <w:instrText xml:space="preserve"> PAGEREF _Toc122275939 \h </w:instrText>
        </w:r>
        <w:r>
          <w:rPr>
            <w:noProof/>
            <w:webHidden/>
          </w:rPr>
        </w:r>
        <w:r>
          <w:rPr>
            <w:noProof/>
            <w:webHidden/>
          </w:rPr>
          <w:fldChar w:fldCharType="separate"/>
        </w:r>
        <w:r>
          <w:rPr>
            <w:noProof/>
            <w:webHidden/>
          </w:rPr>
          <w:t>26</w:t>
        </w:r>
        <w:r>
          <w:rPr>
            <w:noProof/>
            <w:webHidden/>
          </w:rPr>
          <w:fldChar w:fldCharType="end"/>
        </w:r>
      </w:hyperlink>
    </w:p>
    <w:p w14:paraId="3D69E3A4" w14:textId="2F075689" w:rsidR="00E84880" w:rsidRDefault="00E84880">
      <w:pPr>
        <w:pStyle w:val="TOC3"/>
        <w:tabs>
          <w:tab w:val="left" w:pos="1680"/>
          <w:tab w:val="right" w:leader="dot" w:pos="9062"/>
        </w:tabs>
        <w:rPr>
          <w:rFonts w:asciiTheme="minorHAnsi" w:eastAsiaTheme="minorEastAsia" w:hAnsiTheme="minorHAnsi" w:cstheme="minorBidi"/>
          <w:noProof/>
          <w:sz w:val="22"/>
          <w:szCs w:val="22"/>
        </w:rPr>
      </w:pPr>
      <w:hyperlink w:anchor="_Toc122275940" w:history="1">
        <w:r w:rsidRPr="00CB4405">
          <w:rPr>
            <w:rStyle w:val="Hyperlink"/>
            <w:noProof/>
          </w:rPr>
          <w:t>2.5.2</w:t>
        </w:r>
        <w:r>
          <w:rPr>
            <w:rFonts w:asciiTheme="minorHAnsi" w:eastAsiaTheme="minorEastAsia" w:hAnsiTheme="minorHAnsi" w:cstheme="minorBidi"/>
            <w:noProof/>
            <w:sz w:val="22"/>
            <w:szCs w:val="22"/>
          </w:rPr>
          <w:tab/>
        </w:r>
        <w:r w:rsidRPr="00CB4405">
          <w:rPr>
            <w:rStyle w:val="Hyperlink"/>
            <w:noProof/>
          </w:rPr>
          <w:t>Supported networks</w:t>
        </w:r>
        <w:r>
          <w:rPr>
            <w:noProof/>
            <w:webHidden/>
          </w:rPr>
          <w:tab/>
        </w:r>
        <w:r>
          <w:rPr>
            <w:noProof/>
            <w:webHidden/>
          </w:rPr>
          <w:fldChar w:fldCharType="begin"/>
        </w:r>
        <w:r>
          <w:rPr>
            <w:noProof/>
            <w:webHidden/>
          </w:rPr>
          <w:instrText xml:space="preserve"> PAGEREF _Toc122275940 \h </w:instrText>
        </w:r>
        <w:r>
          <w:rPr>
            <w:noProof/>
            <w:webHidden/>
          </w:rPr>
        </w:r>
        <w:r>
          <w:rPr>
            <w:noProof/>
            <w:webHidden/>
          </w:rPr>
          <w:fldChar w:fldCharType="separate"/>
        </w:r>
        <w:r>
          <w:rPr>
            <w:noProof/>
            <w:webHidden/>
          </w:rPr>
          <w:t>26</w:t>
        </w:r>
        <w:r>
          <w:rPr>
            <w:noProof/>
            <w:webHidden/>
          </w:rPr>
          <w:fldChar w:fldCharType="end"/>
        </w:r>
      </w:hyperlink>
    </w:p>
    <w:p w14:paraId="224EE22C" w14:textId="7F0FA1B0" w:rsidR="00E84880" w:rsidRDefault="00E84880">
      <w:pPr>
        <w:pStyle w:val="TOC3"/>
        <w:tabs>
          <w:tab w:val="left" w:pos="1680"/>
          <w:tab w:val="right" w:leader="dot" w:pos="9062"/>
        </w:tabs>
        <w:rPr>
          <w:rFonts w:asciiTheme="minorHAnsi" w:eastAsiaTheme="minorEastAsia" w:hAnsiTheme="minorHAnsi" w:cstheme="minorBidi"/>
          <w:noProof/>
          <w:sz w:val="22"/>
          <w:szCs w:val="22"/>
        </w:rPr>
      </w:pPr>
      <w:hyperlink w:anchor="_Toc122275941" w:history="1">
        <w:r w:rsidRPr="00CB4405">
          <w:rPr>
            <w:rStyle w:val="Hyperlink"/>
            <w:noProof/>
          </w:rPr>
          <w:t>2.5.3</w:t>
        </w:r>
        <w:r>
          <w:rPr>
            <w:rFonts w:asciiTheme="minorHAnsi" w:eastAsiaTheme="minorEastAsia" w:hAnsiTheme="minorHAnsi" w:cstheme="minorBidi"/>
            <w:noProof/>
            <w:sz w:val="22"/>
            <w:szCs w:val="22"/>
          </w:rPr>
          <w:tab/>
        </w:r>
        <w:r w:rsidRPr="00CB4405">
          <w:rPr>
            <w:rStyle w:val="Hyperlink"/>
            <w:noProof/>
          </w:rPr>
          <w:t>Alchemy interface</w:t>
        </w:r>
        <w:r>
          <w:rPr>
            <w:noProof/>
            <w:webHidden/>
          </w:rPr>
          <w:tab/>
        </w:r>
        <w:r>
          <w:rPr>
            <w:noProof/>
            <w:webHidden/>
          </w:rPr>
          <w:fldChar w:fldCharType="begin"/>
        </w:r>
        <w:r>
          <w:rPr>
            <w:noProof/>
            <w:webHidden/>
          </w:rPr>
          <w:instrText xml:space="preserve"> PAGEREF _Toc122275941 \h </w:instrText>
        </w:r>
        <w:r>
          <w:rPr>
            <w:noProof/>
            <w:webHidden/>
          </w:rPr>
        </w:r>
        <w:r>
          <w:rPr>
            <w:noProof/>
            <w:webHidden/>
          </w:rPr>
          <w:fldChar w:fldCharType="separate"/>
        </w:r>
        <w:r>
          <w:rPr>
            <w:noProof/>
            <w:webHidden/>
          </w:rPr>
          <w:t>26</w:t>
        </w:r>
        <w:r>
          <w:rPr>
            <w:noProof/>
            <w:webHidden/>
          </w:rPr>
          <w:fldChar w:fldCharType="end"/>
        </w:r>
      </w:hyperlink>
    </w:p>
    <w:p w14:paraId="4747726C" w14:textId="7AB9B18E" w:rsidR="00E84880" w:rsidRDefault="00E84880">
      <w:pPr>
        <w:pStyle w:val="TOC3"/>
        <w:tabs>
          <w:tab w:val="left" w:pos="1680"/>
          <w:tab w:val="right" w:leader="dot" w:pos="9062"/>
        </w:tabs>
        <w:rPr>
          <w:rFonts w:asciiTheme="minorHAnsi" w:eastAsiaTheme="minorEastAsia" w:hAnsiTheme="minorHAnsi" w:cstheme="minorBidi"/>
          <w:noProof/>
          <w:sz w:val="22"/>
          <w:szCs w:val="22"/>
        </w:rPr>
      </w:pPr>
      <w:hyperlink w:anchor="_Toc122275942" w:history="1">
        <w:r w:rsidRPr="00CB4405">
          <w:rPr>
            <w:rStyle w:val="Hyperlink"/>
            <w:noProof/>
          </w:rPr>
          <w:t>2.5.4</w:t>
        </w:r>
        <w:r>
          <w:rPr>
            <w:rFonts w:asciiTheme="minorHAnsi" w:eastAsiaTheme="minorEastAsia" w:hAnsiTheme="minorHAnsi" w:cstheme="minorBidi"/>
            <w:noProof/>
            <w:sz w:val="22"/>
            <w:szCs w:val="22"/>
          </w:rPr>
          <w:tab/>
        </w:r>
        <w:r w:rsidRPr="00CB4405">
          <w:rPr>
            <w:rStyle w:val="Hyperlink"/>
            <w:noProof/>
          </w:rPr>
          <w:t>APIs, documentation, and DX</w:t>
        </w:r>
        <w:r>
          <w:rPr>
            <w:noProof/>
            <w:webHidden/>
          </w:rPr>
          <w:tab/>
        </w:r>
        <w:r>
          <w:rPr>
            <w:noProof/>
            <w:webHidden/>
          </w:rPr>
          <w:fldChar w:fldCharType="begin"/>
        </w:r>
        <w:r>
          <w:rPr>
            <w:noProof/>
            <w:webHidden/>
          </w:rPr>
          <w:instrText xml:space="preserve"> PAGEREF _Toc122275942 \h </w:instrText>
        </w:r>
        <w:r>
          <w:rPr>
            <w:noProof/>
            <w:webHidden/>
          </w:rPr>
        </w:r>
        <w:r>
          <w:rPr>
            <w:noProof/>
            <w:webHidden/>
          </w:rPr>
          <w:fldChar w:fldCharType="separate"/>
        </w:r>
        <w:r>
          <w:rPr>
            <w:noProof/>
            <w:webHidden/>
          </w:rPr>
          <w:t>27</w:t>
        </w:r>
        <w:r>
          <w:rPr>
            <w:noProof/>
            <w:webHidden/>
          </w:rPr>
          <w:fldChar w:fldCharType="end"/>
        </w:r>
      </w:hyperlink>
    </w:p>
    <w:p w14:paraId="1AFD7B2B" w14:textId="41D1EAAF" w:rsidR="00E84880" w:rsidRDefault="00E84880">
      <w:pPr>
        <w:pStyle w:val="TOC3"/>
        <w:tabs>
          <w:tab w:val="left" w:pos="1680"/>
          <w:tab w:val="right" w:leader="dot" w:pos="9062"/>
        </w:tabs>
        <w:rPr>
          <w:rFonts w:asciiTheme="minorHAnsi" w:eastAsiaTheme="minorEastAsia" w:hAnsiTheme="minorHAnsi" w:cstheme="minorBidi"/>
          <w:noProof/>
          <w:sz w:val="22"/>
          <w:szCs w:val="22"/>
        </w:rPr>
      </w:pPr>
      <w:hyperlink w:anchor="_Toc122275943" w:history="1">
        <w:r w:rsidRPr="00CB4405">
          <w:rPr>
            <w:rStyle w:val="Hyperlink"/>
            <w:noProof/>
          </w:rPr>
          <w:t>2.5.5</w:t>
        </w:r>
        <w:r>
          <w:rPr>
            <w:rFonts w:asciiTheme="minorHAnsi" w:eastAsiaTheme="minorEastAsia" w:hAnsiTheme="minorHAnsi" w:cstheme="minorBidi"/>
            <w:noProof/>
            <w:sz w:val="22"/>
            <w:szCs w:val="22"/>
          </w:rPr>
          <w:tab/>
        </w:r>
        <w:r w:rsidRPr="00CB4405">
          <w:rPr>
            <w:rStyle w:val="Hyperlink"/>
            <w:noProof/>
          </w:rPr>
          <w:t>Pricing</w:t>
        </w:r>
        <w:r>
          <w:rPr>
            <w:noProof/>
            <w:webHidden/>
          </w:rPr>
          <w:tab/>
        </w:r>
        <w:r>
          <w:rPr>
            <w:noProof/>
            <w:webHidden/>
          </w:rPr>
          <w:fldChar w:fldCharType="begin"/>
        </w:r>
        <w:r>
          <w:rPr>
            <w:noProof/>
            <w:webHidden/>
          </w:rPr>
          <w:instrText xml:space="preserve"> PAGEREF _Toc122275943 \h </w:instrText>
        </w:r>
        <w:r>
          <w:rPr>
            <w:noProof/>
            <w:webHidden/>
          </w:rPr>
        </w:r>
        <w:r>
          <w:rPr>
            <w:noProof/>
            <w:webHidden/>
          </w:rPr>
          <w:fldChar w:fldCharType="separate"/>
        </w:r>
        <w:r>
          <w:rPr>
            <w:noProof/>
            <w:webHidden/>
          </w:rPr>
          <w:t>27</w:t>
        </w:r>
        <w:r>
          <w:rPr>
            <w:noProof/>
            <w:webHidden/>
          </w:rPr>
          <w:fldChar w:fldCharType="end"/>
        </w:r>
      </w:hyperlink>
    </w:p>
    <w:p w14:paraId="096AE39C" w14:textId="14F400CC" w:rsidR="00E84880" w:rsidRDefault="00E84880" w:rsidP="00E84880">
      <w:pPr>
        <w:pStyle w:val="TOC1"/>
        <w:tabs>
          <w:tab w:val="left" w:pos="2318"/>
          <w:tab w:val="right" w:leader="dot" w:pos="9062"/>
        </w:tabs>
        <w:ind w:firstLine="0"/>
        <w:rPr>
          <w:rFonts w:asciiTheme="minorHAnsi" w:eastAsiaTheme="minorEastAsia" w:hAnsiTheme="minorHAnsi" w:cstheme="minorBidi"/>
          <w:b w:val="0"/>
          <w:bCs w:val="0"/>
          <w:caps w:val="0"/>
          <w:noProof/>
          <w:sz w:val="22"/>
          <w:szCs w:val="22"/>
        </w:rPr>
      </w:pPr>
      <w:hyperlink w:anchor="_Toc122275944" w:history="1">
        <w:r w:rsidRPr="00CB4405">
          <w:rPr>
            <w:rStyle w:val="Hyperlink"/>
            <w:rFonts w:cs="Times New Roman"/>
            <w:noProof/>
            <w14:scene3d>
              <w14:camera w14:prst="orthographicFront"/>
              <w14:lightRig w14:rig="threePt" w14:dir="t">
                <w14:rot w14:lat="0" w14:lon="0" w14:rev="0"/>
              </w14:lightRig>
            </w14:scene3d>
          </w:rPr>
          <w:t>CHAPTER 3.</w:t>
        </w:r>
        <w:r>
          <w:rPr>
            <w:rFonts w:asciiTheme="minorHAnsi" w:eastAsiaTheme="minorEastAsia" w:hAnsiTheme="minorHAnsi" w:cstheme="minorBidi"/>
            <w:b w:val="0"/>
            <w:bCs w:val="0"/>
            <w:caps w:val="0"/>
            <w:noProof/>
            <w:sz w:val="22"/>
            <w:szCs w:val="22"/>
          </w:rPr>
          <w:tab/>
        </w:r>
        <w:r w:rsidRPr="00CB4405">
          <w:rPr>
            <w:rStyle w:val="Hyperlink"/>
            <w:i/>
            <w:noProof/>
          </w:rPr>
          <w:t>SYSTEM ANALYSIS AND DESIGN</w:t>
        </w:r>
        <w:r>
          <w:rPr>
            <w:noProof/>
            <w:webHidden/>
          </w:rPr>
          <w:tab/>
        </w:r>
        <w:r>
          <w:rPr>
            <w:noProof/>
            <w:webHidden/>
          </w:rPr>
          <w:fldChar w:fldCharType="begin"/>
        </w:r>
        <w:r>
          <w:rPr>
            <w:noProof/>
            <w:webHidden/>
          </w:rPr>
          <w:instrText xml:space="preserve"> PAGEREF _Toc122275944 \h </w:instrText>
        </w:r>
        <w:r>
          <w:rPr>
            <w:noProof/>
            <w:webHidden/>
          </w:rPr>
        </w:r>
        <w:r>
          <w:rPr>
            <w:noProof/>
            <w:webHidden/>
          </w:rPr>
          <w:fldChar w:fldCharType="separate"/>
        </w:r>
        <w:r>
          <w:rPr>
            <w:noProof/>
            <w:webHidden/>
          </w:rPr>
          <w:t>28</w:t>
        </w:r>
        <w:r>
          <w:rPr>
            <w:noProof/>
            <w:webHidden/>
          </w:rPr>
          <w:fldChar w:fldCharType="end"/>
        </w:r>
      </w:hyperlink>
    </w:p>
    <w:p w14:paraId="64AA99FB" w14:textId="0DF3F121" w:rsidR="00E84880" w:rsidRDefault="00E84880">
      <w:pPr>
        <w:pStyle w:val="TOC2"/>
        <w:rPr>
          <w:rFonts w:asciiTheme="minorHAnsi" w:eastAsiaTheme="minorEastAsia" w:hAnsiTheme="minorHAnsi" w:cstheme="minorBidi"/>
          <w:b w:val="0"/>
          <w:bCs w:val="0"/>
          <w:noProof/>
          <w:sz w:val="22"/>
          <w:szCs w:val="22"/>
        </w:rPr>
      </w:pPr>
      <w:hyperlink w:anchor="_Toc122275945" w:history="1">
        <w:r w:rsidRPr="00CB4405">
          <w:rPr>
            <w:rStyle w:val="Hyperlink"/>
            <w:noProof/>
          </w:rPr>
          <w:t>3.1</w:t>
        </w:r>
        <w:r>
          <w:rPr>
            <w:rFonts w:asciiTheme="minorHAnsi" w:eastAsiaTheme="minorEastAsia" w:hAnsiTheme="minorHAnsi" w:cstheme="minorBidi"/>
            <w:b w:val="0"/>
            <w:bCs w:val="0"/>
            <w:noProof/>
            <w:sz w:val="22"/>
            <w:szCs w:val="22"/>
          </w:rPr>
          <w:tab/>
        </w:r>
        <w:r w:rsidRPr="00CB4405">
          <w:rPr>
            <w:rStyle w:val="Hyperlink"/>
            <w:noProof/>
          </w:rPr>
          <w:t>System analysis and design</w:t>
        </w:r>
        <w:r>
          <w:rPr>
            <w:noProof/>
            <w:webHidden/>
          </w:rPr>
          <w:tab/>
        </w:r>
        <w:r>
          <w:rPr>
            <w:noProof/>
            <w:webHidden/>
          </w:rPr>
          <w:fldChar w:fldCharType="begin"/>
        </w:r>
        <w:r>
          <w:rPr>
            <w:noProof/>
            <w:webHidden/>
          </w:rPr>
          <w:instrText xml:space="preserve"> PAGEREF _Toc122275945 \h </w:instrText>
        </w:r>
        <w:r>
          <w:rPr>
            <w:noProof/>
            <w:webHidden/>
          </w:rPr>
        </w:r>
        <w:r>
          <w:rPr>
            <w:noProof/>
            <w:webHidden/>
          </w:rPr>
          <w:fldChar w:fldCharType="separate"/>
        </w:r>
        <w:r>
          <w:rPr>
            <w:noProof/>
            <w:webHidden/>
          </w:rPr>
          <w:t>28</w:t>
        </w:r>
        <w:r>
          <w:rPr>
            <w:noProof/>
            <w:webHidden/>
          </w:rPr>
          <w:fldChar w:fldCharType="end"/>
        </w:r>
      </w:hyperlink>
    </w:p>
    <w:p w14:paraId="7FE228DE" w14:textId="5355573C" w:rsidR="00E84880" w:rsidRDefault="00E84880">
      <w:pPr>
        <w:pStyle w:val="TOC3"/>
        <w:tabs>
          <w:tab w:val="left" w:pos="1680"/>
          <w:tab w:val="right" w:leader="dot" w:pos="9062"/>
        </w:tabs>
        <w:rPr>
          <w:rFonts w:asciiTheme="minorHAnsi" w:eastAsiaTheme="minorEastAsia" w:hAnsiTheme="minorHAnsi" w:cstheme="minorBidi"/>
          <w:noProof/>
          <w:sz w:val="22"/>
          <w:szCs w:val="22"/>
        </w:rPr>
      </w:pPr>
      <w:hyperlink w:anchor="_Toc122275946" w:history="1">
        <w:r w:rsidRPr="00CB4405">
          <w:rPr>
            <w:rStyle w:val="Hyperlink"/>
            <w:noProof/>
          </w:rPr>
          <w:t>3.1.1</w:t>
        </w:r>
        <w:r>
          <w:rPr>
            <w:rFonts w:asciiTheme="minorHAnsi" w:eastAsiaTheme="minorEastAsia" w:hAnsiTheme="minorHAnsi" w:cstheme="minorBidi"/>
            <w:noProof/>
            <w:sz w:val="22"/>
            <w:szCs w:val="22"/>
          </w:rPr>
          <w:tab/>
        </w:r>
        <w:r w:rsidRPr="00CB4405">
          <w:rPr>
            <w:rStyle w:val="Hyperlink"/>
            <w:noProof/>
          </w:rPr>
          <w:t>System requirements</w:t>
        </w:r>
        <w:r>
          <w:rPr>
            <w:noProof/>
            <w:webHidden/>
          </w:rPr>
          <w:tab/>
        </w:r>
        <w:r>
          <w:rPr>
            <w:noProof/>
            <w:webHidden/>
          </w:rPr>
          <w:fldChar w:fldCharType="begin"/>
        </w:r>
        <w:r>
          <w:rPr>
            <w:noProof/>
            <w:webHidden/>
          </w:rPr>
          <w:instrText xml:space="preserve"> PAGEREF _Toc122275946 \h </w:instrText>
        </w:r>
        <w:r>
          <w:rPr>
            <w:noProof/>
            <w:webHidden/>
          </w:rPr>
        </w:r>
        <w:r>
          <w:rPr>
            <w:noProof/>
            <w:webHidden/>
          </w:rPr>
          <w:fldChar w:fldCharType="separate"/>
        </w:r>
        <w:r>
          <w:rPr>
            <w:noProof/>
            <w:webHidden/>
          </w:rPr>
          <w:t>28</w:t>
        </w:r>
        <w:r>
          <w:rPr>
            <w:noProof/>
            <w:webHidden/>
          </w:rPr>
          <w:fldChar w:fldCharType="end"/>
        </w:r>
      </w:hyperlink>
    </w:p>
    <w:p w14:paraId="2246C210" w14:textId="4B8701CA" w:rsidR="00E84880" w:rsidRDefault="00E84880">
      <w:pPr>
        <w:pStyle w:val="TOC3"/>
        <w:tabs>
          <w:tab w:val="left" w:pos="1680"/>
          <w:tab w:val="right" w:leader="dot" w:pos="9062"/>
        </w:tabs>
        <w:rPr>
          <w:rFonts w:asciiTheme="minorHAnsi" w:eastAsiaTheme="minorEastAsia" w:hAnsiTheme="minorHAnsi" w:cstheme="minorBidi"/>
          <w:noProof/>
          <w:sz w:val="22"/>
          <w:szCs w:val="22"/>
        </w:rPr>
      </w:pPr>
      <w:hyperlink w:anchor="_Toc122275947" w:history="1">
        <w:r w:rsidRPr="00CB4405">
          <w:rPr>
            <w:rStyle w:val="Hyperlink"/>
            <w:noProof/>
          </w:rPr>
          <w:t>3.1.2</w:t>
        </w:r>
        <w:r>
          <w:rPr>
            <w:rFonts w:asciiTheme="minorHAnsi" w:eastAsiaTheme="minorEastAsia" w:hAnsiTheme="minorHAnsi" w:cstheme="minorBidi"/>
            <w:noProof/>
            <w:sz w:val="22"/>
            <w:szCs w:val="22"/>
          </w:rPr>
          <w:tab/>
        </w:r>
        <w:r w:rsidRPr="00CB4405">
          <w:rPr>
            <w:rStyle w:val="Hyperlink"/>
            <w:noProof/>
          </w:rPr>
          <w:t>Use case diagram</w:t>
        </w:r>
        <w:r>
          <w:rPr>
            <w:noProof/>
            <w:webHidden/>
          </w:rPr>
          <w:tab/>
        </w:r>
        <w:r>
          <w:rPr>
            <w:noProof/>
            <w:webHidden/>
          </w:rPr>
          <w:fldChar w:fldCharType="begin"/>
        </w:r>
        <w:r>
          <w:rPr>
            <w:noProof/>
            <w:webHidden/>
          </w:rPr>
          <w:instrText xml:space="preserve"> PAGEREF _Toc122275947 \h </w:instrText>
        </w:r>
        <w:r>
          <w:rPr>
            <w:noProof/>
            <w:webHidden/>
          </w:rPr>
        </w:r>
        <w:r>
          <w:rPr>
            <w:noProof/>
            <w:webHidden/>
          </w:rPr>
          <w:fldChar w:fldCharType="separate"/>
        </w:r>
        <w:r>
          <w:rPr>
            <w:noProof/>
            <w:webHidden/>
          </w:rPr>
          <w:t>30</w:t>
        </w:r>
        <w:r>
          <w:rPr>
            <w:noProof/>
            <w:webHidden/>
          </w:rPr>
          <w:fldChar w:fldCharType="end"/>
        </w:r>
      </w:hyperlink>
    </w:p>
    <w:p w14:paraId="0F8FAB91" w14:textId="6D5E6146" w:rsidR="00E84880" w:rsidRDefault="00E84880">
      <w:pPr>
        <w:pStyle w:val="TOC2"/>
        <w:rPr>
          <w:rFonts w:asciiTheme="minorHAnsi" w:eastAsiaTheme="minorEastAsia" w:hAnsiTheme="minorHAnsi" w:cstheme="minorBidi"/>
          <w:b w:val="0"/>
          <w:bCs w:val="0"/>
          <w:noProof/>
          <w:sz w:val="22"/>
          <w:szCs w:val="22"/>
        </w:rPr>
      </w:pPr>
      <w:hyperlink w:anchor="_Toc122275948" w:history="1">
        <w:r w:rsidRPr="00CB4405">
          <w:rPr>
            <w:rStyle w:val="Hyperlink"/>
            <w:noProof/>
          </w:rPr>
          <w:t>3.2</w:t>
        </w:r>
        <w:r>
          <w:rPr>
            <w:rFonts w:asciiTheme="minorHAnsi" w:eastAsiaTheme="minorEastAsia" w:hAnsiTheme="minorHAnsi" w:cstheme="minorBidi"/>
            <w:b w:val="0"/>
            <w:bCs w:val="0"/>
            <w:noProof/>
            <w:sz w:val="22"/>
            <w:szCs w:val="22"/>
          </w:rPr>
          <w:tab/>
        </w:r>
        <w:r w:rsidRPr="00CB4405">
          <w:rPr>
            <w:rStyle w:val="Hyperlink"/>
            <w:noProof/>
          </w:rPr>
          <w:t>System deployment</w:t>
        </w:r>
        <w:r>
          <w:rPr>
            <w:noProof/>
            <w:webHidden/>
          </w:rPr>
          <w:tab/>
        </w:r>
        <w:r>
          <w:rPr>
            <w:noProof/>
            <w:webHidden/>
          </w:rPr>
          <w:fldChar w:fldCharType="begin"/>
        </w:r>
        <w:r>
          <w:rPr>
            <w:noProof/>
            <w:webHidden/>
          </w:rPr>
          <w:instrText xml:space="preserve"> PAGEREF _Toc122275948 \h </w:instrText>
        </w:r>
        <w:r>
          <w:rPr>
            <w:noProof/>
            <w:webHidden/>
          </w:rPr>
        </w:r>
        <w:r>
          <w:rPr>
            <w:noProof/>
            <w:webHidden/>
          </w:rPr>
          <w:fldChar w:fldCharType="separate"/>
        </w:r>
        <w:r>
          <w:rPr>
            <w:noProof/>
            <w:webHidden/>
          </w:rPr>
          <w:t>33</w:t>
        </w:r>
        <w:r>
          <w:rPr>
            <w:noProof/>
            <w:webHidden/>
          </w:rPr>
          <w:fldChar w:fldCharType="end"/>
        </w:r>
      </w:hyperlink>
    </w:p>
    <w:p w14:paraId="15B5A5A8" w14:textId="05A9F417" w:rsidR="00E84880" w:rsidRDefault="00E84880">
      <w:pPr>
        <w:pStyle w:val="TOC3"/>
        <w:tabs>
          <w:tab w:val="left" w:pos="1680"/>
          <w:tab w:val="right" w:leader="dot" w:pos="9062"/>
        </w:tabs>
        <w:rPr>
          <w:rFonts w:asciiTheme="minorHAnsi" w:eastAsiaTheme="minorEastAsia" w:hAnsiTheme="minorHAnsi" w:cstheme="minorBidi"/>
          <w:noProof/>
          <w:sz w:val="22"/>
          <w:szCs w:val="22"/>
        </w:rPr>
      </w:pPr>
      <w:hyperlink w:anchor="_Toc122275949" w:history="1">
        <w:r w:rsidRPr="00CB4405">
          <w:rPr>
            <w:rStyle w:val="Hyperlink"/>
            <w:noProof/>
          </w:rPr>
          <w:t>3.2.1</w:t>
        </w:r>
        <w:r>
          <w:rPr>
            <w:rFonts w:asciiTheme="minorHAnsi" w:eastAsiaTheme="minorEastAsia" w:hAnsiTheme="minorHAnsi" w:cstheme="minorBidi"/>
            <w:noProof/>
            <w:sz w:val="22"/>
            <w:szCs w:val="22"/>
          </w:rPr>
          <w:tab/>
        </w:r>
        <w:r w:rsidRPr="00CB4405">
          <w:rPr>
            <w:rStyle w:val="Hyperlink"/>
            <w:noProof/>
          </w:rPr>
          <w:t>Database Design</w:t>
        </w:r>
        <w:r>
          <w:rPr>
            <w:noProof/>
            <w:webHidden/>
          </w:rPr>
          <w:tab/>
        </w:r>
        <w:r>
          <w:rPr>
            <w:noProof/>
            <w:webHidden/>
          </w:rPr>
          <w:fldChar w:fldCharType="begin"/>
        </w:r>
        <w:r>
          <w:rPr>
            <w:noProof/>
            <w:webHidden/>
          </w:rPr>
          <w:instrText xml:space="preserve"> PAGEREF _Toc122275949 \h </w:instrText>
        </w:r>
        <w:r>
          <w:rPr>
            <w:noProof/>
            <w:webHidden/>
          </w:rPr>
        </w:r>
        <w:r>
          <w:rPr>
            <w:noProof/>
            <w:webHidden/>
          </w:rPr>
          <w:fldChar w:fldCharType="separate"/>
        </w:r>
        <w:r>
          <w:rPr>
            <w:noProof/>
            <w:webHidden/>
          </w:rPr>
          <w:t>33</w:t>
        </w:r>
        <w:r>
          <w:rPr>
            <w:noProof/>
            <w:webHidden/>
          </w:rPr>
          <w:fldChar w:fldCharType="end"/>
        </w:r>
      </w:hyperlink>
    </w:p>
    <w:p w14:paraId="74A0D88C" w14:textId="5BB1B5DB" w:rsidR="00E84880" w:rsidRDefault="00E84880">
      <w:pPr>
        <w:pStyle w:val="TOC3"/>
        <w:tabs>
          <w:tab w:val="left" w:pos="1680"/>
          <w:tab w:val="right" w:leader="dot" w:pos="9062"/>
        </w:tabs>
        <w:rPr>
          <w:rFonts w:asciiTheme="minorHAnsi" w:eastAsiaTheme="minorEastAsia" w:hAnsiTheme="minorHAnsi" w:cstheme="minorBidi"/>
          <w:noProof/>
          <w:sz w:val="22"/>
          <w:szCs w:val="22"/>
        </w:rPr>
      </w:pPr>
      <w:hyperlink w:anchor="_Toc122275950" w:history="1">
        <w:r w:rsidRPr="00CB4405">
          <w:rPr>
            <w:rStyle w:val="Hyperlink"/>
            <w:noProof/>
          </w:rPr>
          <w:t>3.2.2</w:t>
        </w:r>
        <w:r>
          <w:rPr>
            <w:rFonts w:asciiTheme="minorHAnsi" w:eastAsiaTheme="minorEastAsia" w:hAnsiTheme="minorHAnsi" w:cstheme="minorBidi"/>
            <w:noProof/>
            <w:sz w:val="22"/>
            <w:szCs w:val="22"/>
          </w:rPr>
          <w:tab/>
        </w:r>
        <w:r w:rsidRPr="00CB4405">
          <w:rPr>
            <w:rStyle w:val="Hyperlink"/>
            <w:noProof/>
          </w:rPr>
          <w:t>System interface</w:t>
        </w:r>
        <w:r>
          <w:rPr>
            <w:noProof/>
            <w:webHidden/>
          </w:rPr>
          <w:tab/>
        </w:r>
        <w:r>
          <w:rPr>
            <w:noProof/>
            <w:webHidden/>
          </w:rPr>
          <w:fldChar w:fldCharType="begin"/>
        </w:r>
        <w:r>
          <w:rPr>
            <w:noProof/>
            <w:webHidden/>
          </w:rPr>
          <w:instrText xml:space="preserve"> PAGEREF _Toc122275950 \h </w:instrText>
        </w:r>
        <w:r>
          <w:rPr>
            <w:noProof/>
            <w:webHidden/>
          </w:rPr>
        </w:r>
        <w:r>
          <w:rPr>
            <w:noProof/>
            <w:webHidden/>
          </w:rPr>
          <w:fldChar w:fldCharType="separate"/>
        </w:r>
        <w:r>
          <w:rPr>
            <w:noProof/>
            <w:webHidden/>
          </w:rPr>
          <w:t>34</w:t>
        </w:r>
        <w:r>
          <w:rPr>
            <w:noProof/>
            <w:webHidden/>
          </w:rPr>
          <w:fldChar w:fldCharType="end"/>
        </w:r>
      </w:hyperlink>
    </w:p>
    <w:p w14:paraId="59A06DBE" w14:textId="413098AB" w:rsidR="00E84880" w:rsidRDefault="00E84880">
      <w:pPr>
        <w:pStyle w:val="TOC2"/>
        <w:rPr>
          <w:rFonts w:asciiTheme="minorHAnsi" w:eastAsiaTheme="minorEastAsia" w:hAnsiTheme="minorHAnsi" w:cstheme="minorBidi"/>
          <w:b w:val="0"/>
          <w:bCs w:val="0"/>
          <w:noProof/>
          <w:sz w:val="22"/>
          <w:szCs w:val="22"/>
        </w:rPr>
      </w:pPr>
      <w:hyperlink w:anchor="_Toc122275951" w:history="1">
        <w:r w:rsidRPr="00CB4405">
          <w:rPr>
            <w:rStyle w:val="Hyperlink"/>
            <w:noProof/>
          </w:rPr>
          <w:t>3.3</w:t>
        </w:r>
        <w:r>
          <w:rPr>
            <w:rFonts w:asciiTheme="minorHAnsi" w:eastAsiaTheme="minorEastAsia" w:hAnsiTheme="minorHAnsi" w:cstheme="minorBidi"/>
            <w:b w:val="0"/>
            <w:bCs w:val="0"/>
            <w:noProof/>
            <w:sz w:val="22"/>
            <w:szCs w:val="22"/>
          </w:rPr>
          <w:tab/>
        </w:r>
        <w:r w:rsidRPr="00CB4405">
          <w:rPr>
            <w:rStyle w:val="Hyperlink"/>
            <w:noProof/>
          </w:rPr>
          <w:t>Summary</w:t>
        </w:r>
        <w:r>
          <w:rPr>
            <w:noProof/>
            <w:webHidden/>
          </w:rPr>
          <w:tab/>
        </w:r>
        <w:r>
          <w:rPr>
            <w:noProof/>
            <w:webHidden/>
          </w:rPr>
          <w:fldChar w:fldCharType="begin"/>
        </w:r>
        <w:r>
          <w:rPr>
            <w:noProof/>
            <w:webHidden/>
          </w:rPr>
          <w:instrText xml:space="preserve"> PAGEREF _Toc122275951 \h </w:instrText>
        </w:r>
        <w:r>
          <w:rPr>
            <w:noProof/>
            <w:webHidden/>
          </w:rPr>
        </w:r>
        <w:r>
          <w:rPr>
            <w:noProof/>
            <w:webHidden/>
          </w:rPr>
          <w:fldChar w:fldCharType="separate"/>
        </w:r>
        <w:r>
          <w:rPr>
            <w:noProof/>
            <w:webHidden/>
          </w:rPr>
          <w:t>36</w:t>
        </w:r>
        <w:r>
          <w:rPr>
            <w:noProof/>
            <w:webHidden/>
          </w:rPr>
          <w:fldChar w:fldCharType="end"/>
        </w:r>
      </w:hyperlink>
    </w:p>
    <w:p w14:paraId="7A9EE7AA" w14:textId="5652FC47" w:rsidR="00E84880" w:rsidRDefault="00E84880">
      <w:pPr>
        <w:pStyle w:val="TOC2"/>
        <w:rPr>
          <w:rFonts w:asciiTheme="minorHAnsi" w:eastAsiaTheme="minorEastAsia" w:hAnsiTheme="minorHAnsi" w:cstheme="minorBidi"/>
          <w:b w:val="0"/>
          <w:bCs w:val="0"/>
          <w:noProof/>
          <w:sz w:val="22"/>
          <w:szCs w:val="22"/>
        </w:rPr>
      </w:pPr>
      <w:hyperlink w:anchor="_Toc122275952" w:history="1">
        <w:r w:rsidRPr="00CB4405">
          <w:rPr>
            <w:rStyle w:val="Hyperlink"/>
            <w:noProof/>
          </w:rPr>
          <w:t>CONCLUSIONS AND SUGGESTIONS</w:t>
        </w:r>
        <w:r>
          <w:rPr>
            <w:noProof/>
            <w:webHidden/>
          </w:rPr>
          <w:tab/>
        </w:r>
        <w:r>
          <w:rPr>
            <w:noProof/>
            <w:webHidden/>
          </w:rPr>
          <w:fldChar w:fldCharType="begin"/>
        </w:r>
        <w:r>
          <w:rPr>
            <w:noProof/>
            <w:webHidden/>
          </w:rPr>
          <w:instrText xml:space="preserve"> PAGEREF _Toc122275952 \h </w:instrText>
        </w:r>
        <w:r>
          <w:rPr>
            <w:noProof/>
            <w:webHidden/>
          </w:rPr>
        </w:r>
        <w:r>
          <w:rPr>
            <w:noProof/>
            <w:webHidden/>
          </w:rPr>
          <w:fldChar w:fldCharType="separate"/>
        </w:r>
        <w:r>
          <w:rPr>
            <w:noProof/>
            <w:webHidden/>
          </w:rPr>
          <w:t>37</w:t>
        </w:r>
        <w:r>
          <w:rPr>
            <w:noProof/>
            <w:webHidden/>
          </w:rPr>
          <w:fldChar w:fldCharType="end"/>
        </w:r>
      </w:hyperlink>
    </w:p>
    <w:p w14:paraId="3D2A5633" w14:textId="42C2B145" w:rsidR="00E84880" w:rsidRDefault="00E84880">
      <w:pPr>
        <w:pStyle w:val="TOC3"/>
        <w:tabs>
          <w:tab w:val="left" w:pos="1400"/>
          <w:tab w:val="right" w:leader="dot" w:pos="9062"/>
        </w:tabs>
        <w:rPr>
          <w:rFonts w:asciiTheme="minorHAnsi" w:eastAsiaTheme="minorEastAsia" w:hAnsiTheme="minorHAnsi" w:cstheme="minorBidi"/>
          <w:noProof/>
          <w:sz w:val="22"/>
          <w:szCs w:val="22"/>
        </w:rPr>
      </w:pPr>
      <w:hyperlink w:anchor="_Toc122275953" w:history="1">
        <w:r w:rsidRPr="00CB4405">
          <w:rPr>
            <w:rStyle w:val="Hyperlink"/>
            <w:noProof/>
          </w:rPr>
          <w:t>1.</w:t>
        </w:r>
        <w:r>
          <w:rPr>
            <w:rFonts w:asciiTheme="minorHAnsi" w:eastAsiaTheme="minorEastAsia" w:hAnsiTheme="minorHAnsi" w:cstheme="minorBidi"/>
            <w:noProof/>
            <w:sz w:val="22"/>
            <w:szCs w:val="22"/>
          </w:rPr>
          <w:tab/>
        </w:r>
        <w:r w:rsidRPr="00CB4405">
          <w:rPr>
            <w:rStyle w:val="Hyperlink"/>
            <w:noProof/>
          </w:rPr>
          <w:t>Conclusions</w:t>
        </w:r>
        <w:r>
          <w:rPr>
            <w:noProof/>
            <w:webHidden/>
          </w:rPr>
          <w:tab/>
        </w:r>
        <w:r>
          <w:rPr>
            <w:noProof/>
            <w:webHidden/>
          </w:rPr>
          <w:fldChar w:fldCharType="begin"/>
        </w:r>
        <w:r>
          <w:rPr>
            <w:noProof/>
            <w:webHidden/>
          </w:rPr>
          <w:instrText xml:space="preserve"> PAGEREF _Toc122275953 \h </w:instrText>
        </w:r>
        <w:r>
          <w:rPr>
            <w:noProof/>
            <w:webHidden/>
          </w:rPr>
        </w:r>
        <w:r>
          <w:rPr>
            <w:noProof/>
            <w:webHidden/>
          </w:rPr>
          <w:fldChar w:fldCharType="separate"/>
        </w:r>
        <w:r>
          <w:rPr>
            <w:noProof/>
            <w:webHidden/>
          </w:rPr>
          <w:t>37</w:t>
        </w:r>
        <w:r>
          <w:rPr>
            <w:noProof/>
            <w:webHidden/>
          </w:rPr>
          <w:fldChar w:fldCharType="end"/>
        </w:r>
      </w:hyperlink>
    </w:p>
    <w:p w14:paraId="1C39BCAB" w14:textId="25EC11C8" w:rsidR="00E84880" w:rsidRDefault="00E84880">
      <w:pPr>
        <w:pStyle w:val="TOC3"/>
        <w:tabs>
          <w:tab w:val="left" w:pos="1400"/>
          <w:tab w:val="right" w:leader="dot" w:pos="9062"/>
        </w:tabs>
        <w:rPr>
          <w:rFonts w:asciiTheme="minorHAnsi" w:eastAsiaTheme="minorEastAsia" w:hAnsiTheme="minorHAnsi" w:cstheme="minorBidi"/>
          <w:noProof/>
          <w:sz w:val="22"/>
          <w:szCs w:val="22"/>
        </w:rPr>
      </w:pPr>
      <w:hyperlink w:anchor="_Toc122275954" w:history="1">
        <w:r w:rsidRPr="00CB4405">
          <w:rPr>
            <w:rStyle w:val="Hyperlink"/>
            <w:noProof/>
          </w:rPr>
          <w:t>2.</w:t>
        </w:r>
        <w:r>
          <w:rPr>
            <w:rFonts w:asciiTheme="minorHAnsi" w:eastAsiaTheme="minorEastAsia" w:hAnsiTheme="minorHAnsi" w:cstheme="minorBidi"/>
            <w:noProof/>
            <w:sz w:val="22"/>
            <w:szCs w:val="22"/>
          </w:rPr>
          <w:tab/>
        </w:r>
        <w:r w:rsidRPr="00CB4405">
          <w:rPr>
            <w:rStyle w:val="Hyperlink"/>
            <w:noProof/>
          </w:rPr>
          <w:t>Suggestions</w:t>
        </w:r>
        <w:r>
          <w:rPr>
            <w:noProof/>
            <w:webHidden/>
          </w:rPr>
          <w:tab/>
        </w:r>
        <w:r>
          <w:rPr>
            <w:noProof/>
            <w:webHidden/>
          </w:rPr>
          <w:fldChar w:fldCharType="begin"/>
        </w:r>
        <w:r>
          <w:rPr>
            <w:noProof/>
            <w:webHidden/>
          </w:rPr>
          <w:instrText xml:space="preserve"> PAGEREF _Toc122275954 \h </w:instrText>
        </w:r>
        <w:r>
          <w:rPr>
            <w:noProof/>
            <w:webHidden/>
          </w:rPr>
        </w:r>
        <w:r>
          <w:rPr>
            <w:noProof/>
            <w:webHidden/>
          </w:rPr>
          <w:fldChar w:fldCharType="separate"/>
        </w:r>
        <w:r>
          <w:rPr>
            <w:noProof/>
            <w:webHidden/>
          </w:rPr>
          <w:t>38</w:t>
        </w:r>
        <w:r>
          <w:rPr>
            <w:noProof/>
            <w:webHidden/>
          </w:rPr>
          <w:fldChar w:fldCharType="end"/>
        </w:r>
      </w:hyperlink>
    </w:p>
    <w:p w14:paraId="6E07B34D" w14:textId="42DDB65C" w:rsidR="00E84880" w:rsidRDefault="00E84880">
      <w:pPr>
        <w:pStyle w:val="TOC2"/>
        <w:rPr>
          <w:rFonts w:asciiTheme="minorHAnsi" w:eastAsiaTheme="minorEastAsia" w:hAnsiTheme="minorHAnsi" w:cstheme="minorBidi"/>
          <w:b w:val="0"/>
          <w:bCs w:val="0"/>
          <w:noProof/>
          <w:sz w:val="22"/>
          <w:szCs w:val="22"/>
        </w:rPr>
      </w:pPr>
      <w:hyperlink w:anchor="_Toc122275955" w:history="1">
        <w:r w:rsidRPr="00CB4405">
          <w:rPr>
            <w:rStyle w:val="Hyperlink"/>
            <w:noProof/>
          </w:rPr>
          <w:t>REFERENCES</w:t>
        </w:r>
        <w:r>
          <w:rPr>
            <w:noProof/>
            <w:webHidden/>
          </w:rPr>
          <w:tab/>
        </w:r>
        <w:r>
          <w:rPr>
            <w:noProof/>
            <w:webHidden/>
          </w:rPr>
          <w:fldChar w:fldCharType="begin"/>
        </w:r>
        <w:r>
          <w:rPr>
            <w:noProof/>
            <w:webHidden/>
          </w:rPr>
          <w:instrText xml:space="preserve"> PAGEREF _Toc122275955 \h </w:instrText>
        </w:r>
        <w:r>
          <w:rPr>
            <w:noProof/>
            <w:webHidden/>
          </w:rPr>
        </w:r>
        <w:r>
          <w:rPr>
            <w:noProof/>
            <w:webHidden/>
          </w:rPr>
          <w:fldChar w:fldCharType="separate"/>
        </w:r>
        <w:r>
          <w:rPr>
            <w:noProof/>
            <w:webHidden/>
          </w:rPr>
          <w:t>39</w:t>
        </w:r>
        <w:r>
          <w:rPr>
            <w:noProof/>
            <w:webHidden/>
          </w:rPr>
          <w:fldChar w:fldCharType="end"/>
        </w:r>
      </w:hyperlink>
    </w:p>
    <w:p w14:paraId="50677BE4" w14:textId="3876803E" w:rsidR="00404A9D" w:rsidRPr="00404A9D" w:rsidRDefault="007A31F6" w:rsidP="00404A9D">
      <w:r>
        <w:rPr>
          <w:rFonts w:cstheme="minorHAnsi"/>
          <w:b/>
          <w:bCs/>
          <w:szCs w:val="20"/>
        </w:rPr>
        <w:fldChar w:fldCharType="end"/>
      </w:r>
    </w:p>
    <w:p w14:paraId="2D08B4A5" w14:textId="77777777" w:rsidR="00404A9D" w:rsidRDefault="00404A9D">
      <w:pPr>
        <w:rPr>
          <w:b/>
          <w:bCs/>
          <w:sz w:val="32"/>
        </w:rPr>
      </w:pPr>
      <w:bookmarkStart w:id="38" w:name="_Toc83724761"/>
      <w:bookmarkStart w:id="39" w:name="_Toc83725000"/>
      <w:r>
        <w:br w:type="page"/>
      </w:r>
    </w:p>
    <w:p w14:paraId="4206D71D" w14:textId="77777777" w:rsidR="00F23A4A" w:rsidRPr="00933993" w:rsidRDefault="004D2865" w:rsidP="005F1E22">
      <w:pPr>
        <w:pStyle w:val="Title"/>
      </w:pPr>
      <w:bookmarkStart w:id="40" w:name="_Toc122275907"/>
      <w:r w:rsidRPr="004D2865">
        <w:lastRenderedPageBreak/>
        <w:t>ABBREVIATIONS</w:t>
      </w:r>
      <w:bookmarkEnd w:id="40"/>
      <w:r w:rsidRPr="004D2865">
        <w:t xml:space="preserve"> </w:t>
      </w:r>
      <w:bookmarkEnd w:id="31"/>
      <w:bookmarkEnd w:id="32"/>
      <w:bookmarkEnd w:id="33"/>
      <w:bookmarkEnd w:id="34"/>
      <w:bookmarkEnd w:id="35"/>
      <w:bookmarkEnd w:id="36"/>
      <w:bookmarkEnd w:id="37"/>
      <w:bookmarkEnd w:id="38"/>
      <w:bookmarkEnd w:id="39"/>
    </w:p>
    <w:tbl>
      <w:tblPr>
        <w:tblW w:w="8957" w:type="dxa"/>
        <w:tblInd w:w="8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65"/>
        <w:gridCol w:w="5992"/>
      </w:tblGrid>
      <w:tr w:rsidR="001146B7" w:rsidRPr="00933993" w14:paraId="0DC3BA1B" w14:textId="77777777" w:rsidTr="00852674">
        <w:tc>
          <w:tcPr>
            <w:tcW w:w="2965" w:type="dxa"/>
            <w:shd w:val="clear" w:color="auto" w:fill="auto"/>
          </w:tcPr>
          <w:p w14:paraId="1B773DB7" w14:textId="77777777" w:rsidR="001146B7" w:rsidRPr="00933993" w:rsidRDefault="004D2865" w:rsidP="00F23A4A">
            <w:pPr>
              <w:spacing w:before="120" w:line="360" w:lineRule="auto"/>
              <w:jc w:val="center"/>
              <w:rPr>
                <w:b/>
                <w:szCs w:val="26"/>
              </w:rPr>
            </w:pPr>
            <w:r>
              <w:rPr>
                <w:b/>
                <w:szCs w:val="26"/>
              </w:rPr>
              <w:t>ABBREVIATIONS</w:t>
            </w:r>
          </w:p>
        </w:tc>
        <w:tc>
          <w:tcPr>
            <w:tcW w:w="5992" w:type="dxa"/>
            <w:shd w:val="clear" w:color="auto" w:fill="auto"/>
          </w:tcPr>
          <w:p w14:paraId="48876893" w14:textId="77777777" w:rsidR="001146B7" w:rsidRPr="00933993" w:rsidRDefault="004D2865" w:rsidP="00F23A4A">
            <w:pPr>
              <w:spacing w:before="120" w:line="360" w:lineRule="auto"/>
              <w:jc w:val="center"/>
              <w:rPr>
                <w:b/>
                <w:szCs w:val="26"/>
              </w:rPr>
            </w:pPr>
            <w:r>
              <w:rPr>
                <w:b/>
                <w:szCs w:val="26"/>
              </w:rPr>
              <w:t>MEANING</w:t>
            </w:r>
          </w:p>
        </w:tc>
      </w:tr>
      <w:tr w:rsidR="00A27995" w:rsidRPr="00933993" w14:paraId="4364776F" w14:textId="77777777" w:rsidTr="00852674">
        <w:trPr>
          <w:trHeight w:val="453"/>
        </w:trPr>
        <w:tc>
          <w:tcPr>
            <w:tcW w:w="2965" w:type="dxa"/>
            <w:shd w:val="clear" w:color="auto" w:fill="auto"/>
          </w:tcPr>
          <w:p w14:paraId="28C74419" w14:textId="3123403A" w:rsidR="00A27995" w:rsidRPr="00933993" w:rsidRDefault="00852674" w:rsidP="00852674">
            <w:pPr>
              <w:spacing w:before="120" w:line="360" w:lineRule="auto"/>
              <w:jc w:val="center"/>
              <w:rPr>
                <w:szCs w:val="26"/>
              </w:rPr>
            </w:pPr>
            <w:r>
              <w:rPr>
                <w:szCs w:val="26"/>
              </w:rPr>
              <w:t>IPFS</w:t>
            </w:r>
          </w:p>
        </w:tc>
        <w:tc>
          <w:tcPr>
            <w:tcW w:w="5992" w:type="dxa"/>
            <w:shd w:val="clear" w:color="auto" w:fill="auto"/>
          </w:tcPr>
          <w:p w14:paraId="7F8C45F3" w14:textId="0AECCC00" w:rsidR="00A27995" w:rsidRPr="00933993" w:rsidRDefault="00852674" w:rsidP="00A27995">
            <w:pPr>
              <w:spacing w:before="120" w:line="360" w:lineRule="auto"/>
              <w:jc w:val="center"/>
              <w:rPr>
                <w:szCs w:val="26"/>
              </w:rPr>
            </w:pPr>
            <w:r w:rsidRPr="00710CE2">
              <w:t>Interplanetary File System</w:t>
            </w:r>
          </w:p>
        </w:tc>
      </w:tr>
      <w:tr w:rsidR="00E84880" w:rsidRPr="00933993" w14:paraId="159E7160" w14:textId="77777777" w:rsidTr="00852674">
        <w:trPr>
          <w:trHeight w:val="453"/>
        </w:trPr>
        <w:tc>
          <w:tcPr>
            <w:tcW w:w="2965" w:type="dxa"/>
            <w:shd w:val="clear" w:color="auto" w:fill="auto"/>
          </w:tcPr>
          <w:p w14:paraId="12A128AA" w14:textId="528BDFC1" w:rsidR="00E84880" w:rsidRDefault="00E84880" w:rsidP="00852674">
            <w:pPr>
              <w:spacing w:before="120" w:line="360" w:lineRule="auto"/>
              <w:jc w:val="center"/>
              <w:rPr>
                <w:szCs w:val="26"/>
              </w:rPr>
            </w:pPr>
            <w:r>
              <w:rPr>
                <w:szCs w:val="26"/>
              </w:rPr>
              <w:t>REST</w:t>
            </w:r>
          </w:p>
        </w:tc>
        <w:tc>
          <w:tcPr>
            <w:tcW w:w="5992" w:type="dxa"/>
            <w:shd w:val="clear" w:color="auto" w:fill="auto"/>
          </w:tcPr>
          <w:p w14:paraId="4BA1B4B5" w14:textId="269A79C7" w:rsidR="00E84880" w:rsidRPr="00710CE2" w:rsidRDefault="00E84880" w:rsidP="00A27995">
            <w:pPr>
              <w:spacing w:before="120" w:line="360" w:lineRule="auto"/>
              <w:jc w:val="center"/>
            </w:pPr>
            <w:r w:rsidRPr="00E84880">
              <w:t>REpresentational State Transfer</w:t>
            </w:r>
          </w:p>
        </w:tc>
      </w:tr>
    </w:tbl>
    <w:p w14:paraId="654A8BC7" w14:textId="77777777" w:rsidR="00E83B3F" w:rsidRPr="00933993" w:rsidRDefault="00E83B3F" w:rsidP="00734392">
      <w:pPr>
        <w:spacing w:line="360" w:lineRule="auto"/>
        <w:rPr>
          <w:szCs w:val="26"/>
        </w:rPr>
      </w:pPr>
    </w:p>
    <w:p w14:paraId="77E13B9D" w14:textId="77777777" w:rsidR="00C73265" w:rsidRPr="00933993" w:rsidRDefault="004B0BAE" w:rsidP="005F1E22">
      <w:pPr>
        <w:pStyle w:val="Title"/>
      </w:pPr>
      <w:bookmarkStart w:id="41" w:name="_Toc6684066"/>
      <w:bookmarkStart w:id="42" w:name="_Toc6684127"/>
      <w:bookmarkStart w:id="43" w:name="_Toc6688595"/>
      <w:bookmarkStart w:id="44" w:name="_Toc7253361"/>
      <w:bookmarkStart w:id="45" w:name="_Toc7978868"/>
      <w:bookmarkStart w:id="46" w:name="_Toc8805994"/>
      <w:r w:rsidRPr="00933993">
        <w:br w:type="page"/>
      </w:r>
      <w:bookmarkStart w:id="47" w:name="_Toc9016560"/>
      <w:bookmarkStart w:id="48" w:name="_Toc83724762"/>
      <w:bookmarkStart w:id="49" w:name="_Toc83725001"/>
      <w:bookmarkStart w:id="50" w:name="_Toc122275908"/>
      <w:r w:rsidR="004D2865" w:rsidRPr="004D2865">
        <w:lastRenderedPageBreak/>
        <w:t>LIST OF FIGURES</w:t>
      </w:r>
      <w:bookmarkEnd w:id="41"/>
      <w:bookmarkEnd w:id="42"/>
      <w:bookmarkEnd w:id="43"/>
      <w:bookmarkEnd w:id="44"/>
      <w:bookmarkEnd w:id="45"/>
      <w:bookmarkEnd w:id="46"/>
      <w:bookmarkEnd w:id="47"/>
      <w:bookmarkEnd w:id="48"/>
      <w:bookmarkEnd w:id="49"/>
      <w:bookmarkEnd w:id="50"/>
    </w:p>
    <w:bookmarkStart w:id="51" w:name="_Toc6684067"/>
    <w:bookmarkStart w:id="52" w:name="_Toc6684128"/>
    <w:bookmarkStart w:id="53" w:name="_Toc6688596"/>
    <w:bookmarkStart w:id="54" w:name="_Toc7253362"/>
    <w:bookmarkStart w:id="55" w:name="_Toc7978869"/>
    <w:bookmarkStart w:id="56" w:name="_Toc8805995"/>
    <w:bookmarkStart w:id="57" w:name="_Toc9016562"/>
    <w:p w14:paraId="283E0EFD" w14:textId="63F1705B" w:rsidR="00117D86" w:rsidRDefault="00852674">
      <w:pPr>
        <w:pStyle w:val="TableofFigures"/>
        <w:tabs>
          <w:tab w:val="right" w:leader="dot" w:pos="9062"/>
        </w:tabs>
        <w:rPr>
          <w:rFonts w:asciiTheme="minorHAnsi" w:eastAsiaTheme="minorEastAsia" w:hAnsiTheme="minorHAnsi" w:cstheme="minorBidi"/>
          <w:noProof/>
          <w:sz w:val="22"/>
          <w:szCs w:val="22"/>
        </w:rPr>
      </w:pPr>
      <w:r>
        <w:rPr>
          <w:sz w:val="24"/>
        </w:rPr>
        <w:fldChar w:fldCharType="begin"/>
      </w:r>
      <w:r>
        <w:rPr>
          <w:sz w:val="24"/>
        </w:rPr>
        <w:instrText xml:space="preserve"> TOC \h \z \c "Figure 2." </w:instrText>
      </w:r>
      <w:r>
        <w:rPr>
          <w:sz w:val="24"/>
        </w:rPr>
        <w:fldChar w:fldCharType="separate"/>
      </w:r>
      <w:hyperlink w:anchor="_Toc122275956" w:history="1">
        <w:r w:rsidR="00117D86" w:rsidRPr="00673AEB">
          <w:rPr>
            <w:rStyle w:val="Hyperlink"/>
            <w:noProof/>
          </w:rPr>
          <w:t>Figure 2. 1 The concept of blockchain</w:t>
        </w:r>
        <w:r w:rsidR="00117D86">
          <w:rPr>
            <w:noProof/>
            <w:webHidden/>
          </w:rPr>
          <w:tab/>
        </w:r>
        <w:r w:rsidR="00117D86">
          <w:rPr>
            <w:noProof/>
            <w:webHidden/>
          </w:rPr>
          <w:fldChar w:fldCharType="begin"/>
        </w:r>
        <w:r w:rsidR="00117D86">
          <w:rPr>
            <w:noProof/>
            <w:webHidden/>
          </w:rPr>
          <w:instrText xml:space="preserve"> PAGEREF _Toc122275956 \h </w:instrText>
        </w:r>
        <w:r w:rsidR="00117D86">
          <w:rPr>
            <w:noProof/>
            <w:webHidden/>
          </w:rPr>
        </w:r>
        <w:r w:rsidR="00117D86">
          <w:rPr>
            <w:noProof/>
            <w:webHidden/>
          </w:rPr>
          <w:fldChar w:fldCharType="separate"/>
        </w:r>
        <w:r w:rsidR="00117D86">
          <w:rPr>
            <w:noProof/>
            <w:webHidden/>
          </w:rPr>
          <w:t>7</w:t>
        </w:r>
        <w:r w:rsidR="00117D86">
          <w:rPr>
            <w:noProof/>
            <w:webHidden/>
          </w:rPr>
          <w:fldChar w:fldCharType="end"/>
        </w:r>
      </w:hyperlink>
    </w:p>
    <w:p w14:paraId="6FD1D7A6" w14:textId="41A19903" w:rsidR="00117D86" w:rsidRDefault="00117D86">
      <w:pPr>
        <w:pStyle w:val="TableofFigures"/>
        <w:tabs>
          <w:tab w:val="right" w:leader="dot" w:pos="9062"/>
        </w:tabs>
        <w:rPr>
          <w:rFonts w:asciiTheme="minorHAnsi" w:eastAsiaTheme="minorEastAsia" w:hAnsiTheme="minorHAnsi" w:cstheme="minorBidi"/>
          <w:noProof/>
          <w:sz w:val="22"/>
          <w:szCs w:val="22"/>
        </w:rPr>
      </w:pPr>
      <w:hyperlink w:anchor="_Toc122275957" w:history="1">
        <w:r w:rsidRPr="00673AEB">
          <w:rPr>
            <w:rStyle w:val="Hyperlink"/>
            <w:noProof/>
          </w:rPr>
          <w:t>Figure 2. 2 How Does a Blockchain Work?</w:t>
        </w:r>
        <w:r>
          <w:rPr>
            <w:noProof/>
            <w:webHidden/>
          </w:rPr>
          <w:tab/>
        </w:r>
        <w:r>
          <w:rPr>
            <w:noProof/>
            <w:webHidden/>
          </w:rPr>
          <w:fldChar w:fldCharType="begin"/>
        </w:r>
        <w:r>
          <w:rPr>
            <w:noProof/>
            <w:webHidden/>
          </w:rPr>
          <w:instrText xml:space="preserve"> PAGEREF _Toc122275957 \h </w:instrText>
        </w:r>
        <w:r>
          <w:rPr>
            <w:noProof/>
            <w:webHidden/>
          </w:rPr>
        </w:r>
        <w:r>
          <w:rPr>
            <w:noProof/>
            <w:webHidden/>
          </w:rPr>
          <w:fldChar w:fldCharType="separate"/>
        </w:r>
        <w:r>
          <w:rPr>
            <w:noProof/>
            <w:webHidden/>
          </w:rPr>
          <w:t>12</w:t>
        </w:r>
        <w:r>
          <w:rPr>
            <w:noProof/>
            <w:webHidden/>
          </w:rPr>
          <w:fldChar w:fldCharType="end"/>
        </w:r>
      </w:hyperlink>
    </w:p>
    <w:p w14:paraId="604AF00B" w14:textId="2770956B" w:rsidR="00117D86" w:rsidRDefault="00117D86">
      <w:pPr>
        <w:pStyle w:val="TableofFigures"/>
        <w:tabs>
          <w:tab w:val="right" w:leader="dot" w:pos="9062"/>
        </w:tabs>
        <w:rPr>
          <w:rFonts w:asciiTheme="minorHAnsi" w:eastAsiaTheme="minorEastAsia" w:hAnsiTheme="minorHAnsi" w:cstheme="minorBidi"/>
          <w:noProof/>
          <w:sz w:val="22"/>
          <w:szCs w:val="22"/>
        </w:rPr>
      </w:pPr>
      <w:hyperlink w:anchor="_Toc122275958" w:history="1">
        <w:r w:rsidRPr="00673AEB">
          <w:rPr>
            <w:rStyle w:val="Hyperlink"/>
            <w:noProof/>
          </w:rPr>
          <w:t>Figure 2. 3 Decentralized Trust</w:t>
        </w:r>
        <w:r>
          <w:rPr>
            <w:noProof/>
            <w:webHidden/>
          </w:rPr>
          <w:tab/>
        </w:r>
        <w:r>
          <w:rPr>
            <w:noProof/>
            <w:webHidden/>
          </w:rPr>
          <w:fldChar w:fldCharType="begin"/>
        </w:r>
        <w:r>
          <w:rPr>
            <w:noProof/>
            <w:webHidden/>
          </w:rPr>
          <w:instrText xml:space="preserve"> PAGEREF _Toc122275958 \h </w:instrText>
        </w:r>
        <w:r>
          <w:rPr>
            <w:noProof/>
            <w:webHidden/>
          </w:rPr>
        </w:r>
        <w:r>
          <w:rPr>
            <w:noProof/>
            <w:webHidden/>
          </w:rPr>
          <w:fldChar w:fldCharType="separate"/>
        </w:r>
        <w:r>
          <w:rPr>
            <w:noProof/>
            <w:webHidden/>
          </w:rPr>
          <w:t>13</w:t>
        </w:r>
        <w:r>
          <w:rPr>
            <w:noProof/>
            <w:webHidden/>
          </w:rPr>
          <w:fldChar w:fldCharType="end"/>
        </w:r>
      </w:hyperlink>
    </w:p>
    <w:p w14:paraId="35E7AFD6" w14:textId="78726897" w:rsidR="00117D86" w:rsidRDefault="00117D86">
      <w:pPr>
        <w:pStyle w:val="TableofFigures"/>
        <w:tabs>
          <w:tab w:val="right" w:leader="dot" w:pos="9062"/>
        </w:tabs>
        <w:rPr>
          <w:rFonts w:asciiTheme="minorHAnsi" w:eastAsiaTheme="minorEastAsia" w:hAnsiTheme="minorHAnsi" w:cstheme="minorBidi"/>
          <w:noProof/>
          <w:sz w:val="22"/>
          <w:szCs w:val="22"/>
        </w:rPr>
      </w:pPr>
      <w:hyperlink w:anchor="_Toc122275959" w:history="1">
        <w:r w:rsidRPr="00673AEB">
          <w:rPr>
            <w:rStyle w:val="Hyperlink"/>
            <w:noProof/>
          </w:rPr>
          <w:t>Figure 2. 4 Blockchain model compared to traditional model</w:t>
        </w:r>
        <w:r>
          <w:rPr>
            <w:noProof/>
            <w:webHidden/>
          </w:rPr>
          <w:tab/>
        </w:r>
        <w:r>
          <w:rPr>
            <w:noProof/>
            <w:webHidden/>
          </w:rPr>
          <w:fldChar w:fldCharType="begin"/>
        </w:r>
        <w:r>
          <w:rPr>
            <w:noProof/>
            <w:webHidden/>
          </w:rPr>
          <w:instrText xml:space="preserve"> PAGEREF _Toc122275959 \h </w:instrText>
        </w:r>
        <w:r>
          <w:rPr>
            <w:noProof/>
            <w:webHidden/>
          </w:rPr>
        </w:r>
        <w:r>
          <w:rPr>
            <w:noProof/>
            <w:webHidden/>
          </w:rPr>
          <w:fldChar w:fldCharType="separate"/>
        </w:r>
        <w:r>
          <w:rPr>
            <w:noProof/>
            <w:webHidden/>
          </w:rPr>
          <w:t>14</w:t>
        </w:r>
        <w:r>
          <w:rPr>
            <w:noProof/>
            <w:webHidden/>
          </w:rPr>
          <w:fldChar w:fldCharType="end"/>
        </w:r>
      </w:hyperlink>
    </w:p>
    <w:p w14:paraId="1451766B" w14:textId="7ACD2665" w:rsidR="00117D86" w:rsidRDefault="00117D86">
      <w:pPr>
        <w:pStyle w:val="TableofFigures"/>
        <w:tabs>
          <w:tab w:val="right" w:leader="dot" w:pos="9062"/>
        </w:tabs>
        <w:rPr>
          <w:rFonts w:asciiTheme="minorHAnsi" w:eastAsiaTheme="minorEastAsia" w:hAnsiTheme="minorHAnsi" w:cstheme="minorBidi"/>
          <w:noProof/>
          <w:sz w:val="22"/>
          <w:szCs w:val="22"/>
        </w:rPr>
      </w:pPr>
      <w:hyperlink w:anchor="_Toc122275960" w:history="1">
        <w:r w:rsidRPr="00673AEB">
          <w:rPr>
            <w:rStyle w:val="Hyperlink"/>
            <w:noProof/>
          </w:rPr>
          <w:t>Figure 2. 5 Security model of blockchain</w:t>
        </w:r>
        <w:r>
          <w:rPr>
            <w:noProof/>
            <w:webHidden/>
          </w:rPr>
          <w:tab/>
        </w:r>
        <w:r>
          <w:rPr>
            <w:noProof/>
            <w:webHidden/>
          </w:rPr>
          <w:fldChar w:fldCharType="begin"/>
        </w:r>
        <w:r>
          <w:rPr>
            <w:noProof/>
            <w:webHidden/>
          </w:rPr>
          <w:instrText xml:space="preserve"> PAGEREF _Toc122275960 \h </w:instrText>
        </w:r>
        <w:r>
          <w:rPr>
            <w:noProof/>
            <w:webHidden/>
          </w:rPr>
        </w:r>
        <w:r>
          <w:rPr>
            <w:noProof/>
            <w:webHidden/>
          </w:rPr>
          <w:fldChar w:fldCharType="separate"/>
        </w:r>
        <w:r>
          <w:rPr>
            <w:noProof/>
            <w:webHidden/>
          </w:rPr>
          <w:t>15</w:t>
        </w:r>
        <w:r>
          <w:rPr>
            <w:noProof/>
            <w:webHidden/>
          </w:rPr>
          <w:fldChar w:fldCharType="end"/>
        </w:r>
      </w:hyperlink>
    </w:p>
    <w:p w14:paraId="143899E6" w14:textId="0B7F95E5" w:rsidR="00117D86" w:rsidRDefault="00117D86">
      <w:pPr>
        <w:pStyle w:val="TableofFigures"/>
        <w:tabs>
          <w:tab w:val="right" w:leader="dot" w:pos="9062"/>
        </w:tabs>
        <w:rPr>
          <w:rFonts w:asciiTheme="minorHAnsi" w:eastAsiaTheme="minorEastAsia" w:hAnsiTheme="minorHAnsi" w:cstheme="minorBidi"/>
          <w:noProof/>
          <w:sz w:val="22"/>
          <w:szCs w:val="22"/>
        </w:rPr>
      </w:pPr>
      <w:hyperlink w:anchor="_Toc122275961" w:history="1">
        <w:r w:rsidRPr="00673AEB">
          <w:rPr>
            <w:rStyle w:val="Hyperlink"/>
            <w:noProof/>
          </w:rPr>
          <w:t>Figure 2. 6 The chart shows the development of industries in blockchain</w:t>
        </w:r>
        <w:r>
          <w:rPr>
            <w:noProof/>
            <w:webHidden/>
          </w:rPr>
          <w:tab/>
        </w:r>
        <w:r>
          <w:rPr>
            <w:noProof/>
            <w:webHidden/>
          </w:rPr>
          <w:fldChar w:fldCharType="begin"/>
        </w:r>
        <w:r>
          <w:rPr>
            <w:noProof/>
            <w:webHidden/>
          </w:rPr>
          <w:instrText xml:space="preserve"> PAGEREF _Toc122275961 \h </w:instrText>
        </w:r>
        <w:r>
          <w:rPr>
            <w:noProof/>
            <w:webHidden/>
          </w:rPr>
        </w:r>
        <w:r>
          <w:rPr>
            <w:noProof/>
            <w:webHidden/>
          </w:rPr>
          <w:fldChar w:fldCharType="separate"/>
        </w:r>
        <w:r>
          <w:rPr>
            <w:noProof/>
            <w:webHidden/>
          </w:rPr>
          <w:t>15</w:t>
        </w:r>
        <w:r>
          <w:rPr>
            <w:noProof/>
            <w:webHidden/>
          </w:rPr>
          <w:fldChar w:fldCharType="end"/>
        </w:r>
      </w:hyperlink>
    </w:p>
    <w:p w14:paraId="5A74DAC7" w14:textId="3A2E47D4" w:rsidR="00117D86" w:rsidRDefault="00117D86">
      <w:pPr>
        <w:pStyle w:val="TableofFigures"/>
        <w:tabs>
          <w:tab w:val="right" w:leader="dot" w:pos="9062"/>
        </w:tabs>
        <w:rPr>
          <w:rFonts w:asciiTheme="minorHAnsi" w:eastAsiaTheme="minorEastAsia" w:hAnsiTheme="minorHAnsi" w:cstheme="minorBidi"/>
          <w:noProof/>
          <w:sz w:val="22"/>
          <w:szCs w:val="22"/>
        </w:rPr>
      </w:pPr>
      <w:hyperlink w:anchor="_Toc122275962" w:history="1">
        <w:r w:rsidRPr="00673AEB">
          <w:rPr>
            <w:rStyle w:val="Hyperlink"/>
            <w:noProof/>
          </w:rPr>
          <w:t>Figure 2. 7 IPFS Operation Process</w:t>
        </w:r>
        <w:r>
          <w:rPr>
            <w:noProof/>
            <w:webHidden/>
          </w:rPr>
          <w:tab/>
        </w:r>
        <w:r>
          <w:rPr>
            <w:noProof/>
            <w:webHidden/>
          </w:rPr>
          <w:fldChar w:fldCharType="begin"/>
        </w:r>
        <w:r>
          <w:rPr>
            <w:noProof/>
            <w:webHidden/>
          </w:rPr>
          <w:instrText xml:space="preserve"> PAGEREF _Toc122275962 \h </w:instrText>
        </w:r>
        <w:r>
          <w:rPr>
            <w:noProof/>
            <w:webHidden/>
          </w:rPr>
        </w:r>
        <w:r>
          <w:rPr>
            <w:noProof/>
            <w:webHidden/>
          </w:rPr>
          <w:fldChar w:fldCharType="separate"/>
        </w:r>
        <w:r>
          <w:rPr>
            <w:noProof/>
            <w:webHidden/>
          </w:rPr>
          <w:t>21</w:t>
        </w:r>
        <w:r>
          <w:rPr>
            <w:noProof/>
            <w:webHidden/>
          </w:rPr>
          <w:fldChar w:fldCharType="end"/>
        </w:r>
      </w:hyperlink>
    </w:p>
    <w:p w14:paraId="4FF9F668" w14:textId="6FFCFF36" w:rsidR="00117D86" w:rsidRDefault="00117D86">
      <w:pPr>
        <w:pStyle w:val="TableofFigures"/>
        <w:tabs>
          <w:tab w:val="right" w:leader="dot" w:pos="9062"/>
        </w:tabs>
        <w:rPr>
          <w:rFonts w:asciiTheme="minorHAnsi" w:eastAsiaTheme="minorEastAsia" w:hAnsiTheme="minorHAnsi" w:cstheme="minorBidi"/>
          <w:noProof/>
          <w:sz w:val="22"/>
          <w:szCs w:val="22"/>
        </w:rPr>
      </w:pPr>
      <w:hyperlink w:anchor="_Toc122275963" w:history="1">
        <w:r w:rsidRPr="00673AEB">
          <w:rPr>
            <w:rStyle w:val="Hyperlink"/>
            <w:noProof/>
          </w:rPr>
          <w:t>Figure 2. 8 Django's MVT Model</w:t>
        </w:r>
        <w:r>
          <w:rPr>
            <w:noProof/>
            <w:webHidden/>
          </w:rPr>
          <w:tab/>
        </w:r>
        <w:r>
          <w:rPr>
            <w:noProof/>
            <w:webHidden/>
          </w:rPr>
          <w:fldChar w:fldCharType="begin"/>
        </w:r>
        <w:r>
          <w:rPr>
            <w:noProof/>
            <w:webHidden/>
          </w:rPr>
          <w:instrText xml:space="preserve"> PAGEREF _Toc122275963 \h </w:instrText>
        </w:r>
        <w:r>
          <w:rPr>
            <w:noProof/>
            <w:webHidden/>
          </w:rPr>
        </w:r>
        <w:r>
          <w:rPr>
            <w:noProof/>
            <w:webHidden/>
          </w:rPr>
          <w:fldChar w:fldCharType="separate"/>
        </w:r>
        <w:r>
          <w:rPr>
            <w:noProof/>
            <w:webHidden/>
          </w:rPr>
          <w:t>24</w:t>
        </w:r>
        <w:r>
          <w:rPr>
            <w:noProof/>
            <w:webHidden/>
          </w:rPr>
          <w:fldChar w:fldCharType="end"/>
        </w:r>
      </w:hyperlink>
    </w:p>
    <w:p w14:paraId="436EE61F" w14:textId="3B211C51" w:rsidR="00117D86" w:rsidRDefault="00117D86">
      <w:pPr>
        <w:pStyle w:val="TableofFigures"/>
        <w:tabs>
          <w:tab w:val="right" w:leader="dot" w:pos="9062"/>
        </w:tabs>
        <w:rPr>
          <w:rFonts w:asciiTheme="minorHAnsi" w:eastAsiaTheme="minorEastAsia" w:hAnsiTheme="minorHAnsi" w:cstheme="minorBidi"/>
          <w:noProof/>
          <w:sz w:val="22"/>
          <w:szCs w:val="22"/>
        </w:rPr>
      </w:pPr>
      <w:hyperlink w:anchor="_Toc122275964" w:history="1">
        <w:r w:rsidRPr="00673AEB">
          <w:rPr>
            <w:rStyle w:val="Hyperlink"/>
            <w:noProof/>
          </w:rPr>
          <w:t>Figure 2. 9 Demo through REST web service</w:t>
        </w:r>
        <w:r>
          <w:rPr>
            <w:noProof/>
            <w:webHidden/>
          </w:rPr>
          <w:tab/>
        </w:r>
        <w:r>
          <w:rPr>
            <w:noProof/>
            <w:webHidden/>
          </w:rPr>
          <w:fldChar w:fldCharType="begin"/>
        </w:r>
        <w:r>
          <w:rPr>
            <w:noProof/>
            <w:webHidden/>
          </w:rPr>
          <w:instrText xml:space="preserve"> PAGEREF _Toc122275964 \h </w:instrText>
        </w:r>
        <w:r>
          <w:rPr>
            <w:noProof/>
            <w:webHidden/>
          </w:rPr>
        </w:r>
        <w:r>
          <w:rPr>
            <w:noProof/>
            <w:webHidden/>
          </w:rPr>
          <w:fldChar w:fldCharType="separate"/>
        </w:r>
        <w:r>
          <w:rPr>
            <w:noProof/>
            <w:webHidden/>
          </w:rPr>
          <w:t>25</w:t>
        </w:r>
        <w:r>
          <w:rPr>
            <w:noProof/>
            <w:webHidden/>
          </w:rPr>
          <w:fldChar w:fldCharType="end"/>
        </w:r>
      </w:hyperlink>
    </w:p>
    <w:p w14:paraId="107F1426" w14:textId="556E1BAA" w:rsidR="00117D86" w:rsidRDefault="00117D86">
      <w:pPr>
        <w:pStyle w:val="TableofFigures"/>
        <w:tabs>
          <w:tab w:val="right" w:leader="dot" w:pos="9062"/>
        </w:tabs>
        <w:rPr>
          <w:rFonts w:asciiTheme="minorHAnsi" w:eastAsiaTheme="minorEastAsia" w:hAnsiTheme="minorHAnsi" w:cstheme="minorBidi"/>
          <w:noProof/>
          <w:sz w:val="22"/>
          <w:szCs w:val="22"/>
        </w:rPr>
      </w:pPr>
      <w:hyperlink w:anchor="_Toc122275965" w:history="1">
        <w:r w:rsidRPr="00673AEB">
          <w:rPr>
            <w:rStyle w:val="Hyperlink"/>
            <w:noProof/>
          </w:rPr>
          <w:t>Figure 2. 10 Alchemy interface</w:t>
        </w:r>
        <w:r>
          <w:rPr>
            <w:noProof/>
            <w:webHidden/>
          </w:rPr>
          <w:tab/>
        </w:r>
        <w:r>
          <w:rPr>
            <w:noProof/>
            <w:webHidden/>
          </w:rPr>
          <w:fldChar w:fldCharType="begin"/>
        </w:r>
        <w:r>
          <w:rPr>
            <w:noProof/>
            <w:webHidden/>
          </w:rPr>
          <w:instrText xml:space="preserve"> PAGEREF _Toc122275965 \h </w:instrText>
        </w:r>
        <w:r>
          <w:rPr>
            <w:noProof/>
            <w:webHidden/>
          </w:rPr>
        </w:r>
        <w:r>
          <w:rPr>
            <w:noProof/>
            <w:webHidden/>
          </w:rPr>
          <w:fldChar w:fldCharType="separate"/>
        </w:r>
        <w:r>
          <w:rPr>
            <w:noProof/>
            <w:webHidden/>
          </w:rPr>
          <w:t>26</w:t>
        </w:r>
        <w:r>
          <w:rPr>
            <w:noProof/>
            <w:webHidden/>
          </w:rPr>
          <w:fldChar w:fldCharType="end"/>
        </w:r>
      </w:hyperlink>
    </w:p>
    <w:p w14:paraId="0EBD2C12" w14:textId="7634A3F5" w:rsidR="00852674" w:rsidRDefault="00852674" w:rsidP="00455C53">
      <w:pPr>
        <w:rPr>
          <w:noProof/>
        </w:rPr>
      </w:pPr>
      <w:r>
        <w:rPr>
          <w:sz w:val="24"/>
        </w:rPr>
        <w:fldChar w:fldCharType="end"/>
      </w:r>
      <w:r>
        <w:rPr>
          <w:sz w:val="24"/>
        </w:rPr>
        <w:fldChar w:fldCharType="begin"/>
      </w:r>
      <w:r>
        <w:rPr>
          <w:sz w:val="24"/>
        </w:rPr>
        <w:instrText xml:space="preserve"> TOC \h \z \c "Figure 3." </w:instrText>
      </w:r>
      <w:r>
        <w:rPr>
          <w:sz w:val="24"/>
        </w:rPr>
        <w:fldChar w:fldCharType="separate"/>
      </w:r>
    </w:p>
    <w:p w14:paraId="0A5071C1" w14:textId="13079ED6" w:rsidR="00852674" w:rsidRDefault="00852674">
      <w:pPr>
        <w:pStyle w:val="TableofFigures"/>
        <w:tabs>
          <w:tab w:val="right" w:leader="dot" w:pos="9062"/>
        </w:tabs>
        <w:rPr>
          <w:rFonts w:asciiTheme="minorHAnsi" w:eastAsiaTheme="minorEastAsia" w:hAnsiTheme="minorHAnsi" w:cstheme="minorBidi"/>
          <w:noProof/>
          <w:sz w:val="22"/>
          <w:szCs w:val="22"/>
        </w:rPr>
      </w:pPr>
      <w:hyperlink w:anchor="_Toc122271945" w:history="1">
        <w:r w:rsidRPr="00AA3B82">
          <w:rPr>
            <w:rStyle w:val="Hyperlink"/>
            <w:noProof/>
          </w:rPr>
          <w:t>Figure 3. 1 General use case diagram</w:t>
        </w:r>
        <w:r>
          <w:rPr>
            <w:noProof/>
            <w:webHidden/>
          </w:rPr>
          <w:tab/>
        </w:r>
        <w:r>
          <w:rPr>
            <w:noProof/>
            <w:webHidden/>
          </w:rPr>
          <w:fldChar w:fldCharType="begin"/>
        </w:r>
        <w:r>
          <w:rPr>
            <w:noProof/>
            <w:webHidden/>
          </w:rPr>
          <w:instrText xml:space="preserve"> PAGEREF _Toc122271945 \h </w:instrText>
        </w:r>
        <w:r>
          <w:rPr>
            <w:noProof/>
            <w:webHidden/>
          </w:rPr>
        </w:r>
        <w:r>
          <w:rPr>
            <w:noProof/>
            <w:webHidden/>
          </w:rPr>
          <w:fldChar w:fldCharType="separate"/>
        </w:r>
        <w:r>
          <w:rPr>
            <w:noProof/>
            <w:webHidden/>
          </w:rPr>
          <w:t>27</w:t>
        </w:r>
        <w:r>
          <w:rPr>
            <w:noProof/>
            <w:webHidden/>
          </w:rPr>
          <w:fldChar w:fldCharType="end"/>
        </w:r>
      </w:hyperlink>
    </w:p>
    <w:p w14:paraId="4B28A9F7" w14:textId="59114CCA" w:rsidR="00852674" w:rsidRDefault="00852674">
      <w:pPr>
        <w:pStyle w:val="TableofFigures"/>
        <w:tabs>
          <w:tab w:val="right" w:leader="dot" w:pos="9062"/>
        </w:tabs>
        <w:rPr>
          <w:rFonts w:asciiTheme="minorHAnsi" w:eastAsiaTheme="minorEastAsia" w:hAnsiTheme="minorHAnsi" w:cstheme="minorBidi"/>
          <w:noProof/>
          <w:sz w:val="22"/>
          <w:szCs w:val="22"/>
        </w:rPr>
      </w:pPr>
      <w:hyperlink w:anchor="_Toc122271946" w:history="1">
        <w:r w:rsidRPr="00AA3B82">
          <w:rPr>
            <w:rStyle w:val="Hyperlink"/>
            <w:noProof/>
          </w:rPr>
          <w:t>Figure 3. 2 Use case diagram for register</w:t>
        </w:r>
        <w:r>
          <w:rPr>
            <w:noProof/>
            <w:webHidden/>
          </w:rPr>
          <w:tab/>
        </w:r>
        <w:r>
          <w:rPr>
            <w:noProof/>
            <w:webHidden/>
          </w:rPr>
          <w:fldChar w:fldCharType="begin"/>
        </w:r>
        <w:r>
          <w:rPr>
            <w:noProof/>
            <w:webHidden/>
          </w:rPr>
          <w:instrText xml:space="preserve"> PAGEREF _Toc122271946 \h </w:instrText>
        </w:r>
        <w:r>
          <w:rPr>
            <w:noProof/>
            <w:webHidden/>
          </w:rPr>
        </w:r>
        <w:r>
          <w:rPr>
            <w:noProof/>
            <w:webHidden/>
          </w:rPr>
          <w:fldChar w:fldCharType="separate"/>
        </w:r>
        <w:r>
          <w:rPr>
            <w:noProof/>
            <w:webHidden/>
          </w:rPr>
          <w:t>27</w:t>
        </w:r>
        <w:r>
          <w:rPr>
            <w:noProof/>
            <w:webHidden/>
          </w:rPr>
          <w:fldChar w:fldCharType="end"/>
        </w:r>
      </w:hyperlink>
    </w:p>
    <w:p w14:paraId="720D530D" w14:textId="1E445148" w:rsidR="00852674" w:rsidRDefault="00852674">
      <w:pPr>
        <w:pStyle w:val="TableofFigures"/>
        <w:tabs>
          <w:tab w:val="right" w:leader="dot" w:pos="9062"/>
        </w:tabs>
        <w:rPr>
          <w:rFonts w:asciiTheme="minorHAnsi" w:eastAsiaTheme="minorEastAsia" w:hAnsiTheme="minorHAnsi" w:cstheme="minorBidi"/>
          <w:noProof/>
          <w:sz w:val="22"/>
          <w:szCs w:val="22"/>
        </w:rPr>
      </w:pPr>
      <w:hyperlink w:anchor="_Toc122271947" w:history="1">
        <w:r w:rsidRPr="00AA3B82">
          <w:rPr>
            <w:rStyle w:val="Hyperlink"/>
            <w:noProof/>
          </w:rPr>
          <w:t>Figure 3. 3 Use case diagram for login</w:t>
        </w:r>
        <w:r>
          <w:rPr>
            <w:noProof/>
            <w:webHidden/>
          </w:rPr>
          <w:tab/>
        </w:r>
        <w:r>
          <w:rPr>
            <w:noProof/>
            <w:webHidden/>
          </w:rPr>
          <w:fldChar w:fldCharType="begin"/>
        </w:r>
        <w:r>
          <w:rPr>
            <w:noProof/>
            <w:webHidden/>
          </w:rPr>
          <w:instrText xml:space="preserve"> PAGEREF _Toc122271947 \h </w:instrText>
        </w:r>
        <w:r>
          <w:rPr>
            <w:noProof/>
            <w:webHidden/>
          </w:rPr>
        </w:r>
        <w:r>
          <w:rPr>
            <w:noProof/>
            <w:webHidden/>
          </w:rPr>
          <w:fldChar w:fldCharType="separate"/>
        </w:r>
        <w:r>
          <w:rPr>
            <w:noProof/>
            <w:webHidden/>
          </w:rPr>
          <w:t>28</w:t>
        </w:r>
        <w:r>
          <w:rPr>
            <w:noProof/>
            <w:webHidden/>
          </w:rPr>
          <w:fldChar w:fldCharType="end"/>
        </w:r>
      </w:hyperlink>
    </w:p>
    <w:p w14:paraId="04381043" w14:textId="45A9213A" w:rsidR="00852674" w:rsidRDefault="00852674">
      <w:pPr>
        <w:pStyle w:val="TableofFigures"/>
        <w:tabs>
          <w:tab w:val="right" w:leader="dot" w:pos="9062"/>
        </w:tabs>
        <w:rPr>
          <w:rFonts w:asciiTheme="minorHAnsi" w:eastAsiaTheme="minorEastAsia" w:hAnsiTheme="minorHAnsi" w:cstheme="minorBidi"/>
          <w:noProof/>
          <w:sz w:val="22"/>
          <w:szCs w:val="22"/>
        </w:rPr>
      </w:pPr>
      <w:hyperlink w:anchor="_Toc122271948" w:history="1">
        <w:r w:rsidRPr="00AA3B82">
          <w:rPr>
            <w:rStyle w:val="Hyperlink"/>
            <w:noProof/>
          </w:rPr>
          <w:t>Figure 3. 4 Use case diagram for search</w:t>
        </w:r>
        <w:r>
          <w:rPr>
            <w:noProof/>
            <w:webHidden/>
          </w:rPr>
          <w:tab/>
        </w:r>
        <w:r>
          <w:rPr>
            <w:noProof/>
            <w:webHidden/>
          </w:rPr>
          <w:fldChar w:fldCharType="begin"/>
        </w:r>
        <w:r>
          <w:rPr>
            <w:noProof/>
            <w:webHidden/>
          </w:rPr>
          <w:instrText xml:space="preserve"> PAGEREF _Toc122271948 \h </w:instrText>
        </w:r>
        <w:r>
          <w:rPr>
            <w:noProof/>
            <w:webHidden/>
          </w:rPr>
        </w:r>
        <w:r>
          <w:rPr>
            <w:noProof/>
            <w:webHidden/>
          </w:rPr>
          <w:fldChar w:fldCharType="separate"/>
        </w:r>
        <w:r>
          <w:rPr>
            <w:noProof/>
            <w:webHidden/>
          </w:rPr>
          <w:t>28</w:t>
        </w:r>
        <w:r>
          <w:rPr>
            <w:noProof/>
            <w:webHidden/>
          </w:rPr>
          <w:fldChar w:fldCharType="end"/>
        </w:r>
      </w:hyperlink>
    </w:p>
    <w:p w14:paraId="75D49B99" w14:textId="1E58F08D" w:rsidR="00852674" w:rsidRDefault="00852674">
      <w:pPr>
        <w:pStyle w:val="TableofFigures"/>
        <w:tabs>
          <w:tab w:val="right" w:leader="dot" w:pos="9062"/>
        </w:tabs>
        <w:rPr>
          <w:rFonts w:asciiTheme="minorHAnsi" w:eastAsiaTheme="minorEastAsia" w:hAnsiTheme="minorHAnsi" w:cstheme="minorBidi"/>
          <w:noProof/>
          <w:sz w:val="22"/>
          <w:szCs w:val="22"/>
        </w:rPr>
      </w:pPr>
      <w:hyperlink w:anchor="_Toc122271949" w:history="1">
        <w:r w:rsidRPr="00AA3B82">
          <w:rPr>
            <w:rStyle w:val="Hyperlink"/>
            <w:noProof/>
          </w:rPr>
          <w:t>Figure 3. 5 Use case diagram for personal library management</w:t>
        </w:r>
        <w:r>
          <w:rPr>
            <w:noProof/>
            <w:webHidden/>
          </w:rPr>
          <w:tab/>
        </w:r>
        <w:r>
          <w:rPr>
            <w:noProof/>
            <w:webHidden/>
          </w:rPr>
          <w:fldChar w:fldCharType="begin"/>
        </w:r>
        <w:r>
          <w:rPr>
            <w:noProof/>
            <w:webHidden/>
          </w:rPr>
          <w:instrText xml:space="preserve"> PAGEREF _Toc122271949 \h </w:instrText>
        </w:r>
        <w:r>
          <w:rPr>
            <w:noProof/>
            <w:webHidden/>
          </w:rPr>
        </w:r>
        <w:r>
          <w:rPr>
            <w:noProof/>
            <w:webHidden/>
          </w:rPr>
          <w:fldChar w:fldCharType="separate"/>
        </w:r>
        <w:r>
          <w:rPr>
            <w:noProof/>
            <w:webHidden/>
          </w:rPr>
          <w:t>29</w:t>
        </w:r>
        <w:r>
          <w:rPr>
            <w:noProof/>
            <w:webHidden/>
          </w:rPr>
          <w:fldChar w:fldCharType="end"/>
        </w:r>
      </w:hyperlink>
    </w:p>
    <w:p w14:paraId="786244CC" w14:textId="21065B0E" w:rsidR="00852674" w:rsidRDefault="00852674">
      <w:pPr>
        <w:pStyle w:val="TableofFigures"/>
        <w:tabs>
          <w:tab w:val="right" w:leader="dot" w:pos="9062"/>
        </w:tabs>
        <w:rPr>
          <w:rFonts w:asciiTheme="minorHAnsi" w:eastAsiaTheme="minorEastAsia" w:hAnsiTheme="minorHAnsi" w:cstheme="minorBidi"/>
          <w:noProof/>
          <w:sz w:val="22"/>
          <w:szCs w:val="22"/>
        </w:rPr>
      </w:pPr>
      <w:hyperlink w:anchor="_Toc122271950" w:history="1">
        <w:r w:rsidRPr="00AA3B82">
          <w:rPr>
            <w:rStyle w:val="Hyperlink"/>
            <w:noProof/>
          </w:rPr>
          <w:t>Figure 3. 6 Use case diagram for discovery</w:t>
        </w:r>
        <w:r>
          <w:rPr>
            <w:noProof/>
            <w:webHidden/>
          </w:rPr>
          <w:tab/>
        </w:r>
        <w:r>
          <w:rPr>
            <w:noProof/>
            <w:webHidden/>
          </w:rPr>
          <w:fldChar w:fldCharType="begin"/>
        </w:r>
        <w:r>
          <w:rPr>
            <w:noProof/>
            <w:webHidden/>
          </w:rPr>
          <w:instrText xml:space="preserve"> PAGEREF _Toc122271950 \h </w:instrText>
        </w:r>
        <w:r>
          <w:rPr>
            <w:noProof/>
            <w:webHidden/>
          </w:rPr>
        </w:r>
        <w:r>
          <w:rPr>
            <w:noProof/>
            <w:webHidden/>
          </w:rPr>
          <w:fldChar w:fldCharType="separate"/>
        </w:r>
        <w:r>
          <w:rPr>
            <w:noProof/>
            <w:webHidden/>
          </w:rPr>
          <w:t>29</w:t>
        </w:r>
        <w:r>
          <w:rPr>
            <w:noProof/>
            <w:webHidden/>
          </w:rPr>
          <w:fldChar w:fldCharType="end"/>
        </w:r>
      </w:hyperlink>
    </w:p>
    <w:p w14:paraId="6CF64F00" w14:textId="5EE76503" w:rsidR="00852674" w:rsidRDefault="00852674">
      <w:pPr>
        <w:pStyle w:val="TableofFigures"/>
        <w:tabs>
          <w:tab w:val="right" w:leader="dot" w:pos="9062"/>
        </w:tabs>
        <w:rPr>
          <w:rFonts w:asciiTheme="minorHAnsi" w:eastAsiaTheme="minorEastAsia" w:hAnsiTheme="minorHAnsi" w:cstheme="minorBidi"/>
          <w:noProof/>
          <w:sz w:val="22"/>
          <w:szCs w:val="22"/>
        </w:rPr>
      </w:pPr>
      <w:hyperlink w:anchor="_Toc122271951" w:history="1">
        <w:r w:rsidRPr="00AA3B82">
          <w:rPr>
            <w:rStyle w:val="Hyperlink"/>
            <w:noProof/>
          </w:rPr>
          <w:t>Figure 3. 7 Use case diagram for create playlist</w:t>
        </w:r>
        <w:r>
          <w:rPr>
            <w:noProof/>
            <w:webHidden/>
          </w:rPr>
          <w:tab/>
        </w:r>
        <w:r>
          <w:rPr>
            <w:noProof/>
            <w:webHidden/>
          </w:rPr>
          <w:fldChar w:fldCharType="begin"/>
        </w:r>
        <w:r>
          <w:rPr>
            <w:noProof/>
            <w:webHidden/>
          </w:rPr>
          <w:instrText xml:space="preserve"> PAGEREF _Toc122271951 \h </w:instrText>
        </w:r>
        <w:r>
          <w:rPr>
            <w:noProof/>
            <w:webHidden/>
          </w:rPr>
        </w:r>
        <w:r>
          <w:rPr>
            <w:noProof/>
            <w:webHidden/>
          </w:rPr>
          <w:fldChar w:fldCharType="separate"/>
        </w:r>
        <w:r>
          <w:rPr>
            <w:noProof/>
            <w:webHidden/>
          </w:rPr>
          <w:t>29</w:t>
        </w:r>
        <w:r>
          <w:rPr>
            <w:noProof/>
            <w:webHidden/>
          </w:rPr>
          <w:fldChar w:fldCharType="end"/>
        </w:r>
      </w:hyperlink>
    </w:p>
    <w:p w14:paraId="4041ADCF" w14:textId="2D210219" w:rsidR="00852674" w:rsidRDefault="00852674">
      <w:pPr>
        <w:pStyle w:val="TableofFigures"/>
        <w:tabs>
          <w:tab w:val="right" w:leader="dot" w:pos="9062"/>
        </w:tabs>
        <w:rPr>
          <w:rFonts w:asciiTheme="minorHAnsi" w:eastAsiaTheme="minorEastAsia" w:hAnsiTheme="minorHAnsi" w:cstheme="minorBidi"/>
          <w:noProof/>
          <w:sz w:val="22"/>
          <w:szCs w:val="22"/>
        </w:rPr>
      </w:pPr>
      <w:hyperlink w:anchor="_Toc122271952" w:history="1">
        <w:r w:rsidRPr="00AA3B82">
          <w:rPr>
            <w:rStyle w:val="Hyperlink"/>
            <w:noProof/>
          </w:rPr>
          <w:t>Figure 3. 8 Use case diagram for upload song</w:t>
        </w:r>
        <w:r>
          <w:rPr>
            <w:noProof/>
            <w:webHidden/>
          </w:rPr>
          <w:tab/>
        </w:r>
        <w:r>
          <w:rPr>
            <w:noProof/>
            <w:webHidden/>
          </w:rPr>
          <w:fldChar w:fldCharType="begin"/>
        </w:r>
        <w:r>
          <w:rPr>
            <w:noProof/>
            <w:webHidden/>
          </w:rPr>
          <w:instrText xml:space="preserve"> PAGEREF _Toc122271952 \h </w:instrText>
        </w:r>
        <w:r>
          <w:rPr>
            <w:noProof/>
            <w:webHidden/>
          </w:rPr>
        </w:r>
        <w:r>
          <w:rPr>
            <w:noProof/>
            <w:webHidden/>
          </w:rPr>
          <w:fldChar w:fldCharType="separate"/>
        </w:r>
        <w:r>
          <w:rPr>
            <w:noProof/>
            <w:webHidden/>
          </w:rPr>
          <w:t>30</w:t>
        </w:r>
        <w:r>
          <w:rPr>
            <w:noProof/>
            <w:webHidden/>
          </w:rPr>
          <w:fldChar w:fldCharType="end"/>
        </w:r>
      </w:hyperlink>
    </w:p>
    <w:p w14:paraId="32B5ACF3" w14:textId="3D404BD4" w:rsidR="00852674" w:rsidRDefault="00852674">
      <w:pPr>
        <w:pStyle w:val="TableofFigures"/>
        <w:tabs>
          <w:tab w:val="right" w:leader="dot" w:pos="9062"/>
        </w:tabs>
        <w:rPr>
          <w:rFonts w:asciiTheme="minorHAnsi" w:eastAsiaTheme="minorEastAsia" w:hAnsiTheme="minorHAnsi" w:cstheme="minorBidi"/>
          <w:noProof/>
          <w:sz w:val="22"/>
          <w:szCs w:val="22"/>
        </w:rPr>
      </w:pPr>
      <w:hyperlink w:anchor="_Toc122271953" w:history="1">
        <w:r w:rsidRPr="00AA3B82">
          <w:rPr>
            <w:rStyle w:val="Hyperlink"/>
            <w:noProof/>
          </w:rPr>
          <w:t>Figure 3. 9 Design database system</w:t>
        </w:r>
        <w:r>
          <w:rPr>
            <w:noProof/>
            <w:webHidden/>
          </w:rPr>
          <w:tab/>
        </w:r>
        <w:r>
          <w:rPr>
            <w:noProof/>
            <w:webHidden/>
          </w:rPr>
          <w:fldChar w:fldCharType="begin"/>
        </w:r>
        <w:r>
          <w:rPr>
            <w:noProof/>
            <w:webHidden/>
          </w:rPr>
          <w:instrText xml:space="preserve"> PAGEREF _Toc122271953 \h </w:instrText>
        </w:r>
        <w:r>
          <w:rPr>
            <w:noProof/>
            <w:webHidden/>
          </w:rPr>
        </w:r>
        <w:r>
          <w:rPr>
            <w:noProof/>
            <w:webHidden/>
          </w:rPr>
          <w:fldChar w:fldCharType="separate"/>
        </w:r>
        <w:r>
          <w:rPr>
            <w:noProof/>
            <w:webHidden/>
          </w:rPr>
          <w:t>30</w:t>
        </w:r>
        <w:r>
          <w:rPr>
            <w:noProof/>
            <w:webHidden/>
          </w:rPr>
          <w:fldChar w:fldCharType="end"/>
        </w:r>
      </w:hyperlink>
    </w:p>
    <w:p w14:paraId="7EB8BC71" w14:textId="7C167622" w:rsidR="00852674" w:rsidRDefault="00852674">
      <w:pPr>
        <w:pStyle w:val="TableofFigures"/>
        <w:tabs>
          <w:tab w:val="right" w:leader="dot" w:pos="9062"/>
        </w:tabs>
        <w:rPr>
          <w:rFonts w:asciiTheme="minorHAnsi" w:eastAsiaTheme="minorEastAsia" w:hAnsiTheme="minorHAnsi" w:cstheme="minorBidi"/>
          <w:noProof/>
          <w:sz w:val="22"/>
          <w:szCs w:val="22"/>
        </w:rPr>
      </w:pPr>
      <w:hyperlink w:anchor="_Toc122271954" w:history="1">
        <w:r w:rsidRPr="00AA3B82">
          <w:rPr>
            <w:rStyle w:val="Hyperlink"/>
            <w:noProof/>
          </w:rPr>
          <w:t>Figure 3. 10 Discovery page interface</w:t>
        </w:r>
        <w:r>
          <w:rPr>
            <w:noProof/>
            <w:webHidden/>
          </w:rPr>
          <w:tab/>
        </w:r>
        <w:r>
          <w:rPr>
            <w:noProof/>
            <w:webHidden/>
          </w:rPr>
          <w:fldChar w:fldCharType="begin"/>
        </w:r>
        <w:r>
          <w:rPr>
            <w:noProof/>
            <w:webHidden/>
          </w:rPr>
          <w:instrText xml:space="preserve"> PAGEREF _Toc122271954 \h </w:instrText>
        </w:r>
        <w:r>
          <w:rPr>
            <w:noProof/>
            <w:webHidden/>
          </w:rPr>
        </w:r>
        <w:r>
          <w:rPr>
            <w:noProof/>
            <w:webHidden/>
          </w:rPr>
          <w:fldChar w:fldCharType="separate"/>
        </w:r>
        <w:r>
          <w:rPr>
            <w:noProof/>
            <w:webHidden/>
          </w:rPr>
          <w:t>31</w:t>
        </w:r>
        <w:r>
          <w:rPr>
            <w:noProof/>
            <w:webHidden/>
          </w:rPr>
          <w:fldChar w:fldCharType="end"/>
        </w:r>
      </w:hyperlink>
    </w:p>
    <w:p w14:paraId="102236E9" w14:textId="289A09E0" w:rsidR="00852674" w:rsidRDefault="00852674">
      <w:pPr>
        <w:pStyle w:val="TableofFigures"/>
        <w:tabs>
          <w:tab w:val="right" w:leader="dot" w:pos="9062"/>
        </w:tabs>
        <w:rPr>
          <w:rFonts w:asciiTheme="minorHAnsi" w:eastAsiaTheme="minorEastAsia" w:hAnsiTheme="minorHAnsi" w:cstheme="minorBidi"/>
          <w:noProof/>
          <w:sz w:val="22"/>
          <w:szCs w:val="22"/>
        </w:rPr>
      </w:pPr>
      <w:hyperlink w:anchor="_Toc122271955" w:history="1">
        <w:r w:rsidRPr="00AA3B82">
          <w:rPr>
            <w:rStyle w:val="Hyperlink"/>
            <w:noProof/>
          </w:rPr>
          <w:t>Figure 3. 11 Library page interface</w:t>
        </w:r>
        <w:r>
          <w:rPr>
            <w:noProof/>
            <w:webHidden/>
          </w:rPr>
          <w:tab/>
        </w:r>
        <w:r>
          <w:rPr>
            <w:noProof/>
            <w:webHidden/>
          </w:rPr>
          <w:fldChar w:fldCharType="begin"/>
        </w:r>
        <w:r>
          <w:rPr>
            <w:noProof/>
            <w:webHidden/>
          </w:rPr>
          <w:instrText xml:space="preserve"> PAGEREF _Toc122271955 \h </w:instrText>
        </w:r>
        <w:r>
          <w:rPr>
            <w:noProof/>
            <w:webHidden/>
          </w:rPr>
        </w:r>
        <w:r>
          <w:rPr>
            <w:noProof/>
            <w:webHidden/>
          </w:rPr>
          <w:fldChar w:fldCharType="separate"/>
        </w:r>
        <w:r>
          <w:rPr>
            <w:noProof/>
            <w:webHidden/>
          </w:rPr>
          <w:t>31</w:t>
        </w:r>
        <w:r>
          <w:rPr>
            <w:noProof/>
            <w:webHidden/>
          </w:rPr>
          <w:fldChar w:fldCharType="end"/>
        </w:r>
      </w:hyperlink>
    </w:p>
    <w:p w14:paraId="0BA145DD" w14:textId="53D84D94" w:rsidR="00852674" w:rsidRDefault="00852674">
      <w:pPr>
        <w:pStyle w:val="TableofFigures"/>
        <w:tabs>
          <w:tab w:val="right" w:leader="dot" w:pos="9062"/>
        </w:tabs>
        <w:rPr>
          <w:rFonts w:asciiTheme="minorHAnsi" w:eastAsiaTheme="minorEastAsia" w:hAnsiTheme="minorHAnsi" w:cstheme="minorBidi"/>
          <w:noProof/>
          <w:sz w:val="22"/>
          <w:szCs w:val="22"/>
        </w:rPr>
      </w:pPr>
      <w:hyperlink w:anchor="_Toc122271956" w:history="1">
        <w:r w:rsidRPr="00AA3B82">
          <w:rPr>
            <w:rStyle w:val="Hyperlink"/>
            <w:noProof/>
          </w:rPr>
          <w:t>Figure 3. 12 Album page interface</w:t>
        </w:r>
        <w:r>
          <w:rPr>
            <w:noProof/>
            <w:webHidden/>
          </w:rPr>
          <w:tab/>
        </w:r>
        <w:r>
          <w:rPr>
            <w:noProof/>
            <w:webHidden/>
          </w:rPr>
          <w:fldChar w:fldCharType="begin"/>
        </w:r>
        <w:r>
          <w:rPr>
            <w:noProof/>
            <w:webHidden/>
          </w:rPr>
          <w:instrText xml:space="preserve"> PAGEREF _Toc122271956 \h </w:instrText>
        </w:r>
        <w:r>
          <w:rPr>
            <w:noProof/>
            <w:webHidden/>
          </w:rPr>
        </w:r>
        <w:r>
          <w:rPr>
            <w:noProof/>
            <w:webHidden/>
          </w:rPr>
          <w:fldChar w:fldCharType="separate"/>
        </w:r>
        <w:r>
          <w:rPr>
            <w:noProof/>
            <w:webHidden/>
          </w:rPr>
          <w:t>32</w:t>
        </w:r>
        <w:r>
          <w:rPr>
            <w:noProof/>
            <w:webHidden/>
          </w:rPr>
          <w:fldChar w:fldCharType="end"/>
        </w:r>
      </w:hyperlink>
    </w:p>
    <w:p w14:paraId="4501F21F" w14:textId="7D84A531" w:rsidR="00852674" w:rsidRDefault="00852674">
      <w:pPr>
        <w:pStyle w:val="TableofFigures"/>
        <w:tabs>
          <w:tab w:val="right" w:leader="dot" w:pos="9062"/>
        </w:tabs>
        <w:rPr>
          <w:rFonts w:asciiTheme="minorHAnsi" w:eastAsiaTheme="minorEastAsia" w:hAnsiTheme="minorHAnsi" w:cstheme="minorBidi"/>
          <w:noProof/>
          <w:sz w:val="22"/>
          <w:szCs w:val="22"/>
        </w:rPr>
      </w:pPr>
      <w:hyperlink w:anchor="_Toc122271957" w:history="1">
        <w:r w:rsidRPr="00AA3B82">
          <w:rPr>
            <w:rStyle w:val="Hyperlink"/>
            <w:noProof/>
          </w:rPr>
          <w:t>Figure 3. 13 Mint NFT page interface</w:t>
        </w:r>
        <w:r>
          <w:rPr>
            <w:noProof/>
            <w:webHidden/>
          </w:rPr>
          <w:tab/>
        </w:r>
        <w:r>
          <w:rPr>
            <w:noProof/>
            <w:webHidden/>
          </w:rPr>
          <w:fldChar w:fldCharType="begin"/>
        </w:r>
        <w:r>
          <w:rPr>
            <w:noProof/>
            <w:webHidden/>
          </w:rPr>
          <w:instrText xml:space="preserve"> PAGEREF _Toc122271957 \h </w:instrText>
        </w:r>
        <w:r>
          <w:rPr>
            <w:noProof/>
            <w:webHidden/>
          </w:rPr>
        </w:r>
        <w:r>
          <w:rPr>
            <w:noProof/>
            <w:webHidden/>
          </w:rPr>
          <w:fldChar w:fldCharType="separate"/>
        </w:r>
        <w:r>
          <w:rPr>
            <w:noProof/>
            <w:webHidden/>
          </w:rPr>
          <w:t>32</w:t>
        </w:r>
        <w:r>
          <w:rPr>
            <w:noProof/>
            <w:webHidden/>
          </w:rPr>
          <w:fldChar w:fldCharType="end"/>
        </w:r>
      </w:hyperlink>
    </w:p>
    <w:p w14:paraId="76B269FF" w14:textId="70A1F488" w:rsidR="00852674" w:rsidRDefault="00852674">
      <w:pPr>
        <w:pStyle w:val="TableofFigures"/>
        <w:tabs>
          <w:tab w:val="right" w:leader="dot" w:pos="9062"/>
        </w:tabs>
        <w:rPr>
          <w:rFonts w:asciiTheme="minorHAnsi" w:eastAsiaTheme="minorEastAsia" w:hAnsiTheme="minorHAnsi" w:cstheme="minorBidi"/>
          <w:noProof/>
          <w:sz w:val="22"/>
          <w:szCs w:val="22"/>
        </w:rPr>
      </w:pPr>
      <w:hyperlink w:anchor="_Toc122271958" w:history="1">
        <w:r w:rsidRPr="00AA3B82">
          <w:rPr>
            <w:rStyle w:val="Hyperlink"/>
            <w:noProof/>
          </w:rPr>
          <w:t>Figure 3. 14 List song page interface</w:t>
        </w:r>
        <w:r>
          <w:rPr>
            <w:noProof/>
            <w:webHidden/>
          </w:rPr>
          <w:tab/>
        </w:r>
        <w:r>
          <w:rPr>
            <w:noProof/>
            <w:webHidden/>
          </w:rPr>
          <w:fldChar w:fldCharType="begin"/>
        </w:r>
        <w:r>
          <w:rPr>
            <w:noProof/>
            <w:webHidden/>
          </w:rPr>
          <w:instrText xml:space="preserve"> PAGEREF _Toc122271958 \h </w:instrText>
        </w:r>
        <w:r>
          <w:rPr>
            <w:noProof/>
            <w:webHidden/>
          </w:rPr>
        </w:r>
        <w:r>
          <w:rPr>
            <w:noProof/>
            <w:webHidden/>
          </w:rPr>
          <w:fldChar w:fldCharType="separate"/>
        </w:r>
        <w:r>
          <w:rPr>
            <w:noProof/>
            <w:webHidden/>
          </w:rPr>
          <w:t>33</w:t>
        </w:r>
        <w:r>
          <w:rPr>
            <w:noProof/>
            <w:webHidden/>
          </w:rPr>
          <w:fldChar w:fldCharType="end"/>
        </w:r>
      </w:hyperlink>
    </w:p>
    <w:p w14:paraId="35995A91" w14:textId="52B8B82E" w:rsidR="00852674" w:rsidRDefault="00852674">
      <w:pPr>
        <w:pStyle w:val="TableofFigures"/>
        <w:tabs>
          <w:tab w:val="right" w:leader="dot" w:pos="9062"/>
        </w:tabs>
        <w:rPr>
          <w:rFonts w:asciiTheme="minorHAnsi" w:eastAsiaTheme="minorEastAsia" w:hAnsiTheme="minorHAnsi" w:cstheme="minorBidi"/>
          <w:noProof/>
          <w:sz w:val="22"/>
          <w:szCs w:val="22"/>
        </w:rPr>
      </w:pPr>
      <w:hyperlink w:anchor="_Toc122271959" w:history="1">
        <w:r w:rsidRPr="00AA3B82">
          <w:rPr>
            <w:rStyle w:val="Hyperlink"/>
            <w:noProof/>
          </w:rPr>
          <w:t>Figure 3. 15 Player music interface</w:t>
        </w:r>
        <w:r>
          <w:rPr>
            <w:noProof/>
            <w:webHidden/>
          </w:rPr>
          <w:tab/>
        </w:r>
        <w:r>
          <w:rPr>
            <w:noProof/>
            <w:webHidden/>
          </w:rPr>
          <w:fldChar w:fldCharType="begin"/>
        </w:r>
        <w:r>
          <w:rPr>
            <w:noProof/>
            <w:webHidden/>
          </w:rPr>
          <w:instrText xml:space="preserve"> PAGEREF _Toc122271959 \h </w:instrText>
        </w:r>
        <w:r>
          <w:rPr>
            <w:noProof/>
            <w:webHidden/>
          </w:rPr>
        </w:r>
        <w:r>
          <w:rPr>
            <w:noProof/>
            <w:webHidden/>
          </w:rPr>
          <w:fldChar w:fldCharType="separate"/>
        </w:r>
        <w:r>
          <w:rPr>
            <w:noProof/>
            <w:webHidden/>
          </w:rPr>
          <w:t>33</w:t>
        </w:r>
        <w:r>
          <w:rPr>
            <w:noProof/>
            <w:webHidden/>
          </w:rPr>
          <w:fldChar w:fldCharType="end"/>
        </w:r>
      </w:hyperlink>
    </w:p>
    <w:p w14:paraId="4F5884AA" w14:textId="52F7FD4C" w:rsidR="00DC450E" w:rsidRPr="00154759" w:rsidRDefault="00852674" w:rsidP="00455C53">
      <w:pPr>
        <w:rPr>
          <w:sz w:val="24"/>
        </w:rPr>
      </w:pPr>
      <w:r>
        <w:rPr>
          <w:sz w:val="24"/>
        </w:rPr>
        <w:fldChar w:fldCharType="end"/>
      </w:r>
    </w:p>
    <w:p w14:paraId="11E64F9E" w14:textId="77777777" w:rsidR="00DC450E" w:rsidRPr="009408FB" w:rsidRDefault="00DC450E">
      <w:r>
        <w:br w:type="page"/>
      </w:r>
    </w:p>
    <w:p w14:paraId="4B891C6A" w14:textId="77777777" w:rsidR="00DC450E" w:rsidRDefault="000F6A30" w:rsidP="00DC450E">
      <w:pPr>
        <w:pStyle w:val="Title"/>
      </w:pPr>
      <w:bookmarkStart w:id="58" w:name="_Toc122275909"/>
      <w:r w:rsidRPr="000F6A30">
        <w:lastRenderedPageBreak/>
        <w:t>LIST OF TABLES</w:t>
      </w:r>
      <w:bookmarkEnd w:id="58"/>
      <w:r w:rsidRPr="000F6A30">
        <w:t xml:space="preserve"> </w:t>
      </w:r>
    </w:p>
    <w:p w14:paraId="6613FB4D" w14:textId="77777777" w:rsidR="00DB6C4F" w:rsidRDefault="00DB6C4F">
      <w:pPr>
        <w:pStyle w:val="TableofFigures"/>
        <w:tabs>
          <w:tab w:val="right" w:leader="dot" w:pos="9062"/>
        </w:tabs>
        <w:rPr>
          <w:rFonts w:asciiTheme="minorHAnsi" w:eastAsiaTheme="minorEastAsia" w:hAnsiTheme="minorHAnsi" w:cstheme="minorBidi"/>
          <w:noProof/>
          <w:sz w:val="22"/>
          <w:szCs w:val="22"/>
        </w:rPr>
      </w:pPr>
      <w:r>
        <w:rPr>
          <w:sz w:val="32"/>
        </w:rPr>
        <w:fldChar w:fldCharType="begin"/>
      </w:r>
      <w:r>
        <w:rPr>
          <w:sz w:val="32"/>
        </w:rPr>
        <w:instrText xml:space="preserve"> TOC \h \z \c "Table" </w:instrText>
      </w:r>
      <w:r>
        <w:rPr>
          <w:sz w:val="32"/>
        </w:rPr>
        <w:fldChar w:fldCharType="separate"/>
      </w:r>
      <w:hyperlink w:anchor="_Toc114744541" w:history="1">
        <w:r w:rsidRPr="00637B5D">
          <w:rPr>
            <w:rStyle w:val="Hyperlink"/>
            <w:noProof/>
          </w:rPr>
          <w:t>Table 1.1 -  Related component-based approaches to the defined challenges</w:t>
        </w:r>
        <w:r>
          <w:rPr>
            <w:noProof/>
            <w:webHidden/>
          </w:rPr>
          <w:tab/>
        </w:r>
        <w:r>
          <w:rPr>
            <w:noProof/>
            <w:webHidden/>
          </w:rPr>
          <w:fldChar w:fldCharType="begin"/>
        </w:r>
        <w:r>
          <w:rPr>
            <w:noProof/>
            <w:webHidden/>
          </w:rPr>
          <w:instrText xml:space="preserve"> PAGEREF _Toc114744541 \h </w:instrText>
        </w:r>
        <w:r>
          <w:rPr>
            <w:noProof/>
            <w:webHidden/>
          </w:rPr>
        </w:r>
        <w:r>
          <w:rPr>
            <w:noProof/>
            <w:webHidden/>
          </w:rPr>
          <w:fldChar w:fldCharType="separate"/>
        </w:r>
        <w:r>
          <w:rPr>
            <w:noProof/>
            <w:webHidden/>
          </w:rPr>
          <w:t>2</w:t>
        </w:r>
        <w:r>
          <w:rPr>
            <w:noProof/>
            <w:webHidden/>
          </w:rPr>
          <w:fldChar w:fldCharType="end"/>
        </w:r>
      </w:hyperlink>
    </w:p>
    <w:p w14:paraId="279CAF49" w14:textId="77777777" w:rsidR="00DC450E" w:rsidRPr="0046771E" w:rsidRDefault="00DB6C4F" w:rsidP="00DC450E">
      <w:pPr>
        <w:pStyle w:val="Title"/>
        <w:jc w:val="left"/>
        <w:rPr>
          <w:sz w:val="32"/>
        </w:rPr>
      </w:pPr>
      <w:r>
        <w:rPr>
          <w:sz w:val="32"/>
        </w:rPr>
        <w:fldChar w:fldCharType="end"/>
      </w:r>
    </w:p>
    <w:p w14:paraId="40FD5617" w14:textId="77777777" w:rsidR="000411EF" w:rsidRPr="0046771E" w:rsidRDefault="000411EF">
      <w:pPr>
        <w:rPr>
          <w:i/>
          <w:iCs/>
          <w:sz w:val="24"/>
          <w:szCs w:val="26"/>
        </w:rPr>
      </w:pPr>
      <w:r w:rsidRPr="0046771E">
        <w:rPr>
          <w:sz w:val="24"/>
          <w:szCs w:val="26"/>
        </w:rPr>
        <w:br w:type="page"/>
      </w:r>
    </w:p>
    <w:p w14:paraId="51DC90A3" w14:textId="77777777" w:rsidR="000411EF" w:rsidRPr="0046771E" w:rsidRDefault="000411EF" w:rsidP="00CA1BAE">
      <w:pPr>
        <w:pStyle w:val="Heading1"/>
        <w:spacing w:before="600" w:after="600"/>
        <w:rPr>
          <w:sz w:val="24"/>
          <w:szCs w:val="26"/>
        </w:rPr>
        <w:sectPr w:rsidR="000411EF" w:rsidRPr="0046771E" w:rsidSect="00940D2F">
          <w:footerReference w:type="default" r:id="rId11"/>
          <w:pgSz w:w="11907" w:h="16840" w:code="9"/>
          <w:pgMar w:top="1418" w:right="1134" w:bottom="1418" w:left="1701" w:header="680" w:footer="680" w:gutter="0"/>
          <w:pgNumType w:fmt="lowerRoman" w:start="1"/>
          <w:cols w:space="720"/>
          <w:docGrid w:linePitch="381"/>
        </w:sectPr>
      </w:pPr>
    </w:p>
    <w:p w14:paraId="15A5A6B7" w14:textId="77777777" w:rsidR="00B95055" w:rsidRPr="00933993" w:rsidRDefault="00711123" w:rsidP="005F1E22">
      <w:pPr>
        <w:pStyle w:val="Title"/>
      </w:pPr>
      <w:bookmarkStart w:id="59" w:name="_Toc83724763"/>
      <w:bookmarkStart w:id="60" w:name="_Toc83725002"/>
      <w:bookmarkStart w:id="61" w:name="_Toc122275910"/>
      <w:r>
        <w:lastRenderedPageBreak/>
        <w:t>INTRODUCTION</w:t>
      </w:r>
      <w:bookmarkEnd w:id="51"/>
      <w:bookmarkEnd w:id="52"/>
      <w:bookmarkEnd w:id="53"/>
      <w:bookmarkEnd w:id="54"/>
      <w:bookmarkEnd w:id="55"/>
      <w:bookmarkEnd w:id="56"/>
      <w:bookmarkEnd w:id="57"/>
      <w:bookmarkEnd w:id="59"/>
      <w:bookmarkEnd w:id="60"/>
      <w:bookmarkEnd w:id="61"/>
    </w:p>
    <w:p w14:paraId="0EF98ABB" w14:textId="2ADDDF57" w:rsidR="00E73885" w:rsidRDefault="00644C17" w:rsidP="005F1E22">
      <w:pPr>
        <w:pStyle w:val="Heading5"/>
        <w:ind w:hanging="396"/>
      </w:pPr>
      <w:bookmarkStart w:id="62" w:name="_Toc6684068"/>
      <w:bookmarkStart w:id="63" w:name="_Toc6684129"/>
      <w:bookmarkStart w:id="64" w:name="_Toc6688597"/>
      <w:bookmarkStart w:id="65" w:name="_Toc7253363"/>
      <w:bookmarkStart w:id="66" w:name="_Toc7978870"/>
      <w:bookmarkStart w:id="67" w:name="_Ref8074487"/>
      <w:bookmarkStart w:id="68" w:name="_Toc8805996"/>
      <w:bookmarkStart w:id="69" w:name="_Toc9016563"/>
      <w:bookmarkStart w:id="70" w:name="_Toc83724764"/>
      <w:bookmarkStart w:id="71" w:name="_Toc83725003"/>
      <w:bookmarkStart w:id="72" w:name="_Toc122275911"/>
      <w:r>
        <w:t>Problem statement</w:t>
      </w:r>
      <w:bookmarkEnd w:id="62"/>
      <w:bookmarkEnd w:id="63"/>
      <w:bookmarkEnd w:id="64"/>
      <w:bookmarkEnd w:id="65"/>
      <w:bookmarkEnd w:id="66"/>
      <w:bookmarkEnd w:id="67"/>
      <w:bookmarkEnd w:id="68"/>
      <w:bookmarkEnd w:id="69"/>
      <w:bookmarkEnd w:id="70"/>
      <w:bookmarkEnd w:id="71"/>
      <w:bookmarkEnd w:id="72"/>
    </w:p>
    <w:p w14:paraId="099BA785" w14:textId="77777777" w:rsidR="006D1DFA" w:rsidRDefault="006D1DFA" w:rsidP="006D1DFA">
      <w:pPr>
        <w:spacing w:before="80" w:after="80"/>
      </w:pPr>
      <w:r>
        <w:t>Over the years, "streaming services" have exploded and changed the habits of both music listeners and creators of music.</w:t>
      </w:r>
    </w:p>
    <w:p w14:paraId="33765868" w14:textId="77777777" w:rsidR="006D1DFA" w:rsidRDefault="006D1DFA" w:rsidP="006D1DFA">
      <w:pPr>
        <w:spacing w:before="80" w:after="80"/>
      </w:pPr>
      <w:r>
        <w:t>In Vietnam, with the top 5 online music sites and hundreds of music download sites, the number of music downloads is also very large along with the percentage of Internet users. According to the current growth momentum, there will certainly be new breakthroughs because copyrighted online music is the future of the world music industry. Since then, the protection of online music copyright is also in place.</w:t>
      </w:r>
    </w:p>
    <w:p w14:paraId="5E2A655F" w14:textId="77777777" w:rsidR="006D1DFA" w:rsidRDefault="006D1DFA" w:rsidP="006D1DFA">
      <w:pPr>
        <w:spacing w:before="80" w:after="80"/>
      </w:pPr>
      <w:r>
        <w:t xml:space="preserve">Before now, community-driven centralized streaming platforms like Spotify and YouTube gave artists more freedom to express themselves with built-in legal infrastructure support. However, the possibilities are endless with the advent of decentralized music streaming platforms, which give more to music creators and listeners. </w:t>
      </w:r>
    </w:p>
    <w:p w14:paraId="1B7FD451" w14:textId="77777777" w:rsidR="006D1DFA" w:rsidRDefault="006D1DFA" w:rsidP="006D1DFA">
      <w:pPr>
        <w:spacing w:before="80" w:after="80"/>
      </w:pPr>
      <w:r>
        <w:t xml:space="preserve">Decentralized streaming platforms offer musicians more control over their music, ensure transparency in royalty distribution, eliminate middlemen from music sales (think record labels and distributors), boost revenue for musicians, eradicate the musician/audience divide, and establish a point of origin for music creators. </w:t>
      </w:r>
    </w:p>
    <w:p w14:paraId="1CCDE373" w14:textId="1200E2FF" w:rsidR="006D1DFA" w:rsidRPr="006D1DFA" w:rsidRDefault="006D1DFA" w:rsidP="006D1DFA">
      <w:pPr>
        <w:spacing w:before="80" w:after="80"/>
      </w:pPr>
      <w:r>
        <w:t xml:space="preserve">In fact, artists like Lupe Fiasco, Gramatik, and Pitbull have advocated for decentralized technologies in music, and proponents champion blockchain’s distributed ledger technology.  </w:t>
      </w:r>
    </w:p>
    <w:p w14:paraId="164BF004" w14:textId="43B54B66" w:rsidR="004C77F8" w:rsidRDefault="00644C17" w:rsidP="00AC1708">
      <w:pPr>
        <w:pStyle w:val="Heading5"/>
        <w:ind w:hanging="410"/>
      </w:pPr>
      <w:bookmarkStart w:id="73" w:name="_Toc6684069"/>
      <w:bookmarkStart w:id="74" w:name="_Toc6684130"/>
      <w:bookmarkStart w:id="75" w:name="_Toc6688598"/>
      <w:bookmarkStart w:id="76" w:name="_Toc7253364"/>
      <w:bookmarkStart w:id="77" w:name="_Toc7978871"/>
      <w:bookmarkStart w:id="78" w:name="_Toc8805997"/>
      <w:bookmarkStart w:id="79" w:name="_Toc9016564"/>
      <w:bookmarkStart w:id="80" w:name="_Toc83724765"/>
      <w:bookmarkStart w:id="81" w:name="_Toc83725004"/>
      <w:bookmarkStart w:id="82" w:name="_Toc122275912"/>
      <w:r w:rsidRPr="00644C17">
        <w:t>Aims and Objectives</w:t>
      </w:r>
      <w:bookmarkEnd w:id="82"/>
      <w:r w:rsidRPr="00644C17">
        <w:t xml:space="preserve"> </w:t>
      </w:r>
      <w:bookmarkEnd w:id="73"/>
      <w:bookmarkEnd w:id="74"/>
      <w:bookmarkEnd w:id="75"/>
      <w:bookmarkEnd w:id="76"/>
      <w:bookmarkEnd w:id="77"/>
      <w:bookmarkEnd w:id="78"/>
      <w:bookmarkEnd w:id="79"/>
      <w:bookmarkEnd w:id="80"/>
      <w:bookmarkEnd w:id="81"/>
    </w:p>
    <w:p w14:paraId="633B0A89" w14:textId="77777777" w:rsidR="006D1DFA" w:rsidRDefault="006D1DFA" w:rsidP="006D1DFA">
      <w:pPr>
        <w:spacing w:before="80" w:after="80"/>
        <w:ind w:firstLine="709"/>
      </w:pPr>
      <w:r>
        <w:t>Over the last 10 years, the music industry has changed drastically because of the internet and social media development. Artists have new mediums to share their songs, and fans have many new ways to engage with and support their favorite musicians.</w:t>
      </w:r>
    </w:p>
    <w:p w14:paraId="6B1014FD" w14:textId="77777777" w:rsidR="006D1DFA" w:rsidRDefault="006D1DFA" w:rsidP="006D1DFA">
      <w:pPr>
        <w:spacing w:before="80" w:after="80"/>
        <w:ind w:firstLine="709"/>
      </w:pPr>
      <w:r>
        <w:t>The music industry has its fair share of controversies, from monopolies to the limited earning potential for up-and-coming artists.  Because of this, projects are trying to utilize blockchain technology to provide new solutions for the age-old music market.</w:t>
      </w:r>
    </w:p>
    <w:p w14:paraId="1D1A6F62" w14:textId="63022B57" w:rsidR="006D1DFA" w:rsidRPr="006D1DFA" w:rsidRDefault="006D1DFA" w:rsidP="006D1DFA">
      <w:pPr>
        <w:spacing w:before="80" w:after="80"/>
        <w:ind w:firstLine="709"/>
      </w:pPr>
      <w:r>
        <w:t>The purpose of our research at this time wants to build a decentralized music player application based on blockchain technology, revolutionizing the rights and royalties process, and ensuring artists, writers, publishers, and everyone in the music industry value chain is paid appropriately.</w:t>
      </w:r>
    </w:p>
    <w:p w14:paraId="0E5B1740" w14:textId="77777777" w:rsidR="004C77F8" w:rsidRPr="00933993" w:rsidRDefault="008D1D3B" w:rsidP="005F1E22">
      <w:pPr>
        <w:pStyle w:val="Heading5"/>
        <w:ind w:hanging="396"/>
      </w:pPr>
      <w:bookmarkStart w:id="83" w:name="_Toc6684072"/>
      <w:bookmarkStart w:id="84" w:name="_Toc6684133"/>
      <w:bookmarkStart w:id="85" w:name="_Toc6688601"/>
      <w:bookmarkStart w:id="86" w:name="_Toc7253367"/>
      <w:bookmarkStart w:id="87" w:name="_Toc7978874"/>
      <w:bookmarkStart w:id="88" w:name="_Toc8806000"/>
      <w:bookmarkStart w:id="89" w:name="_Toc9016567"/>
      <w:bookmarkStart w:id="90" w:name="_Toc83724767"/>
      <w:bookmarkStart w:id="91" w:name="_Toc83725006"/>
      <w:bookmarkStart w:id="92" w:name="_Toc122275913"/>
      <w:r>
        <w:lastRenderedPageBreak/>
        <w:t>Structure of the thesis</w:t>
      </w:r>
      <w:bookmarkEnd w:id="83"/>
      <w:bookmarkEnd w:id="84"/>
      <w:bookmarkEnd w:id="85"/>
      <w:bookmarkEnd w:id="86"/>
      <w:bookmarkEnd w:id="87"/>
      <w:bookmarkEnd w:id="88"/>
      <w:bookmarkEnd w:id="89"/>
      <w:bookmarkEnd w:id="90"/>
      <w:bookmarkEnd w:id="91"/>
      <w:bookmarkEnd w:id="92"/>
    </w:p>
    <w:p w14:paraId="5797B469" w14:textId="77777777" w:rsidR="00A3112A" w:rsidRPr="00A3112A" w:rsidRDefault="00A3112A" w:rsidP="00A3112A">
      <w:pPr>
        <w:spacing w:before="80" w:after="80"/>
        <w:ind w:firstLine="709"/>
        <w:rPr>
          <w:szCs w:val="26"/>
        </w:rPr>
      </w:pPr>
      <w:bookmarkStart w:id="93" w:name="_Toc6684073"/>
      <w:bookmarkStart w:id="94" w:name="_Toc6684134"/>
      <w:r w:rsidRPr="00A3112A">
        <w:rPr>
          <w:szCs w:val="26"/>
        </w:rPr>
        <w:t xml:space="preserve">After the </w:t>
      </w:r>
      <w:r w:rsidRPr="00A3112A">
        <w:rPr>
          <w:i/>
          <w:szCs w:val="26"/>
        </w:rPr>
        <w:t>Introduction</w:t>
      </w:r>
      <w:r w:rsidRPr="00A3112A">
        <w:rPr>
          <w:szCs w:val="26"/>
        </w:rPr>
        <w:t xml:space="preserve">, the </w:t>
      </w:r>
      <w:r>
        <w:rPr>
          <w:szCs w:val="26"/>
        </w:rPr>
        <w:t>thesis</w:t>
      </w:r>
      <w:r w:rsidRPr="00A3112A">
        <w:rPr>
          <w:szCs w:val="26"/>
        </w:rPr>
        <w:t xml:space="preserve"> is </w:t>
      </w:r>
      <w:r>
        <w:rPr>
          <w:szCs w:val="26"/>
        </w:rPr>
        <w:t>structured</w:t>
      </w:r>
      <w:r w:rsidRPr="00A3112A">
        <w:rPr>
          <w:szCs w:val="26"/>
        </w:rPr>
        <w:t xml:space="preserve"> in three chapters</w:t>
      </w:r>
      <w:r>
        <w:rPr>
          <w:szCs w:val="26"/>
        </w:rPr>
        <w:t>:</w:t>
      </w:r>
    </w:p>
    <w:p w14:paraId="3F446E6E" w14:textId="77777777" w:rsidR="009E220F" w:rsidRDefault="00A3112A" w:rsidP="00A3112A">
      <w:pPr>
        <w:spacing w:before="80" w:after="80"/>
        <w:ind w:firstLine="709"/>
        <w:rPr>
          <w:szCs w:val="26"/>
        </w:rPr>
      </w:pPr>
      <w:r w:rsidRPr="00A3112A">
        <w:rPr>
          <w:i/>
          <w:szCs w:val="26"/>
        </w:rPr>
        <w:t>Chapter 1</w:t>
      </w:r>
      <w:r>
        <w:rPr>
          <w:i/>
          <w:szCs w:val="26"/>
        </w:rPr>
        <w:t>,</w:t>
      </w:r>
      <w:r w:rsidRPr="00A3112A">
        <w:rPr>
          <w:szCs w:val="26"/>
        </w:rPr>
        <w:t xml:space="preserve"> </w:t>
      </w:r>
      <w:r w:rsidR="009E220F">
        <w:rPr>
          <w:i/>
          <w:iCs/>
          <w:szCs w:val="26"/>
        </w:rPr>
        <w:t>Decentralized music streaming</w:t>
      </w:r>
      <w:r w:rsidR="000E6E67">
        <w:rPr>
          <w:i/>
          <w:iCs/>
          <w:szCs w:val="26"/>
        </w:rPr>
        <w:t>.</w:t>
      </w:r>
      <w:r w:rsidR="000E6E67" w:rsidRPr="00A3112A">
        <w:rPr>
          <w:szCs w:val="26"/>
        </w:rPr>
        <w:t xml:space="preserve"> </w:t>
      </w:r>
      <w:r w:rsidRPr="00A3112A">
        <w:rPr>
          <w:szCs w:val="26"/>
        </w:rPr>
        <w:t>In this chapter</w:t>
      </w:r>
      <w:r w:rsidR="009E220F" w:rsidRPr="009E220F">
        <w:rPr>
          <w:szCs w:val="26"/>
        </w:rPr>
        <w:t>. In this chapter, the thesis presents the trend of decentralized music applying blockchain technology.</w:t>
      </w:r>
    </w:p>
    <w:p w14:paraId="46EF107C" w14:textId="075DC5E0" w:rsidR="00A3112A" w:rsidRPr="00A3112A" w:rsidRDefault="00A3112A" w:rsidP="00A3112A">
      <w:pPr>
        <w:spacing w:before="80" w:after="80"/>
        <w:ind w:firstLine="709"/>
        <w:rPr>
          <w:szCs w:val="26"/>
        </w:rPr>
      </w:pPr>
      <w:r>
        <w:rPr>
          <w:i/>
          <w:szCs w:val="26"/>
        </w:rPr>
        <w:t>Chapter 2,</w:t>
      </w:r>
      <w:r w:rsidRPr="00A3112A">
        <w:rPr>
          <w:i/>
          <w:szCs w:val="26"/>
        </w:rPr>
        <w:t xml:space="preserve"> </w:t>
      </w:r>
      <w:r w:rsidR="000E6E67" w:rsidRPr="00901CCD">
        <w:rPr>
          <w:i/>
          <w:szCs w:val="26"/>
        </w:rPr>
        <w:t xml:space="preserve">Theoretical </w:t>
      </w:r>
      <w:r w:rsidR="009E220F">
        <w:rPr>
          <w:i/>
          <w:szCs w:val="26"/>
        </w:rPr>
        <w:t>infrastructure</w:t>
      </w:r>
      <w:r w:rsidR="000E6E67">
        <w:rPr>
          <w:szCs w:val="26"/>
        </w:rPr>
        <w:t xml:space="preserve">. </w:t>
      </w:r>
      <w:r w:rsidR="00005846" w:rsidRPr="00A3112A">
        <w:rPr>
          <w:szCs w:val="26"/>
        </w:rPr>
        <w:t>This</w:t>
      </w:r>
      <w:r w:rsidR="00005846">
        <w:rPr>
          <w:szCs w:val="26"/>
        </w:rPr>
        <w:t xml:space="preserve"> c</w:t>
      </w:r>
      <w:r w:rsidRPr="00A3112A">
        <w:rPr>
          <w:szCs w:val="26"/>
        </w:rPr>
        <w:t xml:space="preserve">hapter </w:t>
      </w:r>
      <w:r w:rsidR="00843A78">
        <w:rPr>
          <w:szCs w:val="26"/>
        </w:rPr>
        <w:t>includes</w:t>
      </w:r>
      <w:r w:rsidR="00070AB9">
        <w:rPr>
          <w:szCs w:val="26"/>
        </w:rPr>
        <w:t xml:space="preserve"> </w:t>
      </w:r>
      <w:r w:rsidR="00070AB9" w:rsidRPr="00070AB9">
        <w:rPr>
          <w:szCs w:val="26"/>
        </w:rPr>
        <w:t>the theory of blockchains, next.js, Interplanetary File System (IPFS), Django</w:t>
      </w:r>
    </w:p>
    <w:p w14:paraId="5C58300C" w14:textId="7993279A" w:rsidR="00A3112A" w:rsidRPr="00A3112A" w:rsidRDefault="00A3112A" w:rsidP="00A3112A">
      <w:pPr>
        <w:spacing w:before="80" w:after="80"/>
        <w:ind w:firstLine="709"/>
        <w:rPr>
          <w:szCs w:val="26"/>
        </w:rPr>
      </w:pPr>
      <w:r w:rsidRPr="00843A78">
        <w:rPr>
          <w:i/>
          <w:szCs w:val="26"/>
        </w:rPr>
        <w:t>Chapter 3</w:t>
      </w:r>
      <w:r w:rsidR="00843A78">
        <w:rPr>
          <w:i/>
          <w:szCs w:val="26"/>
        </w:rPr>
        <w:t>,</w:t>
      </w:r>
      <w:r w:rsidRPr="00843A78">
        <w:rPr>
          <w:i/>
          <w:szCs w:val="26"/>
        </w:rPr>
        <w:t xml:space="preserve"> </w:t>
      </w:r>
      <w:bookmarkStart w:id="95" w:name="_Hlk121507676"/>
      <w:r w:rsidR="000E6E67">
        <w:rPr>
          <w:i/>
          <w:szCs w:val="26"/>
        </w:rPr>
        <w:t>S</w:t>
      </w:r>
      <w:r w:rsidR="000E6E67" w:rsidRPr="00901CCD">
        <w:rPr>
          <w:i/>
          <w:szCs w:val="26"/>
        </w:rPr>
        <w:t>ystem analysis and design</w:t>
      </w:r>
      <w:bookmarkEnd w:id="95"/>
      <w:r w:rsidR="000E6E67">
        <w:rPr>
          <w:i/>
          <w:szCs w:val="26"/>
        </w:rPr>
        <w:t xml:space="preserve">. </w:t>
      </w:r>
      <w:r w:rsidR="00070AB9" w:rsidRPr="00070AB9">
        <w:rPr>
          <w:szCs w:val="26"/>
        </w:rPr>
        <w:t>This chapter defines system analysis, system requirements, use case specification, system implementation</w:t>
      </w:r>
    </w:p>
    <w:p w14:paraId="3E3835BE" w14:textId="77777777" w:rsidR="00A3112A" w:rsidRDefault="00A3112A" w:rsidP="00A3112A">
      <w:pPr>
        <w:spacing w:before="80" w:after="80"/>
        <w:ind w:firstLine="709"/>
        <w:rPr>
          <w:szCs w:val="26"/>
        </w:rPr>
      </w:pPr>
      <w:r w:rsidRPr="00A3112A">
        <w:rPr>
          <w:szCs w:val="26"/>
        </w:rPr>
        <w:t xml:space="preserve">Finally, there are </w:t>
      </w:r>
      <w:r w:rsidRPr="00843A78">
        <w:rPr>
          <w:i/>
          <w:szCs w:val="26"/>
        </w:rPr>
        <w:t>Conclusions</w:t>
      </w:r>
      <w:r w:rsidRPr="00A3112A">
        <w:rPr>
          <w:szCs w:val="26"/>
        </w:rPr>
        <w:t xml:space="preserve">, </w:t>
      </w:r>
      <w:r w:rsidR="00005846" w:rsidRPr="00005846">
        <w:rPr>
          <w:i/>
          <w:szCs w:val="26"/>
        </w:rPr>
        <w:t>Suggestions,</w:t>
      </w:r>
      <w:r w:rsidR="00005846">
        <w:rPr>
          <w:szCs w:val="26"/>
        </w:rPr>
        <w:t xml:space="preserve"> </w:t>
      </w:r>
      <w:r w:rsidRPr="00843A78">
        <w:rPr>
          <w:i/>
          <w:szCs w:val="26"/>
        </w:rPr>
        <w:t>References</w:t>
      </w:r>
      <w:r w:rsidRPr="00A3112A">
        <w:rPr>
          <w:szCs w:val="26"/>
        </w:rPr>
        <w:t xml:space="preserve"> and </w:t>
      </w:r>
      <w:r w:rsidRPr="00843A78">
        <w:rPr>
          <w:i/>
          <w:szCs w:val="26"/>
        </w:rPr>
        <w:t>Appendices</w:t>
      </w:r>
      <w:r w:rsidRPr="00A3112A">
        <w:rPr>
          <w:szCs w:val="26"/>
        </w:rPr>
        <w:t xml:space="preserve"> related to the topic.</w:t>
      </w:r>
    </w:p>
    <w:p w14:paraId="0D729DC2" w14:textId="50EA244E" w:rsidR="00606596" w:rsidRDefault="002F00AB" w:rsidP="000E6E67">
      <w:pPr>
        <w:pStyle w:val="Heading1"/>
        <w:numPr>
          <w:ilvl w:val="0"/>
          <w:numId w:val="17"/>
        </w:numPr>
        <w:ind w:left="2127" w:hanging="2127"/>
        <w:jc w:val="center"/>
      </w:pPr>
      <w:bookmarkStart w:id="96" w:name="_Hlk120217559"/>
      <w:bookmarkStart w:id="97" w:name="_Toc122275914"/>
      <w:bookmarkEnd w:id="93"/>
      <w:bookmarkEnd w:id="94"/>
      <w:r w:rsidRPr="002F00AB">
        <w:lastRenderedPageBreak/>
        <w:t xml:space="preserve">DECENTRALIZED </w:t>
      </w:r>
      <w:bookmarkEnd w:id="96"/>
      <w:r w:rsidR="00C3061D">
        <w:t>MUSIC</w:t>
      </w:r>
      <w:r w:rsidR="00BA13A5">
        <w:t xml:space="preserve"> STREAMING</w:t>
      </w:r>
      <w:bookmarkEnd w:id="97"/>
    </w:p>
    <w:p w14:paraId="553DB61F" w14:textId="044DCB0D" w:rsidR="00645134" w:rsidRDefault="00BA13A5" w:rsidP="00645134">
      <w:pPr>
        <w:pStyle w:val="Heading2"/>
      </w:pPr>
      <w:bookmarkStart w:id="98" w:name="_Toc122275915"/>
      <w:r>
        <w:t>Decentralized music streaming</w:t>
      </w:r>
      <w:bookmarkEnd w:id="98"/>
    </w:p>
    <w:p w14:paraId="1DA784A4" w14:textId="60C3FC77" w:rsidR="00BA13A5" w:rsidRPr="00BA13A5" w:rsidRDefault="00BA13A5" w:rsidP="00BA13A5">
      <w:r w:rsidRPr="00BA13A5">
        <w:t>Music streaming is one huge infrastructure right now driving the music industry globally. Let’s face it, the growth of music streaming platforms has opened up new opportunities for artists and listeners alike. Moreover, this growth is driven by music-loving Gen Z and Millennials, who prefer the subscription economy.</w:t>
      </w:r>
    </w:p>
    <w:p w14:paraId="75122C3B" w14:textId="078A1E3B" w:rsidR="00BA13A5" w:rsidRPr="00BA13A5" w:rsidRDefault="00BA13A5" w:rsidP="00BA13A5">
      <w:r w:rsidRPr="00BA13A5">
        <w:t>Notably, the U.S. alone has 82.1 million paid subscribers to on-demand music streaming platforms, with global music subscribers surging 26.4% to 523.9 million during the Covid pandemic. The overall ease of streaming music means that more music lovers will keep listening to their favorite music for many years.</w:t>
      </w:r>
    </w:p>
    <w:p w14:paraId="5AC19A52" w14:textId="6C1BFBA7" w:rsidR="00BA13A5" w:rsidRPr="00BA13A5" w:rsidRDefault="00BA13A5" w:rsidP="00BA13A5">
      <w:r w:rsidRPr="00BA13A5">
        <w:t xml:space="preserve">Before now, community-driven centralized streaming platforms like Spotify and YouTube gave artists more freedom to express themselves with built-in legal infrastructure support. However, the possibilities are endless with the advent of decentralized music streaming platforms, which gives more to music creators and listeners. </w:t>
      </w:r>
    </w:p>
    <w:p w14:paraId="480F51EC" w14:textId="298338FA" w:rsidR="00BA13A5" w:rsidRPr="00BA13A5" w:rsidRDefault="00BA13A5" w:rsidP="00BA13A5">
      <w:r w:rsidRPr="00BA13A5">
        <w:t xml:space="preserve">Decentralized streaming platforms offer musicians more control over their music, ensure transparency in royalty distribution, eliminate middlemen from music sales (think record labels and distributors), boost revenue for musicians, eradicate the musician/audience divide, and establish a point of origin for music creators. </w:t>
      </w:r>
    </w:p>
    <w:p w14:paraId="77D4F3DA" w14:textId="47FC34EC" w:rsidR="00BA13A5" w:rsidRPr="00BA13A5" w:rsidRDefault="00BA13A5" w:rsidP="00BA13A5">
      <w:r w:rsidRPr="00BA13A5">
        <w:t xml:space="preserve">In fact, artists like Lupe Fiasco, Gramatik, and Pitbull have advocated for decentralized technologies in music, and proponents champion blockchain’s distributed ledger technology.  </w:t>
      </w:r>
    </w:p>
    <w:p w14:paraId="346D72E9" w14:textId="24CFE9E2" w:rsidR="00E340FE" w:rsidRDefault="00BA13A5" w:rsidP="00E340FE">
      <w:r w:rsidRPr="00BA13A5">
        <w:t>So if you are an upcoming musician or are a listener looking to try out decentralized music streaming platforms, this is the piece you need to read as we’ll be uncovering the top 10 decentralized music streaming platforms you need to know. Without further fuss, let’s get this show on the road.</w:t>
      </w:r>
    </w:p>
    <w:p w14:paraId="574C55D2" w14:textId="49F06C20" w:rsidR="001D3219" w:rsidRDefault="001D3219" w:rsidP="00FD11DD">
      <w:pPr>
        <w:pStyle w:val="Heading3"/>
      </w:pPr>
      <w:bookmarkStart w:id="99" w:name="_Toc122275916"/>
      <w:r w:rsidRPr="001D3219">
        <w:t>Remaining problems on centralized music platforms</w:t>
      </w:r>
      <w:bookmarkEnd w:id="99"/>
    </w:p>
    <w:p w14:paraId="0A352B3D" w14:textId="77777777" w:rsidR="001D3219" w:rsidRDefault="001D3219" w:rsidP="001D3219">
      <w:r>
        <w:t>Although, the online music industry has a lot of potential as well as room to grow in the future. However, at the present time, this art form still has many inherent weaknesses that seem to have not been untied:</w:t>
      </w:r>
    </w:p>
    <w:p w14:paraId="096ADDAB" w14:textId="34F09DFE" w:rsidR="001D3219" w:rsidRDefault="001D3219" w:rsidP="001D3219">
      <w:r>
        <w:t>Producer's benefits: Online music works are easily copied and plagiarized, so it will be difficult to protect the rights of music creators thoroughly. As a result, this producer's interests are affected, thereby reducing his interest in creating musical works.</w:t>
      </w:r>
    </w:p>
    <w:p w14:paraId="63C68E82" w14:textId="77777777" w:rsidR="001D3219" w:rsidRDefault="001D3219" w:rsidP="001D3219"/>
    <w:p w14:paraId="4575EC78" w14:textId="1EEE1DD7" w:rsidR="001D3219" w:rsidRDefault="001D3219" w:rsidP="001D3219">
      <w:r>
        <w:lastRenderedPageBreak/>
        <w:t>Music Copyright: The lack of a unified and standardized online music trading platform for music copyrights makes trading music assets difficult and raises concerns about the copyright of works.</w:t>
      </w:r>
    </w:p>
    <w:p w14:paraId="2770F1A6" w14:textId="5BC9F9BC" w:rsidR="001D3219" w:rsidRPr="001D3219" w:rsidRDefault="001D3219" w:rsidP="001D3219">
      <w:r>
        <w:t>Conflict in copyright law: Currently, there are still many contradictions in the laws of intellectual property rights of musical works in many countries. Therefore, this makes transactions related to this asset class difficult with high payment costs and long verification times.</w:t>
      </w:r>
    </w:p>
    <w:p w14:paraId="7EA187A1" w14:textId="77777777" w:rsidR="00E340FE" w:rsidRDefault="00E340FE" w:rsidP="00E340FE">
      <w:pPr>
        <w:pStyle w:val="Heading3"/>
      </w:pPr>
      <w:r>
        <w:t xml:space="preserve"> </w:t>
      </w:r>
      <w:bookmarkStart w:id="100" w:name="_Toc122275917"/>
      <w:r w:rsidRPr="00E340FE">
        <w:t>Blockchain – the inevitable next stage of music?</w:t>
      </w:r>
      <w:bookmarkEnd w:id="100"/>
      <w:r w:rsidRPr="00E340FE">
        <w:t xml:space="preserve"> </w:t>
      </w:r>
    </w:p>
    <w:p w14:paraId="7190828A" w14:textId="77777777" w:rsidR="00E340FE" w:rsidRDefault="00E340FE" w:rsidP="00E340FE">
      <w:r>
        <w:t>Coinbase is the first crypto company to have conducted an IPO. Coinbase has built the largest centralized and regulated exchange for cryptocurrencies and digital assets. Ultimately, the success of Coinbase has raised digital asset awareness for the crypto industry, for the greater good. The same can happen with the creative industries. Digital assets, be they collectibles or digital rights. Creative IP is a huge untapped $500 billion asset class. With an exchange, this asset will benefit from a great decentralized network. At its core, the answer lies in the fact that blockchain will help manage rights better, more efficiently, and in a good protocol to deal with copyright and royalties, thereby setting the stage for future decentralization. . Smart contracts will become the application layer that turns the internet into the native settlement layer, which means fewer middlemen and less computation and royalty shuffling.</w:t>
      </w:r>
    </w:p>
    <w:p w14:paraId="4FECD707" w14:textId="77777777" w:rsidR="00E340FE" w:rsidRDefault="00E340FE" w:rsidP="00E340FE">
      <w:r>
        <w:t>Copyright approval will also be facilitated by blockchain technology. Currently, in the world music industry, one of the biggest challenges facing the copyright sector is not having a centralized data warehouse where everyone can easily apply for a license. For example, DJs often remix music (remix). If they ask for permission, they have to find the producer, the main owner, and then determine if the artist is the one authorized to approve the copyright… It's a journey that requires a lot of time and effort. . While with a centralized data warehouse thanks to blockchain technology, everything is solved with the click of a button…</w:t>
      </w:r>
    </w:p>
    <w:p w14:paraId="4C01FACA" w14:textId="77777777" w:rsidR="00E340FE" w:rsidRDefault="00E340FE" w:rsidP="00E340FE">
      <w:r>
        <w:t xml:space="preserve">Ujo, a New York-based company, provides a decentralized data storage platform for music productions. Here artists can not only upload their works, but also keep 100% of the revenue and tips from the sale of their products without any fees. The platform can automatically divide the commission among the collaborators of each project. Another project, the Open Music Initiative, uses blockchain technology for artists to copyright their music. This project is increasingly attracting more and more artists from other platforms such as Soundcloud, YouTube, Spotify, Netflix, a testament to applying the power of technology.Bruno Guez, CEO and Founder Revelator, a blockchain-based </w:t>
      </w:r>
      <w:r>
        <w:lastRenderedPageBreak/>
        <w:t>digital asset and distribution platform for creative IP, also outlined what it takes to decentralize music.</w:t>
      </w:r>
    </w:p>
    <w:p w14:paraId="02FEE9A8" w14:textId="77777777" w:rsidR="00E340FE" w:rsidRDefault="00E340FE" w:rsidP="00E340FE">
      <w:r>
        <w:t>While implementing new technology is important, it is even more important to capture and realize more value for creators. Decentralization can help the music industry do just that, but the road ahead is long. Without protocol-level rights management, the music industry will never fully reap the benefits of blockchain or decentralization.</w:t>
      </w:r>
    </w:p>
    <w:p w14:paraId="7F62142A" w14:textId="77777777" w:rsidR="00E340FE" w:rsidRDefault="00E340FE" w:rsidP="00E340FE">
      <w:r>
        <w:t>Blockchain technology is holding in hand a lot of potential tools, to break down the barriers inherent in the music industry, help reduce costs, bring higher efficiency and better income for artists. The advent of the Internet led to music streaming platforms like Napster, Soundcloud and now Spotify bringing music to every corner. Blockchain seems to be the next step when it comes to handing creators and listeners back to the hands of record labels like Sony Music and Warner Music.</w:t>
      </w:r>
      <w:r w:rsidRPr="00933993">
        <w:t xml:space="preserve"> </w:t>
      </w:r>
    </w:p>
    <w:p w14:paraId="21874B04" w14:textId="77777777" w:rsidR="00E340FE" w:rsidRDefault="00E340FE" w:rsidP="00E340FE">
      <w:pPr>
        <w:pStyle w:val="Heading3"/>
      </w:pPr>
      <w:r>
        <w:t xml:space="preserve"> </w:t>
      </w:r>
      <w:bookmarkStart w:id="101" w:name="_Toc122275918"/>
      <w:r w:rsidRPr="00E340FE">
        <w:t>Difficulty when music blockchain application</w:t>
      </w:r>
      <w:bookmarkEnd w:id="101"/>
      <w:r w:rsidRPr="00E340FE">
        <w:t xml:space="preserve"> </w:t>
      </w:r>
    </w:p>
    <w:p w14:paraId="2D349DDA" w14:textId="77777777" w:rsidR="001D3219" w:rsidRDefault="001D3219" w:rsidP="001D3219">
      <w:r>
        <w:t>It's also not easy for music companies to adopt blockchain technology, even where the technology promises, and sometimes brings real creativity and efficiency in areas where the music industry is concerned. really need it. The reason for this is clear: It's what the current music industry needs and what blockchain systems do. As Blockchain becomes popular, the first thing that must be said is that the number of decentralized applications will increase. Meanwhile, the main value of the music business comes from its ability to control creative intellectual property, and it's essentially a centralized operation.</w:t>
      </w:r>
    </w:p>
    <w:p w14:paraId="56986F17" w14:textId="77777777" w:rsidR="001D3219" w:rsidRDefault="001D3219" w:rsidP="001D3219">
      <w:r>
        <w:t>We have to understand what needs to happen to create a truly powerful and diverse decentralized ecosystem for music. That system will be a hybrid system for years to come, regardless of what some crypto miners want or some startups believe. For the music industry to be fully decentralized and permissionless, some tough things need to happen.</w:t>
      </w:r>
    </w:p>
    <w:p w14:paraId="30EA965B" w14:textId="77777777" w:rsidR="001D3219" w:rsidRDefault="001D3219" w:rsidP="001D3219">
      <w:r>
        <w:t>First, there needs to be a global copyright framework that can be chained. Around the world, there are 240 systems of collective representation organizations (CMOs). These 240 institutions will become the validating nodes on the network, the computers that approve and ensure the correctness of transactions. Furthermore, there will be a need for an online dispute resolution, counterclaim and complaint resolution protocol that these organizations can engage with with all publishers and sub-publishers worldwide.</w:t>
      </w:r>
    </w:p>
    <w:p w14:paraId="3296E219" w14:textId="77777777" w:rsidR="001D3219" w:rsidRDefault="001D3219" w:rsidP="001D3219">
      <w:r>
        <w:t xml:space="preserve">Alternatively, there could be a staking mechanism for the right holder to use collateral (probably virtual tokens) when they register the property, the collateral they </w:t>
      </w:r>
      <w:r>
        <w:lastRenderedPageBreak/>
        <w:t>would lose if they breach the copyright. permission. This will solve the linking problem and encourage good behavior. All of this is a big ask for the music industry. Everything looks simpler if we consider it from the creator's side. They need to register their copyrights and creative works on the blockchain. This is something we're done with, but the next issue is who will pay for this technology and who will maintain it, until it can sustain itself in a completely decentralized way.</w:t>
      </w:r>
    </w:p>
    <w:p w14:paraId="616CA608" w14:textId="321B6321" w:rsidR="001D3219" w:rsidRDefault="001D3219" w:rsidP="001D3219">
      <w:r>
        <w:t>Similar to how the Music Modernization Act established The MLC's collective funding in the US, one could argue that a global copyright consortium of 240 CMOs could jointly fund and launch run this new decentralized registry. Of course, things get more complicated on the publishing side.</w:t>
      </w:r>
    </w:p>
    <w:p w14:paraId="53E1A7BB" w14:textId="4520618C" w:rsidR="00D12650" w:rsidRPr="009A206F" w:rsidRDefault="003136F7" w:rsidP="001F512E">
      <w:pPr>
        <w:pStyle w:val="Heading1"/>
        <w:ind w:left="1985" w:hanging="1985"/>
        <w:jc w:val="center"/>
      </w:pPr>
      <w:bookmarkStart w:id="102" w:name="_Toc6684088"/>
      <w:bookmarkStart w:id="103" w:name="_Toc6684149"/>
      <w:bookmarkStart w:id="104" w:name="_Toc6688635"/>
      <w:bookmarkStart w:id="105" w:name="_Toc7253383"/>
      <w:bookmarkStart w:id="106" w:name="_Toc7978900"/>
      <w:bookmarkStart w:id="107" w:name="_Toc8806014"/>
      <w:bookmarkStart w:id="108" w:name="_Toc9016582"/>
      <w:bookmarkStart w:id="109" w:name="_Toc122275919"/>
      <w:r w:rsidRPr="003136F7">
        <w:lastRenderedPageBreak/>
        <w:t>THEORETICAL INFRASTRUCTURE</w:t>
      </w:r>
      <w:bookmarkEnd w:id="109"/>
    </w:p>
    <w:p w14:paraId="44D6CF5F" w14:textId="77777777" w:rsidR="00645134" w:rsidRDefault="00645134" w:rsidP="00645134">
      <w:pPr>
        <w:pStyle w:val="Heading2"/>
      </w:pPr>
      <w:bookmarkStart w:id="110" w:name="_Toc6684089"/>
      <w:bookmarkStart w:id="111" w:name="_Toc6684150"/>
      <w:bookmarkStart w:id="112" w:name="_Toc6688636"/>
      <w:bookmarkStart w:id="113" w:name="_Toc7253384"/>
      <w:bookmarkStart w:id="114" w:name="_Toc7978901"/>
      <w:bookmarkStart w:id="115" w:name="_Toc8806015"/>
      <w:bookmarkStart w:id="116" w:name="_Toc9016583"/>
      <w:bookmarkStart w:id="117" w:name="_Toc122275920"/>
      <w:bookmarkEnd w:id="102"/>
      <w:bookmarkEnd w:id="103"/>
      <w:bookmarkEnd w:id="104"/>
      <w:bookmarkEnd w:id="105"/>
      <w:bookmarkEnd w:id="106"/>
      <w:bookmarkEnd w:id="107"/>
      <w:bookmarkEnd w:id="108"/>
      <w:r>
        <w:t>Blockchain</w:t>
      </w:r>
      <w:bookmarkEnd w:id="117"/>
    </w:p>
    <w:p w14:paraId="7FDE51F7" w14:textId="77777777" w:rsidR="00645134" w:rsidRDefault="00645134" w:rsidP="00645134">
      <w:pPr>
        <w:ind w:firstLine="576"/>
      </w:pPr>
      <w:r w:rsidRPr="00D41015">
        <w:t>A blockchain is a digital ledger of transactions that is duplicated and distributed across the entire network of computer systems on the blockchain. It is designed in a way that makes it difficult or impossible to change, hack, or cheat the system. Nowadays, most companies run on information. The faster it is received and the more accurate it is, the better. Blockchain is ideal for delivering that information because it provides immediate, shared and completely transparent information that can be accessed only by permission network members. A blockchain network can track orders, payments, production and much more.</w:t>
      </w:r>
    </w:p>
    <w:p w14:paraId="1F9DB79C" w14:textId="77777777" w:rsidR="00070AB9" w:rsidRDefault="00645134" w:rsidP="00070AB9">
      <w:pPr>
        <w:keepNext/>
        <w:ind w:firstLine="0"/>
        <w:jc w:val="center"/>
      </w:pPr>
      <w:r>
        <w:rPr>
          <w:noProof/>
        </w:rPr>
        <w:drawing>
          <wp:inline distT="0" distB="0" distL="0" distR="0" wp14:anchorId="5EFB8DBC" wp14:editId="737943EE">
            <wp:extent cx="4323080" cy="3780103"/>
            <wp:effectExtent l="0" t="0" r="1270" b="0"/>
            <wp:docPr id="3" name="Picture 3" descr="Blockchain Technology PSD, 2,000+ High Quality Free PSD Templates for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lockchain Technology PSD, 2,000+ High Quality Free PSD Templates for  Download"/>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12138" t="17745" r="12766" b="16590"/>
                    <a:stretch/>
                  </pic:blipFill>
                  <pic:spPr bwMode="auto">
                    <a:xfrm>
                      <a:off x="0" y="0"/>
                      <a:ext cx="4326069" cy="3782717"/>
                    </a:xfrm>
                    <a:prstGeom prst="rect">
                      <a:avLst/>
                    </a:prstGeom>
                    <a:noFill/>
                    <a:ln>
                      <a:noFill/>
                    </a:ln>
                    <a:extLst>
                      <a:ext uri="{53640926-AAD7-44D8-BBD7-CCE9431645EC}">
                        <a14:shadowObscured xmlns:a14="http://schemas.microsoft.com/office/drawing/2010/main"/>
                      </a:ext>
                    </a:extLst>
                  </pic:spPr>
                </pic:pic>
              </a:graphicData>
            </a:graphic>
          </wp:inline>
        </w:drawing>
      </w:r>
    </w:p>
    <w:p w14:paraId="5F02F453" w14:textId="357926CD" w:rsidR="00645134" w:rsidRPr="00CA546D" w:rsidRDefault="00070AB9" w:rsidP="00070AB9">
      <w:pPr>
        <w:pStyle w:val="Caption"/>
        <w:jc w:val="center"/>
      </w:pPr>
      <w:bookmarkStart w:id="118" w:name="_Toc122275956"/>
      <w:r>
        <w:t xml:space="preserve">Figure 2. </w:t>
      </w:r>
      <w:r>
        <w:fldChar w:fldCharType="begin"/>
      </w:r>
      <w:r>
        <w:instrText xml:space="preserve"> SEQ Figure_2. \* ARABIC </w:instrText>
      </w:r>
      <w:r>
        <w:fldChar w:fldCharType="separate"/>
      </w:r>
      <w:r w:rsidR="00DB63E1">
        <w:rPr>
          <w:noProof/>
        </w:rPr>
        <w:t>1</w:t>
      </w:r>
      <w:r>
        <w:fldChar w:fldCharType="end"/>
      </w:r>
      <w:r>
        <w:t xml:space="preserve"> </w:t>
      </w:r>
      <w:r w:rsidRPr="00F0411E">
        <w:t>The concept of blockchain</w:t>
      </w:r>
      <w:bookmarkEnd w:id="118"/>
    </w:p>
    <w:p w14:paraId="0F640AB1" w14:textId="77777777" w:rsidR="00645134" w:rsidRDefault="00645134" w:rsidP="00645134">
      <w:r w:rsidRPr="00B844F4">
        <w:t xml:space="preserve">Blockchain has made an impact on today’s technology by revolutionizing the financial industry through the utilization of cryptocurrencies using decentralized control. This has been followed by extending Blockchain to span several other industries and applications for its capabilities in verification. With the current trend of pursuing the decentralized Internet, many methods have been proposed to achieve decentralization considering different aspects of the current Internet model ranging from infrastructure and protocols to services and applications. </w:t>
      </w:r>
    </w:p>
    <w:p w14:paraId="0BFAE96B" w14:textId="77777777" w:rsidR="00645134" w:rsidRDefault="00645134" w:rsidP="00645134">
      <w:r>
        <w:lastRenderedPageBreak/>
        <w:t xml:space="preserve">The blockchain was invented by Satoshi Nakamoto (alias of a person or a group of 1people) in 2008 to deliver the public transaction ledger of the cryptocurrency bitcoin. Based on its whitepaper, Bitcoin is "a purely peer-to-peer version of electronic cash that would allow online payments to be sent directly from one party to another without going through a financial institution". The invention of the blockchain made it the first digital currency to solve the double-spending problem without the need for an intermediary, such as a trusted authority or central server. Since Bitcoin was raised, new blockchains and cryptocurrencies emerged. </w:t>
      </w:r>
    </w:p>
    <w:p w14:paraId="33D95B6E" w14:textId="77777777" w:rsidR="00645134" w:rsidRDefault="00645134" w:rsidP="00645134">
      <w:r>
        <w:t xml:space="preserve">The second-largest blockchain is Ethereum, a decentralized, open-source blockchain with smart contract functionality. A smart contract is a simple program that runs on Ethereum and it enables different activities, including decentralized applications. </w:t>
      </w:r>
    </w:p>
    <w:p w14:paraId="34954F39" w14:textId="77777777" w:rsidR="00645134" w:rsidRDefault="00645134" w:rsidP="00645134">
      <w:r>
        <w:t xml:space="preserve">The key elements a basic blockchain is built on are transactions and blocks. The transactions are used to keep track of the movement of an asset that can be tangible (a product) or intangible (intellectual). For instance, we can use transactions to record the state of an item during its production. A set of transactions is then collected into a new block which is attached to the latest one inside the network. These blocks form a chain of data as an asset moves from place to place or ownership changes. The blocks confirm the exact time and sequence of transactions, and the blocks link securely together to prevent any block from being altered or a new block being inserted between two existing blocks. </w:t>
      </w:r>
    </w:p>
    <w:p w14:paraId="5F0D0364" w14:textId="77777777" w:rsidR="00645134" w:rsidRDefault="00645134" w:rsidP="00645134">
      <w:r>
        <w:t xml:space="preserve">A new block is linked to the previous one through the latter hash. A cryptographic hash function is an algorithm that takes an arbitrary amount of data as input and produces a fixed-size output of enciphered text called hash. A slight difference in the input generates a completely different output. In this way, building a new block based on the previous block hash ensures that middle blocks inside the blockchain can not be altered. </w:t>
      </w:r>
    </w:p>
    <w:p w14:paraId="1147EA53" w14:textId="77777777" w:rsidR="00645134" w:rsidRPr="00933993" w:rsidRDefault="00645134" w:rsidP="00645134">
      <w:r>
        <w:t>Every time a new transaction occurs on the blockchain, it is added to every node in the network. This results in a decentralised database managed by multiple participants, known as Distributed Ledger Technology (DLT).</w:t>
      </w:r>
    </w:p>
    <w:p w14:paraId="0EF52136" w14:textId="77777777" w:rsidR="00645134" w:rsidRDefault="00645134" w:rsidP="00645134">
      <w:pPr>
        <w:pStyle w:val="Heading3"/>
        <w:numPr>
          <w:ilvl w:val="2"/>
          <w:numId w:val="3"/>
        </w:numPr>
      </w:pPr>
      <w:bookmarkStart w:id="119" w:name="_Toc122275921"/>
      <w:r w:rsidRPr="00A1703B">
        <w:t xml:space="preserve">List of </w:t>
      </w:r>
      <w:r>
        <w:t>t</w:t>
      </w:r>
      <w:r w:rsidRPr="00A1703B">
        <w:t xml:space="preserve">op Blockchain </w:t>
      </w:r>
      <w:r>
        <w:t>f</w:t>
      </w:r>
      <w:r w:rsidRPr="00A1703B">
        <w:t>eatures</w:t>
      </w:r>
      <w:bookmarkEnd w:id="119"/>
    </w:p>
    <w:p w14:paraId="6D07CACA" w14:textId="01CB40FA" w:rsidR="00645134" w:rsidRDefault="00645134" w:rsidP="00645134">
      <w:r w:rsidRPr="00A1703B">
        <w:t>Blockchain technology has been around for quite some time now, still actively being in the spotlight. Even though there are some mixed feelings toward this technology, yet no one can entirely underestimate its role in the global economic landscape.</w:t>
      </w:r>
      <w:r>
        <w:t xml:space="preserve"> </w:t>
      </w:r>
      <w:r w:rsidRPr="00A1703B">
        <w:t>Blockchain technology isn’t just a backup network for cryptocurrencies, but it offers a lot more</w:t>
      </w:r>
      <w:r>
        <w:t>.</w:t>
      </w:r>
    </w:p>
    <w:p w14:paraId="421277BE" w14:textId="64E13AA5" w:rsidR="00327391" w:rsidRPr="00327391" w:rsidRDefault="00327391" w:rsidP="00070AB9">
      <w:pPr>
        <w:spacing w:line="240" w:lineRule="auto"/>
        <w:jc w:val="left"/>
        <w:rPr>
          <w:b/>
          <w:bCs/>
        </w:rPr>
      </w:pPr>
      <w:r>
        <w:rPr>
          <w:b/>
          <w:bCs/>
        </w:rPr>
        <w:br w:type="page"/>
      </w:r>
      <w:r w:rsidRPr="00327391">
        <w:rPr>
          <w:b/>
          <w:bCs/>
        </w:rPr>
        <w:lastRenderedPageBreak/>
        <w:t>a) Immutability</w:t>
      </w:r>
    </w:p>
    <w:p w14:paraId="63E5A96A" w14:textId="042AD226" w:rsidR="00327391" w:rsidRDefault="00327391" w:rsidP="00327391">
      <w:r>
        <w:t>There are some exciting blockchain features but among them “Immutability” is undoubtedly one of the key features of blockchain technology. But why is this technology uncorrupted? Let’s start with a connecting blockchain with immutability.</w:t>
      </w:r>
    </w:p>
    <w:p w14:paraId="52010605" w14:textId="2C9C530D" w:rsidR="00327391" w:rsidRDefault="00327391" w:rsidP="00327391">
      <w:r>
        <w:t>Immutability means something that can’t be changed or altered. This is one of the top blockchain features that help to ensure that the technology will remain as it is – a permanent, unalterable network. But how does it maintain that way?</w:t>
      </w:r>
    </w:p>
    <w:p w14:paraId="15EADCF6" w14:textId="6A327416" w:rsidR="00327391" w:rsidRDefault="00327391" w:rsidP="00327391">
      <w:r>
        <w:t>Blockchain technology works slightly different than the typical banking system. Instead of relying on centralized authorities, it ensures the blockchain features through a collection of nodes.</w:t>
      </w:r>
    </w:p>
    <w:p w14:paraId="1458C80B" w14:textId="118659DF" w:rsidR="00327391" w:rsidRDefault="00327391" w:rsidP="00327391">
      <w:r>
        <w:t>Every node on the system has a copy of the digital ledger. To add a transaction every node needs to check its validity. If the majority thinks it’s valid, then it’s added to the ledger. This promotes transparency and makes it corruption-proof.</w:t>
      </w:r>
    </w:p>
    <w:p w14:paraId="4D3058E8" w14:textId="7FF5BDFC" w:rsidR="00327391" w:rsidRDefault="00327391" w:rsidP="00327391">
      <w:r>
        <w:t>So, without the consent from the majority of nodes, no one can add any transaction blocks to the ledger.</w:t>
      </w:r>
    </w:p>
    <w:p w14:paraId="6D8871C9" w14:textId="779925D8" w:rsidR="00327391" w:rsidRDefault="00327391" w:rsidP="00327391">
      <w:r>
        <w:t>Another fact, that backs up the list of key blockchain features is that, once the transaction blocks get added on the ledger, no one can just go back and change it. Thus, any user on the network won’t be able to edit, delete or update it.</w:t>
      </w:r>
    </w:p>
    <w:p w14:paraId="01E5BBBE" w14:textId="77777777" w:rsidR="00327391" w:rsidRPr="00327391" w:rsidRDefault="00327391" w:rsidP="00327391">
      <w:pPr>
        <w:rPr>
          <w:b/>
          <w:bCs/>
        </w:rPr>
      </w:pPr>
      <w:r w:rsidRPr="00327391">
        <w:rPr>
          <w:b/>
          <w:bCs/>
        </w:rPr>
        <w:t>b) Decentralized</w:t>
      </w:r>
    </w:p>
    <w:p w14:paraId="3390093A" w14:textId="50C989C9" w:rsidR="00327391" w:rsidRDefault="00327391" w:rsidP="00327391">
      <w:r>
        <w:t>The network is decentralized meaning it doesn’t have any governing authority or a single person looking after the framework. Rather a group of nodes maintains the network making it decentralized.</w:t>
      </w:r>
    </w:p>
    <w:p w14:paraId="2C32A6BA" w14:textId="62C23DCB" w:rsidR="00327391" w:rsidRDefault="00327391" w:rsidP="00327391">
      <w:r>
        <w:t>This is one of the key features of blockchain technology that works perfectly. Let me make it simpler. Blockchain puts us users in a straightforward position. As the system doesn’t require any governing authority, we can directly access it from the web and store our assets there.</w:t>
      </w:r>
    </w:p>
    <w:p w14:paraId="2E32F19B" w14:textId="5EB7CA38" w:rsidR="00327391" w:rsidRDefault="00327391" w:rsidP="00327391">
      <w:r>
        <w:t>You can store anything starting from cryptocurrencies, important documents, contracts or other valuable digital assets. And with the help of blockchain, you’ll have direct control over them using your private key. So, you see the decentralized structure is giving the common people their power and rights back on their assets.</w:t>
      </w:r>
    </w:p>
    <w:p w14:paraId="2E083C8A" w14:textId="77777777" w:rsidR="004F2CB6" w:rsidRPr="004F2CB6" w:rsidRDefault="004F2CB6" w:rsidP="004F2CB6">
      <w:pPr>
        <w:rPr>
          <w:b/>
          <w:bCs/>
        </w:rPr>
      </w:pPr>
      <w:r w:rsidRPr="004F2CB6">
        <w:rPr>
          <w:b/>
          <w:bCs/>
        </w:rPr>
        <w:t>c) Enhanced Security</w:t>
      </w:r>
    </w:p>
    <w:p w14:paraId="6A16CCB1" w14:textId="061E7234" w:rsidR="004F2CB6" w:rsidRDefault="004F2CB6" w:rsidP="004F2CB6">
      <w:r>
        <w:t>As it gets rid of the need for a central authority, no one can just simply change any characteristics of the network for their benefit. Using encryption ensures another layer of security for the system.</w:t>
      </w:r>
    </w:p>
    <w:p w14:paraId="5533AF41" w14:textId="7CEE84EC" w:rsidR="004F2CB6" w:rsidRDefault="004F2CB6" w:rsidP="004F2CB6">
      <w:r>
        <w:t>But how does it offer so much security compared to already existing techs? It’s extremely secure because it offers a special disguise – Cryptography.</w:t>
      </w:r>
    </w:p>
    <w:p w14:paraId="6A2005D9" w14:textId="508084C5" w:rsidR="004F2CB6" w:rsidRDefault="004F2CB6" w:rsidP="004F2CB6">
      <w:r>
        <w:lastRenderedPageBreak/>
        <w:t>Added with decentralization, cryptography lays another layer of protection for users. Cryptography is a rather complex mathematical algorithm that acts as a firewall for attacks.</w:t>
      </w:r>
    </w:p>
    <w:p w14:paraId="6A30D6B8" w14:textId="6D726263" w:rsidR="004F2CB6" w:rsidRDefault="004F2CB6" w:rsidP="004F2CB6">
      <w:r>
        <w:t>Every information on the blockchain is hashed cryptographically. In simple terms, the information on the network hides the true nature of the data. For this process, any input data gets through a mathematical algorithm that produces a different kind of value, but the length is always fixed.</w:t>
      </w:r>
    </w:p>
    <w:p w14:paraId="170B0A00" w14:textId="58357496" w:rsidR="004F2CB6" w:rsidRDefault="004F2CB6" w:rsidP="004F2CB6">
      <w:r>
        <w:t>You could think of it as a unique identification for every data. All the blocks in the ledger come with a unique hash of its own and contain the hash of the previous block. So, changing or trying to tamper with the data will mean changing all the hash IDs. And that’s kind of impossible.</w:t>
      </w:r>
    </w:p>
    <w:p w14:paraId="4BD5BD41" w14:textId="656E542F" w:rsidR="00327391" w:rsidRDefault="004F2CB6" w:rsidP="004F2CB6">
      <w:r>
        <w:t>You’ll have a private key to access the data but will have a public key to make transactions.</w:t>
      </w:r>
    </w:p>
    <w:p w14:paraId="6C9D2BDE" w14:textId="77777777" w:rsidR="004F2CB6" w:rsidRPr="004F2CB6" w:rsidRDefault="004F2CB6" w:rsidP="004F2CB6">
      <w:pPr>
        <w:rPr>
          <w:b/>
          <w:bCs/>
        </w:rPr>
      </w:pPr>
      <w:r w:rsidRPr="004F2CB6">
        <w:rPr>
          <w:b/>
          <w:bCs/>
        </w:rPr>
        <w:t>d) Distributed Ledgers</w:t>
      </w:r>
    </w:p>
    <w:p w14:paraId="3BAD713A" w14:textId="3EEC3C6B" w:rsidR="004F2CB6" w:rsidRDefault="004F2CB6" w:rsidP="004F2CB6">
      <w:r>
        <w:t>Usually, a public ledger will provide every information about a transaction and the participant. It’s all out in the open, nowhere to hide. Although the case for private or federated blockchain is a bit different. But still, in those cases, many people can see what really goes on in the ledger.</w:t>
      </w:r>
    </w:p>
    <w:p w14:paraId="577EE0D4" w14:textId="1A89AA11" w:rsidR="004F2CB6" w:rsidRDefault="004F2CB6" w:rsidP="004F2CB6">
      <w:r>
        <w:t>That’s because the ledger on the network is maintained by all other users on the system. This distributed computational power across the computers to ensure a better outcome.</w:t>
      </w:r>
    </w:p>
    <w:p w14:paraId="54A0720E" w14:textId="07D6B636" w:rsidR="004F2CB6" w:rsidRDefault="004F2CB6" w:rsidP="004F2CB6">
      <w:r>
        <w:t>This is the reason it’s considered one of the blockchain essential features. The result will always be a higher efficient ledger system that can take on the traditional ones.</w:t>
      </w:r>
    </w:p>
    <w:p w14:paraId="2E846549" w14:textId="77777777" w:rsidR="004F2CB6" w:rsidRPr="004F2CB6" w:rsidRDefault="004F2CB6" w:rsidP="004F2CB6">
      <w:pPr>
        <w:rPr>
          <w:b/>
          <w:bCs/>
        </w:rPr>
      </w:pPr>
      <w:r w:rsidRPr="004F2CB6">
        <w:rPr>
          <w:b/>
          <w:bCs/>
        </w:rPr>
        <w:t>e) Consensus</w:t>
      </w:r>
    </w:p>
    <w:p w14:paraId="19D20F03" w14:textId="7D1A39F2" w:rsidR="004F2CB6" w:rsidRDefault="004F2CB6" w:rsidP="004F2CB6">
      <w:r>
        <w:t>Every blockchain thrives because of the consensus algorithms. The architecture is cleverly designed, and consensus algorithms are at the core of this architecture. Every blockchain has a consensus to help the network make decisions.</w:t>
      </w:r>
    </w:p>
    <w:p w14:paraId="6EF59CB0" w14:textId="722DF2D2" w:rsidR="004F2CB6" w:rsidRDefault="004F2CB6" w:rsidP="004F2CB6">
      <w:r>
        <w:t>In simple terms, the consensus is a decision-making process for the group of nodes active on the network. Here, the nodes can come to an agreement quickly and relatively faster. When millions of nodes are validating a transaction, a consensus is absolutely necessary for a system to run smoothly. You could think of it as kind of a voting system, where the majority wins, and the minority has to support it.</w:t>
      </w:r>
    </w:p>
    <w:p w14:paraId="2855CACF" w14:textId="5E79AE22" w:rsidR="004F2CB6" w:rsidRDefault="004F2CB6" w:rsidP="004F2CB6">
      <w:r>
        <w:t xml:space="preserve">The consensus is responsible for the network being trustless. Nodes might not trust each other, but they can trust the algorithms that run at the core of it. That’s why every </w:t>
      </w:r>
      <w:r>
        <w:lastRenderedPageBreak/>
        <w:t>decision on the network is a winning scenario for the blockchain. It’s one of the benefits of blockchain features.</w:t>
      </w:r>
    </w:p>
    <w:p w14:paraId="31C46EC4" w14:textId="68068DC5" w:rsidR="004F2CB6" w:rsidRDefault="004F2CB6" w:rsidP="004F2CB6">
      <w:r>
        <w:t>There are lots of different consensus algorithms for blockchains over the globe. Each has its own unique way to make decisions and perfecting previously introduces mistakes. The architecture creates a realm of fairness on the web.</w:t>
      </w:r>
    </w:p>
    <w:p w14:paraId="5318D7DC" w14:textId="67C95082" w:rsidR="004F2CB6" w:rsidRDefault="004F2CB6" w:rsidP="004F2CB6">
      <w:r>
        <w:t>However, to keep the decentralization going every blockchain must have a consensus algorithm, or else the core value of it is lost.</w:t>
      </w:r>
    </w:p>
    <w:p w14:paraId="74C5DAF6" w14:textId="1DC9BF48" w:rsidR="004F2CB6" w:rsidRPr="004F2CB6" w:rsidRDefault="004F2CB6" w:rsidP="004F2CB6">
      <w:pPr>
        <w:rPr>
          <w:b/>
          <w:bCs/>
        </w:rPr>
      </w:pPr>
      <w:r w:rsidRPr="004F2CB6">
        <w:rPr>
          <w:b/>
          <w:bCs/>
        </w:rPr>
        <w:t>f) Faster Settlement</w:t>
      </w:r>
    </w:p>
    <w:p w14:paraId="4B46BB20" w14:textId="73942C19" w:rsidR="004F2CB6" w:rsidRDefault="004F2CB6" w:rsidP="004F2CB6">
      <w:r>
        <w:t>Traditional banking systems are quite slow. Sometimes it can take days to process a transaction after finalizing all settlements. It also can be corrupted quite easily. Blockchain offers a faster settlement compared to traditional banking systems. This way a user can transfer money relatively faster, which saves a lot of time in the long run.</w:t>
      </w:r>
    </w:p>
    <w:p w14:paraId="691E6E0F" w14:textId="0019A9CF" w:rsidR="004F2CB6" w:rsidRDefault="004F2CB6" w:rsidP="004F2CB6">
      <w:r>
        <w:t>These blockchain features make life easier for foreign workers and help to understand Why Blockchain is Important. Many people travel to another country in search of a better life and job and leave families behind. However, sending money to their families overseas takes a lot of time and could become fatal in times of need.</w:t>
      </w:r>
    </w:p>
    <w:p w14:paraId="31226C8F" w14:textId="6FE32E71" w:rsidR="004F2CB6" w:rsidRDefault="004F2CB6" w:rsidP="004F2CB6">
      <w:r>
        <w:t>Now, blockchains are way too fast, and they can easily use it to send money to their loved ones. Another fun fact is the smart contract system. This can allow making faster settlements for any kind of contract. This is one of the best benefits of blockchain features to this day. And with the third party out of the way, people can send money with a minimal fee. Seems intriguing, right?</w:t>
      </w:r>
    </w:p>
    <w:p w14:paraId="395F0AA0" w14:textId="77777777" w:rsidR="005D5561" w:rsidRDefault="005D5561" w:rsidP="005D5561">
      <w:pPr>
        <w:pStyle w:val="Heading3"/>
      </w:pPr>
      <w:bookmarkStart w:id="120" w:name="_Toc122275922"/>
      <w:r>
        <w:t>How Does a Blockchain Work?</w:t>
      </w:r>
      <w:bookmarkEnd w:id="120"/>
    </w:p>
    <w:p w14:paraId="1AB198BC" w14:textId="44001788" w:rsidR="005D5561" w:rsidRDefault="005D5561" w:rsidP="005D5561">
      <w:r>
        <w:t>The goal of blockchain is to allow digital information to be recorded and distributed, but not edited. In this way, a blockchain is the foundation for immutable ledgers, or records of transactions that cannot be altered, deleted, or destroyed. This is why blockchains are also known as a distributed ledger technology (DLT).</w:t>
      </w:r>
    </w:p>
    <w:p w14:paraId="2A3D14C7" w14:textId="77777777" w:rsidR="005D5561" w:rsidRDefault="005D5561" w:rsidP="005D5561">
      <w:r>
        <w:t>First proposed as a research project in 1991, the blockchain concept predated its first widespread application in use: Bitcoin, in 2009. In the years since, the use of blockchains has exploded via the creation of various cryptocurrencies, decentralized finance (DeFi) applications, non-fungible tokens (NFTs), and smart contracts.</w:t>
      </w:r>
    </w:p>
    <w:p w14:paraId="79798F12" w14:textId="0BE85C90" w:rsidR="005D5561" w:rsidRDefault="005D5561" w:rsidP="005D5561">
      <w:r>
        <w:t>Transaction Process</w:t>
      </w:r>
    </w:p>
    <w:p w14:paraId="34B62494" w14:textId="77777777" w:rsidR="00070AB9" w:rsidRDefault="005D5561" w:rsidP="00070AB9">
      <w:pPr>
        <w:keepNext/>
        <w:ind w:firstLine="0"/>
        <w:jc w:val="center"/>
      </w:pPr>
      <w:r>
        <w:rPr>
          <w:noProof/>
        </w:rPr>
        <w:lastRenderedPageBreak/>
        <w:drawing>
          <wp:inline distT="0" distB="0" distL="0" distR="0" wp14:anchorId="2122C570" wp14:editId="18106E64">
            <wp:extent cx="5348260" cy="3636817"/>
            <wp:effectExtent l="0" t="0" r="508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67334" cy="3649787"/>
                    </a:xfrm>
                    <a:prstGeom prst="rect">
                      <a:avLst/>
                    </a:prstGeom>
                    <a:noFill/>
                  </pic:spPr>
                </pic:pic>
              </a:graphicData>
            </a:graphic>
          </wp:inline>
        </w:drawing>
      </w:r>
    </w:p>
    <w:p w14:paraId="6C33B2F6" w14:textId="309D62C4" w:rsidR="005D5561" w:rsidRDefault="00070AB9" w:rsidP="00070AB9">
      <w:pPr>
        <w:pStyle w:val="Caption"/>
        <w:jc w:val="center"/>
      </w:pPr>
      <w:bookmarkStart w:id="121" w:name="_Toc122275957"/>
      <w:r>
        <w:t xml:space="preserve">Figure 2. </w:t>
      </w:r>
      <w:r>
        <w:fldChar w:fldCharType="begin"/>
      </w:r>
      <w:r>
        <w:instrText xml:space="preserve"> SEQ Figure_2. \* ARABIC </w:instrText>
      </w:r>
      <w:r>
        <w:fldChar w:fldCharType="separate"/>
      </w:r>
      <w:r w:rsidR="00DB63E1">
        <w:rPr>
          <w:noProof/>
        </w:rPr>
        <w:t>2</w:t>
      </w:r>
      <w:r>
        <w:fldChar w:fldCharType="end"/>
      </w:r>
      <w:r>
        <w:t xml:space="preserve"> </w:t>
      </w:r>
      <w:r w:rsidRPr="00706CE5">
        <w:t>How Does a Blockchain Work?</w:t>
      </w:r>
      <w:bookmarkEnd w:id="121"/>
    </w:p>
    <w:p w14:paraId="2785AB8B" w14:textId="77777777" w:rsidR="005D5561" w:rsidRPr="005D5561" w:rsidRDefault="005D5561" w:rsidP="005D5561">
      <w:pPr>
        <w:pStyle w:val="Heading3"/>
      </w:pPr>
      <w:bookmarkStart w:id="122" w:name="_Toc57216270"/>
      <w:bookmarkStart w:id="123" w:name="_Toc57216392"/>
      <w:bookmarkStart w:id="124" w:name="_Toc57216271"/>
      <w:bookmarkStart w:id="125" w:name="_Toc57216393"/>
      <w:bookmarkStart w:id="126" w:name="_Toc57216272"/>
      <w:bookmarkStart w:id="127" w:name="_Toc57216394"/>
      <w:bookmarkStart w:id="128" w:name="_Toc57216273"/>
      <w:bookmarkStart w:id="129" w:name="_Toc57216395"/>
      <w:bookmarkStart w:id="130" w:name="_Toc57216274"/>
      <w:bookmarkStart w:id="131" w:name="_Toc57216396"/>
      <w:bookmarkStart w:id="132" w:name="_Toc57216275"/>
      <w:bookmarkStart w:id="133" w:name="_Toc57216397"/>
      <w:bookmarkStart w:id="134" w:name="_Toc57216276"/>
      <w:bookmarkStart w:id="135" w:name="_Toc57216398"/>
      <w:bookmarkStart w:id="136" w:name="_Toc57216277"/>
      <w:bookmarkStart w:id="137" w:name="_Toc57216399"/>
      <w:bookmarkStart w:id="138" w:name="_Toc57216278"/>
      <w:bookmarkStart w:id="139" w:name="_Toc57216400"/>
      <w:bookmarkStart w:id="140" w:name="_Toc57216279"/>
      <w:bookmarkStart w:id="141" w:name="_Toc57216401"/>
      <w:bookmarkStart w:id="142" w:name="_Toc57216280"/>
      <w:bookmarkStart w:id="143" w:name="_Toc57216402"/>
      <w:bookmarkStart w:id="144" w:name="_Toc57216281"/>
      <w:bookmarkStart w:id="145" w:name="_Toc57216403"/>
      <w:bookmarkStart w:id="146" w:name="_Toc57216282"/>
      <w:bookmarkStart w:id="147" w:name="_Toc57216404"/>
      <w:bookmarkStart w:id="148" w:name="_Toc57216283"/>
      <w:bookmarkStart w:id="149" w:name="_Toc57216405"/>
      <w:bookmarkStart w:id="150" w:name="_Toc57216284"/>
      <w:bookmarkStart w:id="151" w:name="_Toc57216406"/>
      <w:bookmarkStart w:id="152" w:name="_Toc57216285"/>
      <w:bookmarkStart w:id="153" w:name="_Toc57216407"/>
      <w:bookmarkStart w:id="154" w:name="_Toc57216286"/>
      <w:bookmarkStart w:id="155" w:name="_Toc57216408"/>
      <w:bookmarkStart w:id="156" w:name="_Toc57216287"/>
      <w:bookmarkStart w:id="157" w:name="_Toc57216409"/>
      <w:bookmarkStart w:id="158" w:name="_Toc57216288"/>
      <w:bookmarkStart w:id="159" w:name="_Toc57216410"/>
      <w:bookmarkStart w:id="160" w:name="_Toc57216289"/>
      <w:bookmarkStart w:id="161" w:name="_Toc57216411"/>
      <w:bookmarkStart w:id="162" w:name="_Toc57216290"/>
      <w:bookmarkStart w:id="163" w:name="_Toc57216412"/>
      <w:bookmarkStart w:id="164" w:name="_Toc57216291"/>
      <w:bookmarkStart w:id="165" w:name="_Toc57216413"/>
      <w:bookmarkStart w:id="166" w:name="_Toc57216292"/>
      <w:bookmarkStart w:id="167" w:name="_Toc57216414"/>
      <w:bookmarkStart w:id="168" w:name="_Toc57216293"/>
      <w:bookmarkStart w:id="169" w:name="_Toc57216415"/>
      <w:bookmarkStart w:id="170" w:name="_Toc57216294"/>
      <w:bookmarkStart w:id="171" w:name="_Toc57216416"/>
      <w:bookmarkStart w:id="172" w:name="_Toc57216295"/>
      <w:bookmarkStart w:id="173" w:name="_Toc57216417"/>
      <w:bookmarkStart w:id="174" w:name="_Toc57216296"/>
      <w:bookmarkStart w:id="175" w:name="_Toc57216418"/>
      <w:bookmarkStart w:id="176" w:name="_Toc57216297"/>
      <w:bookmarkStart w:id="177" w:name="_Toc57216419"/>
      <w:bookmarkStart w:id="178" w:name="_Toc57216298"/>
      <w:bookmarkStart w:id="179" w:name="_Toc57216420"/>
      <w:bookmarkStart w:id="180" w:name="_Toc57216299"/>
      <w:bookmarkStart w:id="181" w:name="_Toc57216421"/>
      <w:bookmarkStart w:id="182" w:name="_Toc57216300"/>
      <w:bookmarkStart w:id="183" w:name="_Toc57216422"/>
      <w:bookmarkStart w:id="184" w:name="_Toc57216301"/>
      <w:bookmarkStart w:id="185" w:name="_Toc57216423"/>
      <w:bookmarkStart w:id="186" w:name="_Toc57216302"/>
      <w:bookmarkStart w:id="187" w:name="_Toc57216424"/>
      <w:bookmarkStart w:id="188" w:name="_Toc57216303"/>
      <w:bookmarkStart w:id="189" w:name="_Toc57216425"/>
      <w:bookmarkStart w:id="190" w:name="_Toc57216304"/>
      <w:bookmarkStart w:id="191" w:name="_Toc57216426"/>
      <w:bookmarkStart w:id="192" w:name="_Toc57216305"/>
      <w:bookmarkStart w:id="193" w:name="_Toc57216427"/>
      <w:bookmarkStart w:id="194" w:name="_Toc57216306"/>
      <w:bookmarkStart w:id="195" w:name="_Toc57216428"/>
      <w:bookmarkStart w:id="196" w:name="_Toc57216307"/>
      <w:bookmarkStart w:id="197" w:name="_Toc57216429"/>
      <w:bookmarkStart w:id="198" w:name="_Toc57216308"/>
      <w:bookmarkStart w:id="199" w:name="_Toc57216430"/>
      <w:bookmarkStart w:id="200" w:name="_Toc57216309"/>
      <w:bookmarkStart w:id="201" w:name="_Toc57216431"/>
      <w:bookmarkStart w:id="202" w:name="_Toc57216310"/>
      <w:bookmarkStart w:id="203" w:name="_Toc57216432"/>
      <w:bookmarkStart w:id="204" w:name="_Toc57216311"/>
      <w:bookmarkStart w:id="205" w:name="_Toc57216433"/>
      <w:bookmarkStart w:id="206" w:name="_Toc57216312"/>
      <w:bookmarkStart w:id="207" w:name="_Toc57216434"/>
      <w:bookmarkStart w:id="208" w:name="_Toc57216313"/>
      <w:bookmarkStart w:id="209" w:name="_Toc57216435"/>
      <w:bookmarkStart w:id="210" w:name="_Toc57216314"/>
      <w:bookmarkStart w:id="211" w:name="_Toc57216436"/>
      <w:bookmarkStart w:id="212" w:name="_Toc57216315"/>
      <w:bookmarkStart w:id="213" w:name="_Toc57216437"/>
      <w:bookmarkStart w:id="214" w:name="_Toc57216316"/>
      <w:bookmarkStart w:id="215" w:name="_Toc57216438"/>
      <w:bookmarkStart w:id="216" w:name="_Toc57216317"/>
      <w:bookmarkStart w:id="217" w:name="_Toc57216439"/>
      <w:bookmarkStart w:id="218" w:name="_Toc57216318"/>
      <w:bookmarkStart w:id="219" w:name="_Toc57216440"/>
      <w:bookmarkStart w:id="220" w:name="_Toc57216319"/>
      <w:bookmarkStart w:id="221" w:name="_Toc57216441"/>
      <w:bookmarkStart w:id="222" w:name="_Toc57216320"/>
      <w:bookmarkStart w:id="223" w:name="_Toc57216442"/>
      <w:bookmarkStart w:id="224" w:name="_Toc57216321"/>
      <w:bookmarkStart w:id="225" w:name="_Toc57216443"/>
      <w:bookmarkStart w:id="226" w:name="_Toc57216322"/>
      <w:bookmarkStart w:id="227" w:name="_Toc57216444"/>
      <w:bookmarkStart w:id="228" w:name="_Toc57216323"/>
      <w:bookmarkStart w:id="229" w:name="_Toc57216445"/>
      <w:bookmarkStart w:id="230" w:name="_Toc57216324"/>
      <w:bookmarkStart w:id="231" w:name="_Toc57216446"/>
      <w:bookmarkStart w:id="232" w:name="_Toc57216325"/>
      <w:bookmarkStart w:id="233" w:name="_Toc57216447"/>
      <w:bookmarkStart w:id="234" w:name="_Toc57216326"/>
      <w:bookmarkStart w:id="235" w:name="_Toc57216448"/>
      <w:bookmarkStart w:id="236" w:name="_Toc57216327"/>
      <w:bookmarkStart w:id="237" w:name="_Toc57216449"/>
      <w:bookmarkStart w:id="238" w:name="_Toc57216328"/>
      <w:bookmarkStart w:id="239" w:name="_Toc57216450"/>
      <w:bookmarkStart w:id="240" w:name="_Toc57216329"/>
      <w:bookmarkStart w:id="241" w:name="_Toc57216451"/>
      <w:bookmarkStart w:id="242" w:name="_Toc57216330"/>
      <w:bookmarkStart w:id="243" w:name="_Toc57216452"/>
      <w:bookmarkStart w:id="244" w:name="_Toc57216331"/>
      <w:bookmarkStart w:id="245" w:name="_Toc57216453"/>
      <w:bookmarkStart w:id="246" w:name="_Toc57216332"/>
      <w:bookmarkStart w:id="247" w:name="_Toc57216454"/>
      <w:bookmarkStart w:id="248" w:name="_Toc57216333"/>
      <w:bookmarkStart w:id="249" w:name="_Toc57216455"/>
      <w:bookmarkStart w:id="250" w:name="_Toc57216334"/>
      <w:bookmarkStart w:id="251" w:name="_Toc57216456"/>
      <w:bookmarkStart w:id="252" w:name="_Toc57216335"/>
      <w:bookmarkStart w:id="253" w:name="_Toc57216457"/>
      <w:bookmarkStart w:id="254" w:name="_Toc57216336"/>
      <w:bookmarkStart w:id="255" w:name="_Toc57216458"/>
      <w:bookmarkStart w:id="256" w:name="_Toc57216337"/>
      <w:bookmarkStart w:id="257" w:name="_Toc57216459"/>
      <w:bookmarkStart w:id="258" w:name="_Toc57216338"/>
      <w:bookmarkStart w:id="259" w:name="_Toc57216460"/>
      <w:bookmarkStart w:id="260" w:name="_Toc57216339"/>
      <w:bookmarkStart w:id="261" w:name="_Toc57216461"/>
      <w:bookmarkStart w:id="262" w:name="_Toc57216340"/>
      <w:bookmarkStart w:id="263" w:name="_Toc57216462"/>
      <w:bookmarkStart w:id="264" w:name="_Toc57216341"/>
      <w:bookmarkStart w:id="265" w:name="_Toc57216463"/>
      <w:bookmarkStart w:id="266" w:name="_Toc57216342"/>
      <w:bookmarkStart w:id="267" w:name="_Toc57216464"/>
      <w:bookmarkStart w:id="268" w:name="_Toc57216343"/>
      <w:bookmarkStart w:id="269" w:name="_Toc57216465"/>
      <w:bookmarkStart w:id="270" w:name="_Toc57216344"/>
      <w:bookmarkStart w:id="271" w:name="_Toc57216466"/>
      <w:bookmarkStart w:id="272" w:name="_Toc57216345"/>
      <w:bookmarkStart w:id="273" w:name="_Toc57216467"/>
      <w:bookmarkStart w:id="274" w:name="_Toc57216346"/>
      <w:bookmarkStart w:id="275" w:name="_Toc57216468"/>
      <w:bookmarkStart w:id="276" w:name="_Toc57216347"/>
      <w:bookmarkStart w:id="277" w:name="_Toc57216469"/>
      <w:bookmarkStart w:id="278" w:name="_Toc57216348"/>
      <w:bookmarkStart w:id="279" w:name="_Toc57216470"/>
      <w:bookmarkStart w:id="280" w:name="_Toc57216349"/>
      <w:bookmarkStart w:id="281" w:name="_Toc57216471"/>
      <w:bookmarkStart w:id="282" w:name="_Toc57216350"/>
      <w:bookmarkStart w:id="283" w:name="_Toc57216472"/>
      <w:bookmarkStart w:id="284" w:name="_Toc57216351"/>
      <w:bookmarkStart w:id="285" w:name="_Toc57216473"/>
      <w:bookmarkStart w:id="286" w:name="_Toc57216352"/>
      <w:bookmarkStart w:id="287" w:name="_Toc57216474"/>
      <w:bookmarkStart w:id="288" w:name="_Toc57216353"/>
      <w:bookmarkStart w:id="289" w:name="_Toc57216475"/>
      <w:bookmarkStart w:id="290" w:name="_Toc57216354"/>
      <w:bookmarkStart w:id="291" w:name="_Toc57216476"/>
      <w:bookmarkStart w:id="292" w:name="_Toc57216355"/>
      <w:bookmarkStart w:id="293" w:name="_Toc57216477"/>
      <w:bookmarkStart w:id="294" w:name="_Toc57216356"/>
      <w:bookmarkStart w:id="295" w:name="_Toc57216478"/>
      <w:bookmarkStart w:id="296" w:name="_Toc57216357"/>
      <w:bookmarkStart w:id="297" w:name="_Toc57216479"/>
      <w:bookmarkStart w:id="298" w:name="_Toc57216358"/>
      <w:bookmarkStart w:id="299" w:name="_Toc57216480"/>
      <w:bookmarkStart w:id="300" w:name="_Toc122275923"/>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r w:rsidRPr="005D5561">
        <w:rPr>
          <w:rStyle w:val="mntl-sc-block-headingtext"/>
        </w:rPr>
        <w:t>Blockchain Decentralization</w:t>
      </w:r>
      <w:bookmarkEnd w:id="300"/>
    </w:p>
    <w:p w14:paraId="4E12BC40" w14:textId="77777777" w:rsidR="005D5561" w:rsidRDefault="005D5561" w:rsidP="005D5561">
      <w:r>
        <w:t>Imagine that a company owns a server farm with 10,000 computers used to maintain a database holding all of its client’s account information. This company owns a warehouse building that contains all of these computers under one roof and has full control of each of these computers and all of the information contained within them. This, however, provides a single point of failure. What happens if the electricity at that location goes out? What if its Internet connection is severed? What if it burns to the ground? What if a bad actor erases everything with a single keystroke? In any case, the data is lost or corrupted.</w:t>
      </w:r>
    </w:p>
    <w:p w14:paraId="3FCCCB67" w14:textId="77777777" w:rsidR="005D5561" w:rsidRDefault="005D5561" w:rsidP="005D5561">
      <w:r>
        <w:t>What a blockchain does is to allow the data held in that database to be spread out among several network nodes at various locations. This not only creates redundancy but also maintains the fidelity of the data stored therein—if somebody tries to alter a record at one instance of the database, the other nodes would not be altered and thus would prevent a bad actor from doing so. If one user tampers with Bitcoin’s record of transactions, all other nodes would cross-reference each other and easily pinpoint the node with the incorrect information. This system helps to establish an exact and transparent order of events. This way, no single node within the network can alter information held within it.</w:t>
      </w:r>
    </w:p>
    <w:p w14:paraId="2EA3F454" w14:textId="1E400447" w:rsidR="005D5561" w:rsidRDefault="005D5561" w:rsidP="005D5561">
      <w:r>
        <w:lastRenderedPageBreak/>
        <w:t>Because of this, the information and history (such as of transactions of a cryptocurrency) are irreversible. Such a record could be a list of transactions (such as with a cryptocurrency), but it also is possible for a blockchain to hold a variety of other information like legal contracts, state identifications, or a company’s product inventory.</w:t>
      </w:r>
    </w:p>
    <w:p w14:paraId="18F0CA4C" w14:textId="5F7A8AA4" w:rsidR="005D5561" w:rsidRDefault="005D5561" w:rsidP="005D5561">
      <w:pPr>
        <w:pStyle w:val="Heading3"/>
      </w:pPr>
      <w:bookmarkStart w:id="301" w:name="_Toc122275924"/>
      <w:r w:rsidRPr="005D5561">
        <w:t>Pros and Cons of Blockchain</w:t>
      </w:r>
      <w:bookmarkEnd w:id="301"/>
    </w:p>
    <w:p w14:paraId="7B258C91" w14:textId="61B4F0B2" w:rsidR="005D5561" w:rsidRPr="00284707" w:rsidRDefault="00284707" w:rsidP="005D5561">
      <w:pPr>
        <w:rPr>
          <w:b/>
          <w:bCs/>
        </w:rPr>
      </w:pPr>
      <w:r w:rsidRPr="00284707">
        <w:rPr>
          <w:b/>
          <w:bCs/>
        </w:rPr>
        <w:t>a) Pros of Blockchain</w:t>
      </w:r>
    </w:p>
    <w:p w14:paraId="7582D55F" w14:textId="3B42682B" w:rsidR="00284707" w:rsidRPr="00284707" w:rsidRDefault="00284707" w:rsidP="005D5561">
      <w:pPr>
        <w:rPr>
          <w:b/>
          <w:bCs/>
        </w:rPr>
      </w:pPr>
      <w:r w:rsidRPr="00284707">
        <w:rPr>
          <w:b/>
          <w:bCs/>
        </w:rPr>
        <w:t>Decentralized Trust</w:t>
      </w:r>
    </w:p>
    <w:p w14:paraId="139017DC" w14:textId="630AFC54" w:rsidR="00284707" w:rsidRDefault="00284707" w:rsidP="00284707">
      <w:r>
        <w:t>One of its biggest strengths is that you no longer need to trust a third party to make any transaction. People using blockchain worldwide are confident that no single party is manipulating transactions, viewing personal information or performing any other activity breaching their privacy and security.</w:t>
      </w:r>
    </w:p>
    <w:p w14:paraId="2B14D567" w14:textId="77777777" w:rsidR="002D25A9" w:rsidRDefault="00284707" w:rsidP="002D25A9">
      <w:pPr>
        <w:keepNext/>
        <w:ind w:firstLine="0"/>
        <w:jc w:val="center"/>
      </w:pPr>
      <w:r>
        <w:rPr>
          <w:noProof/>
        </w:rPr>
        <w:drawing>
          <wp:inline distT="0" distB="0" distL="0" distR="0" wp14:anchorId="5811AE31" wp14:editId="0DB7AA33">
            <wp:extent cx="4425331" cy="3537959"/>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449143" cy="3556996"/>
                    </a:xfrm>
                    <a:prstGeom prst="rect">
                      <a:avLst/>
                    </a:prstGeom>
                    <a:noFill/>
                  </pic:spPr>
                </pic:pic>
              </a:graphicData>
            </a:graphic>
          </wp:inline>
        </w:drawing>
      </w:r>
    </w:p>
    <w:p w14:paraId="377F1468" w14:textId="1C483A1E" w:rsidR="00284707" w:rsidRDefault="002D25A9" w:rsidP="002D25A9">
      <w:pPr>
        <w:pStyle w:val="Caption"/>
        <w:jc w:val="center"/>
      </w:pPr>
      <w:bookmarkStart w:id="302" w:name="_Toc122275958"/>
      <w:r>
        <w:t xml:space="preserve">Figure 2. </w:t>
      </w:r>
      <w:r>
        <w:fldChar w:fldCharType="begin"/>
      </w:r>
      <w:r>
        <w:instrText xml:space="preserve"> SEQ Figure_2. \* ARABIC </w:instrText>
      </w:r>
      <w:r>
        <w:fldChar w:fldCharType="separate"/>
      </w:r>
      <w:r w:rsidR="00DB63E1">
        <w:rPr>
          <w:noProof/>
        </w:rPr>
        <w:t>3</w:t>
      </w:r>
      <w:r>
        <w:fldChar w:fldCharType="end"/>
      </w:r>
      <w:r>
        <w:t xml:space="preserve"> </w:t>
      </w:r>
      <w:r w:rsidRPr="002D25A9">
        <w:t>Decentralized Trust</w:t>
      </w:r>
      <w:bookmarkEnd w:id="302"/>
    </w:p>
    <w:p w14:paraId="2A4EB06A" w14:textId="5110E0A4" w:rsidR="00284707" w:rsidRDefault="00284707" w:rsidP="00284707">
      <w:pPr>
        <w:ind w:firstLine="720"/>
      </w:pPr>
      <w:r>
        <w:t>That doesn’t mean blockchain-based applications are always secure—that depends on how good developers are at creating secure code—but it does mean there are opportunities for better security than conventional applications. With blockchain, you can feel more confident about your data and identity.</w:t>
      </w:r>
    </w:p>
    <w:p w14:paraId="4E787E39" w14:textId="5EC50E68" w:rsidR="00284707" w:rsidRDefault="00284707" w:rsidP="00284707">
      <w:r>
        <w:t>You only share what you want; companies cannot see your data without your permission. You can also feel more confident about getting paid for providing services. With blockchain, payment is instant; there’s no need to wait days for money orders or checks to clear.</w:t>
      </w:r>
    </w:p>
    <w:p w14:paraId="48C686D2" w14:textId="36C921AC" w:rsidR="00284707" w:rsidRDefault="00284707" w:rsidP="00284707">
      <w:pPr>
        <w:rPr>
          <w:b/>
          <w:bCs/>
        </w:rPr>
      </w:pPr>
      <w:r w:rsidRPr="00284707">
        <w:rPr>
          <w:b/>
          <w:bCs/>
        </w:rPr>
        <w:t>Low Operational Cost</w:t>
      </w:r>
    </w:p>
    <w:p w14:paraId="2BF56FFB" w14:textId="6F9EBC3C" w:rsidR="00284707" w:rsidRPr="00284707" w:rsidRDefault="00284707" w:rsidP="00284707">
      <w:pPr>
        <w:ind w:firstLine="720"/>
      </w:pPr>
      <w:r w:rsidRPr="00284707">
        <w:lastRenderedPageBreak/>
        <w:t>Blockchain reduces overhead costs as it has no centralized authority or servers to maintain operations.  There are no payment processing or banking fees as it opts for peer-to-peer transactions without third-party approval. It embeds documents, agreements, or transactions within the system.</w:t>
      </w:r>
    </w:p>
    <w:p w14:paraId="5D1D8EDC" w14:textId="698EAA7D" w:rsidR="00284707" w:rsidRDefault="00284707" w:rsidP="00284707">
      <w:r w:rsidRPr="00284707">
        <w:t>Blockchain encryptions are more secure against identity theft than conventional payment systems.</w:t>
      </w:r>
    </w:p>
    <w:p w14:paraId="212F62F1" w14:textId="60ACCFC3" w:rsidR="00284707" w:rsidRDefault="00284707" w:rsidP="00284707">
      <w:pPr>
        <w:rPr>
          <w:b/>
          <w:bCs/>
        </w:rPr>
      </w:pPr>
      <w:r w:rsidRPr="00284707">
        <w:rPr>
          <w:b/>
          <w:bCs/>
        </w:rPr>
        <w:t>No Single Point of Failure</w:t>
      </w:r>
    </w:p>
    <w:p w14:paraId="5A0B9B8A" w14:textId="77777777" w:rsidR="002D25A9" w:rsidRDefault="00284707" w:rsidP="002D25A9">
      <w:pPr>
        <w:keepNext/>
      </w:pPr>
      <w:r>
        <w:rPr>
          <w:b/>
          <w:bCs/>
          <w:noProof/>
        </w:rPr>
        <w:drawing>
          <wp:inline distT="0" distB="0" distL="0" distR="0" wp14:anchorId="7CC8EC49" wp14:editId="601B4C7A">
            <wp:extent cx="5103165" cy="2398436"/>
            <wp:effectExtent l="0" t="0" r="254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144770" cy="2417990"/>
                    </a:xfrm>
                    <a:prstGeom prst="rect">
                      <a:avLst/>
                    </a:prstGeom>
                    <a:noFill/>
                  </pic:spPr>
                </pic:pic>
              </a:graphicData>
            </a:graphic>
          </wp:inline>
        </w:drawing>
      </w:r>
    </w:p>
    <w:p w14:paraId="60AB5988" w14:textId="6260338A" w:rsidR="00284707" w:rsidRPr="00284707" w:rsidRDefault="002D25A9" w:rsidP="002D25A9">
      <w:pPr>
        <w:pStyle w:val="Caption"/>
        <w:jc w:val="center"/>
        <w:rPr>
          <w:b w:val="0"/>
          <w:bCs w:val="0"/>
        </w:rPr>
      </w:pPr>
      <w:bookmarkStart w:id="303" w:name="_Toc122275959"/>
      <w:r>
        <w:t xml:space="preserve">Figure 2. </w:t>
      </w:r>
      <w:r>
        <w:fldChar w:fldCharType="begin"/>
      </w:r>
      <w:r>
        <w:instrText xml:space="preserve"> SEQ Figure_2. \* ARABIC </w:instrText>
      </w:r>
      <w:r>
        <w:fldChar w:fldCharType="separate"/>
      </w:r>
      <w:r w:rsidR="00DB63E1">
        <w:rPr>
          <w:noProof/>
        </w:rPr>
        <w:t>4</w:t>
      </w:r>
      <w:r>
        <w:fldChar w:fldCharType="end"/>
      </w:r>
      <w:r>
        <w:t xml:space="preserve"> B</w:t>
      </w:r>
      <w:r w:rsidRPr="005A7BC1">
        <w:t>lockchain model compared to traditional model</w:t>
      </w:r>
      <w:bookmarkEnd w:id="303"/>
    </w:p>
    <w:p w14:paraId="2BCFA91B" w14:textId="2D5531EF" w:rsidR="00284707" w:rsidRDefault="00284707" w:rsidP="00284707">
      <w:r>
        <w:t>With blockchain technology, there’s no single point of failure. If a hacker were to gain access to your business’s server or database, they could very easily wipe out your entire network—all at once.</w:t>
      </w:r>
    </w:p>
    <w:p w14:paraId="3EC157DB" w14:textId="4E6D83E9" w:rsidR="00284707" w:rsidRDefault="00284707" w:rsidP="00284707">
      <w:r>
        <w:t>Blockchain technology is not centralized; instead, it is in distributed form. It saves your data if the network goes down as hackers cannot break into the central grid and affect any connected account.</w:t>
      </w:r>
    </w:p>
    <w:p w14:paraId="1031F074" w14:textId="1251C235" w:rsidR="00284707" w:rsidRDefault="00284707" w:rsidP="00284707">
      <w:r>
        <w:t>You can create passwords up to 100 characters long, making it impossible for hackers to guess or decode. It gives better security than regular networks with the option of up to 8-character long passwords (including letters and numbers)</w:t>
      </w:r>
    </w:p>
    <w:p w14:paraId="63F4E6D2" w14:textId="29379EE2" w:rsidR="00FB785B" w:rsidRPr="00FB785B" w:rsidRDefault="00FB785B" w:rsidP="00FB785B">
      <w:pPr>
        <w:rPr>
          <w:b/>
          <w:bCs/>
        </w:rPr>
      </w:pPr>
      <w:r w:rsidRPr="00FB785B">
        <w:rPr>
          <w:b/>
          <w:bCs/>
        </w:rPr>
        <w:t>Enhanced Security And Confidentiality</w:t>
      </w:r>
    </w:p>
    <w:p w14:paraId="4B41E8A4" w14:textId="4D7269ED" w:rsidR="00FB785B" w:rsidRDefault="00FB785B" w:rsidP="00FB785B">
      <w:r>
        <w:t>Being distributed across a global network of computers and protected by cryptography, blockchain technology is inherently more secure than centralized systems.</w:t>
      </w:r>
    </w:p>
    <w:p w14:paraId="7C563308" w14:textId="78F9C924" w:rsidR="00FB785B" w:rsidRDefault="00FB785B" w:rsidP="00FB785B">
      <w:r>
        <w:t>It has an added layer of confidentiality that secures your data from hackers. Transactions are impossible to trace or link back to an individual user. The user can select their names and e-mail addresses during transactions. You get the option to complete your transactions while remaining anonymous.</w:t>
      </w:r>
    </w:p>
    <w:p w14:paraId="6CE26059" w14:textId="77777777" w:rsidR="002D25A9" w:rsidRDefault="00FB785B" w:rsidP="002D25A9">
      <w:pPr>
        <w:keepNext/>
        <w:jc w:val="center"/>
      </w:pPr>
      <w:r>
        <w:rPr>
          <w:b/>
          <w:bCs/>
          <w:noProof/>
        </w:rPr>
        <w:lastRenderedPageBreak/>
        <w:drawing>
          <wp:inline distT="0" distB="0" distL="0" distR="0" wp14:anchorId="4A147705" wp14:editId="0E26DBB4">
            <wp:extent cx="4287333" cy="3840736"/>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298797" cy="3851006"/>
                    </a:xfrm>
                    <a:prstGeom prst="rect">
                      <a:avLst/>
                    </a:prstGeom>
                    <a:noFill/>
                  </pic:spPr>
                </pic:pic>
              </a:graphicData>
            </a:graphic>
          </wp:inline>
        </w:drawing>
      </w:r>
    </w:p>
    <w:p w14:paraId="21A65F7E" w14:textId="178AE45D" w:rsidR="00FB785B" w:rsidRDefault="002D25A9" w:rsidP="002D25A9">
      <w:pPr>
        <w:pStyle w:val="Caption"/>
        <w:jc w:val="center"/>
      </w:pPr>
      <w:bookmarkStart w:id="304" w:name="_Toc122275960"/>
      <w:r>
        <w:t xml:space="preserve">Figure 2. </w:t>
      </w:r>
      <w:r>
        <w:fldChar w:fldCharType="begin"/>
      </w:r>
      <w:r>
        <w:instrText xml:space="preserve"> SEQ Figure_2. \* ARABIC </w:instrText>
      </w:r>
      <w:r>
        <w:fldChar w:fldCharType="separate"/>
      </w:r>
      <w:r w:rsidR="00DB63E1">
        <w:rPr>
          <w:noProof/>
        </w:rPr>
        <w:t>5</w:t>
      </w:r>
      <w:r>
        <w:fldChar w:fldCharType="end"/>
      </w:r>
      <w:r>
        <w:t xml:space="preserve"> </w:t>
      </w:r>
      <w:r w:rsidRPr="00403973">
        <w:t>Security model of blockchain</w:t>
      </w:r>
      <w:bookmarkEnd w:id="304"/>
    </w:p>
    <w:p w14:paraId="314C9C0A" w14:textId="4043D4CE" w:rsidR="00284707" w:rsidRDefault="00FB785B" w:rsidP="00FB785B">
      <w:r>
        <w:t>So, you can use blockchain-based services without worrying about advertisers tracking your activity or identity thieves accessing sensitive information such as credit card numbers.</w:t>
      </w:r>
    </w:p>
    <w:p w14:paraId="602ED102" w14:textId="0162FC24" w:rsidR="00FB785B" w:rsidRDefault="00FB785B" w:rsidP="00FB785B">
      <w:pPr>
        <w:rPr>
          <w:b/>
          <w:bCs/>
        </w:rPr>
      </w:pPr>
      <w:r w:rsidRPr="00FB785B">
        <w:rPr>
          <w:b/>
          <w:bCs/>
        </w:rPr>
        <w:t>Reduces Fraud</w:t>
      </w:r>
    </w:p>
    <w:p w14:paraId="2E675898" w14:textId="77777777" w:rsidR="000B4D82" w:rsidRDefault="00FB785B" w:rsidP="000B4D82">
      <w:pPr>
        <w:keepNext/>
        <w:jc w:val="center"/>
      </w:pPr>
      <w:r>
        <w:rPr>
          <w:b/>
          <w:bCs/>
          <w:noProof/>
        </w:rPr>
        <w:drawing>
          <wp:inline distT="0" distB="0" distL="0" distR="0" wp14:anchorId="1D231EEA" wp14:editId="73B2D5A6">
            <wp:extent cx="4517132" cy="286614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7">
                      <a:extLst>
                        <a:ext uri="{28A0092B-C50C-407E-A947-70E740481C1C}">
                          <a14:useLocalDpi xmlns:a14="http://schemas.microsoft.com/office/drawing/2010/main" val="0"/>
                        </a:ext>
                      </a:extLst>
                    </a:blip>
                    <a:srcRect t="6808" b="13827"/>
                    <a:stretch/>
                  </pic:blipFill>
                  <pic:spPr bwMode="auto">
                    <a:xfrm>
                      <a:off x="0" y="0"/>
                      <a:ext cx="4542621" cy="2882318"/>
                    </a:xfrm>
                    <a:prstGeom prst="rect">
                      <a:avLst/>
                    </a:prstGeom>
                    <a:noFill/>
                    <a:ln>
                      <a:noFill/>
                    </a:ln>
                    <a:extLst>
                      <a:ext uri="{53640926-AAD7-44D8-BBD7-CCE9431645EC}">
                        <a14:shadowObscured xmlns:a14="http://schemas.microsoft.com/office/drawing/2010/main"/>
                      </a:ext>
                    </a:extLst>
                  </pic:spPr>
                </pic:pic>
              </a:graphicData>
            </a:graphic>
          </wp:inline>
        </w:drawing>
      </w:r>
    </w:p>
    <w:p w14:paraId="54BF975D" w14:textId="394B3287" w:rsidR="00FB785B" w:rsidRDefault="000B4D82" w:rsidP="000B4D82">
      <w:pPr>
        <w:pStyle w:val="Caption"/>
        <w:jc w:val="center"/>
        <w:rPr>
          <w:b w:val="0"/>
          <w:bCs w:val="0"/>
        </w:rPr>
      </w:pPr>
      <w:bookmarkStart w:id="305" w:name="_Toc122275961"/>
      <w:r>
        <w:t xml:space="preserve">Figure 2. </w:t>
      </w:r>
      <w:r>
        <w:fldChar w:fldCharType="begin"/>
      </w:r>
      <w:r>
        <w:instrText xml:space="preserve"> SEQ Figure_2. \* ARABIC </w:instrText>
      </w:r>
      <w:r>
        <w:fldChar w:fldCharType="separate"/>
      </w:r>
      <w:r w:rsidR="00DB63E1">
        <w:rPr>
          <w:noProof/>
        </w:rPr>
        <w:t>6</w:t>
      </w:r>
      <w:r>
        <w:fldChar w:fldCharType="end"/>
      </w:r>
      <w:r>
        <w:t xml:space="preserve"> </w:t>
      </w:r>
      <w:r w:rsidRPr="00E65566">
        <w:t>The chart shows the development of industries in blockchain</w:t>
      </w:r>
      <w:bookmarkEnd w:id="305"/>
    </w:p>
    <w:p w14:paraId="6DE516B1" w14:textId="46CE4962" w:rsidR="00FB785B" w:rsidRPr="00FB785B" w:rsidRDefault="00FB785B" w:rsidP="00FB785B">
      <w:r w:rsidRPr="00FB785B">
        <w:lastRenderedPageBreak/>
        <w:t>Blockchain technology has some fantastic attributes that make it ideal for financial institutions to reduce forgery. It records every activity, making it impossible for anyone to make duplicate transactions.</w:t>
      </w:r>
    </w:p>
    <w:p w14:paraId="2A50FC7A" w14:textId="61D2DEDB" w:rsidR="00FB785B" w:rsidRPr="00FB785B" w:rsidRDefault="00FB785B" w:rsidP="00FB785B">
      <w:r w:rsidRPr="00FB785B">
        <w:t xml:space="preserve">Each block stores the financial information, and if any modification is made to a previous block, other nodes on the network rejected it. </w:t>
      </w:r>
    </w:p>
    <w:p w14:paraId="56A4CE5D" w14:textId="76D3E025" w:rsidR="00FB785B" w:rsidRDefault="00FB785B" w:rsidP="00FB785B">
      <w:r w:rsidRPr="00FB785B">
        <w:t>Once your bank confirms your transaction, they can’t deny receiving the funds. On top of that, you could see that fraudulent activity happened when another node changed transactions.</w:t>
      </w:r>
    </w:p>
    <w:p w14:paraId="394AD611" w14:textId="1293A97D" w:rsidR="00FB785B" w:rsidRPr="00FB785B" w:rsidRDefault="00FB785B" w:rsidP="00FB785B">
      <w:pPr>
        <w:rPr>
          <w:b/>
          <w:bCs/>
        </w:rPr>
      </w:pPr>
      <w:r w:rsidRPr="00FB785B">
        <w:rPr>
          <w:b/>
          <w:bCs/>
        </w:rPr>
        <w:t>b) Cons of Blockchain</w:t>
      </w:r>
    </w:p>
    <w:p w14:paraId="58687A9F" w14:textId="63597329" w:rsidR="00FB785B" w:rsidRPr="00FB785B" w:rsidRDefault="00FB785B" w:rsidP="00FB785B">
      <w:pPr>
        <w:rPr>
          <w:b/>
          <w:bCs/>
        </w:rPr>
      </w:pPr>
      <w:r w:rsidRPr="00FB785B">
        <w:rPr>
          <w:b/>
          <w:bCs/>
        </w:rPr>
        <w:t>Scalability</w:t>
      </w:r>
    </w:p>
    <w:p w14:paraId="7B866561" w14:textId="25549DA7" w:rsidR="00FB785B" w:rsidRDefault="00FB785B" w:rsidP="00FB785B">
      <w:r>
        <w:t xml:space="preserve">Blockchain is capable of handling fewer transactions per second. It causes delays in finalizing the massive volume of transactions resulting in poor scalability. However, several methods have been proposed to overcome this shortcoming, but none has been implemented till now. </w:t>
      </w:r>
    </w:p>
    <w:p w14:paraId="6DEC460D" w14:textId="2229C6D7" w:rsidR="00FB785B" w:rsidRPr="00FB785B" w:rsidRDefault="00FB785B" w:rsidP="00FB785B">
      <w:pPr>
        <w:rPr>
          <w:b/>
          <w:bCs/>
        </w:rPr>
      </w:pPr>
      <w:r w:rsidRPr="00FB785B">
        <w:rPr>
          <w:b/>
          <w:bCs/>
        </w:rPr>
        <w:t>Security</w:t>
      </w:r>
    </w:p>
    <w:p w14:paraId="1F6AB978" w14:textId="0A9318D0" w:rsidR="00FB785B" w:rsidRDefault="00FB785B" w:rsidP="00FB785B">
      <w:r>
        <w:t xml:space="preserve">Blockchain is publicly accessible as a distributed ledger. It may attract any unknown visitor monitoring your wallet. Though there are several provisions to add privacy and encryption layers to enable your preferred privacy, all are not commonplace yet. </w:t>
      </w:r>
    </w:p>
    <w:p w14:paraId="0094EC72" w14:textId="6AD6853B" w:rsidR="00FB785B" w:rsidRDefault="00FB785B" w:rsidP="00FB785B">
      <w:r>
        <w:t>Moreover, much of your data is linked directly to your digital identity, so it could potentially expose parts of your private life that you wouldn’t necessarily want online. Security concerns often lead people to trust third-party solutions (like exchanges) over direct blockchain transactions, relinquishing control over personal assets.</w:t>
      </w:r>
    </w:p>
    <w:p w14:paraId="6C3F8D0E" w14:textId="0FA548FE" w:rsidR="00FB785B" w:rsidRPr="00FB785B" w:rsidRDefault="00FB785B" w:rsidP="00FB785B">
      <w:pPr>
        <w:rPr>
          <w:b/>
          <w:bCs/>
        </w:rPr>
      </w:pPr>
      <w:r w:rsidRPr="00FB785B">
        <w:rPr>
          <w:b/>
          <w:bCs/>
        </w:rPr>
        <w:t>Cost</w:t>
      </w:r>
    </w:p>
    <w:p w14:paraId="46E75996" w14:textId="783E48E5" w:rsidR="00FB785B" w:rsidRDefault="00FB785B" w:rsidP="00FB785B">
      <w:r>
        <w:t>One of the biggest problems with blockchain technology is that it requires enormous energy. Because miners have to solve complicated math problems to get a payout, they need powerful rigs that consume tons of electricity.</w:t>
      </w:r>
    </w:p>
    <w:p w14:paraId="1445591D" w14:textId="32D7E4B3" w:rsidR="00FB785B" w:rsidRDefault="00FB785B" w:rsidP="00FB785B">
      <w:r>
        <w:t>As a result, some blockchains are incredibly costly to run, especially for smaller businesses or individuals. You cannot make changes later; if you want your blockchain online, you must pay for it up front!</w:t>
      </w:r>
    </w:p>
    <w:p w14:paraId="43787850" w14:textId="06BCA321" w:rsidR="00FB785B" w:rsidRPr="00FB785B" w:rsidRDefault="00FB785B" w:rsidP="00FB785B">
      <w:pPr>
        <w:rPr>
          <w:b/>
          <w:bCs/>
        </w:rPr>
      </w:pPr>
      <w:r w:rsidRPr="00FB785B">
        <w:rPr>
          <w:b/>
          <w:bCs/>
        </w:rPr>
        <w:t>Competitiveness</w:t>
      </w:r>
    </w:p>
    <w:p w14:paraId="16BF933A" w14:textId="7798B17D" w:rsidR="00FB785B" w:rsidRDefault="00FB785B" w:rsidP="00FB785B">
      <w:r>
        <w:t>There is a lot of hype surrounding these industries trying to use blockchain. It leads to unnecessary competition between businesses as they opt for this technology and waste their time, money, and efforts even when it is useless for their business. Companies will have no alternative but to invest heavily to keep up with their competitors.</w:t>
      </w:r>
    </w:p>
    <w:p w14:paraId="4E7FE7B8" w14:textId="1908A701" w:rsidR="00FB785B" w:rsidRPr="00FB785B" w:rsidRDefault="00FB785B" w:rsidP="00FB785B">
      <w:pPr>
        <w:rPr>
          <w:b/>
          <w:bCs/>
        </w:rPr>
      </w:pPr>
      <w:r w:rsidRPr="00FB785B">
        <w:rPr>
          <w:b/>
          <w:bCs/>
        </w:rPr>
        <w:t>Speed</w:t>
      </w:r>
    </w:p>
    <w:p w14:paraId="625140AF" w14:textId="7D5C4387" w:rsidR="00FB785B" w:rsidRDefault="00FB785B" w:rsidP="00FB785B">
      <w:r>
        <w:lastRenderedPageBreak/>
        <w:t>The other significant con to blockchain technology is its speed. Unlike a centralized database, blockchains require miners—or people with high-end computers and dedicated software that solve computational puzzles in exchange for new crypto tokens.</w:t>
      </w:r>
    </w:p>
    <w:p w14:paraId="0F80DB13" w14:textId="622B6193" w:rsidR="00FB785B" w:rsidRPr="00FB785B" w:rsidRDefault="00FB785B" w:rsidP="00FB785B">
      <w:r>
        <w:t>In simple terms, blockchain transactions take longer than traditional payment methods like cash or credit cards. This can be discouraging if you’re interested in using blockchain technology as a daily payment method.</w:t>
      </w:r>
    </w:p>
    <w:p w14:paraId="3F13E675" w14:textId="77777777" w:rsidR="00950785" w:rsidRDefault="00950785" w:rsidP="00950785">
      <w:pPr>
        <w:pStyle w:val="Heading2"/>
      </w:pPr>
      <w:bookmarkStart w:id="306" w:name="_Toc122275925"/>
      <w:r>
        <w:t>Overview of</w:t>
      </w:r>
      <w:r w:rsidR="00D12650" w:rsidRPr="00933993">
        <w:t xml:space="preserve"> </w:t>
      </w:r>
      <w:r>
        <w:t>Next.js</w:t>
      </w:r>
      <w:bookmarkEnd w:id="306"/>
      <w:r>
        <w:t xml:space="preserve"> </w:t>
      </w:r>
      <w:bookmarkEnd w:id="110"/>
      <w:bookmarkEnd w:id="111"/>
      <w:bookmarkEnd w:id="112"/>
      <w:bookmarkEnd w:id="113"/>
      <w:bookmarkEnd w:id="114"/>
      <w:bookmarkEnd w:id="115"/>
      <w:bookmarkEnd w:id="116"/>
    </w:p>
    <w:p w14:paraId="3D8906E6" w14:textId="77777777" w:rsidR="00950785" w:rsidRDefault="00950785" w:rsidP="00950785">
      <w:r>
        <w:t>Next.js is a React framework that allows users to create single-page Javascript apps. This framework has various advantages for both clients’ apps and the development team. As users,  one can get increasingly irritated as our expectations are not met by websites and apps that take longer than milliseconds to load. Next.js is widespread and a fine choice for various reasons; most are speed and performance-related.</w:t>
      </w:r>
    </w:p>
    <w:p w14:paraId="4CDA74E7" w14:textId="77777777" w:rsidR="00950785" w:rsidRPr="00950785" w:rsidRDefault="00950785" w:rsidP="00950785">
      <w:pPr>
        <w:rPr>
          <w:b/>
          <w:bCs/>
        </w:rPr>
      </w:pPr>
      <w:r w:rsidRPr="00950785">
        <w:rPr>
          <w:b/>
          <w:bCs/>
        </w:rPr>
        <w:t xml:space="preserve">Core features: </w:t>
      </w:r>
    </w:p>
    <w:p w14:paraId="73C3A977" w14:textId="77777777" w:rsidR="00950785" w:rsidRDefault="00950785" w:rsidP="00950785">
      <w:pPr>
        <w:pStyle w:val="ListParagraph"/>
        <w:numPr>
          <w:ilvl w:val="0"/>
          <w:numId w:val="19"/>
        </w:numPr>
      </w:pPr>
      <w:r>
        <w:t xml:space="preserve">Rich User Experience </w:t>
      </w:r>
    </w:p>
    <w:p w14:paraId="34493B7C" w14:textId="77777777" w:rsidR="00950785" w:rsidRDefault="00950785" w:rsidP="00950785">
      <w:pPr>
        <w:pStyle w:val="ListParagraph"/>
        <w:numPr>
          <w:ilvl w:val="0"/>
          <w:numId w:val="19"/>
        </w:numPr>
      </w:pPr>
      <w:r>
        <w:t xml:space="preserve">Great performance </w:t>
      </w:r>
    </w:p>
    <w:p w14:paraId="787BC442" w14:textId="475EAA59" w:rsidR="00950785" w:rsidRDefault="00950785" w:rsidP="00950785">
      <w:pPr>
        <w:pStyle w:val="ListParagraph"/>
        <w:numPr>
          <w:ilvl w:val="0"/>
          <w:numId w:val="19"/>
        </w:numPr>
      </w:pPr>
      <w:r>
        <w:t>Faster feature development</w:t>
      </w:r>
    </w:p>
    <w:p w14:paraId="25A22301" w14:textId="77777777" w:rsidR="00950785" w:rsidRPr="00950785" w:rsidRDefault="00950785" w:rsidP="00950785">
      <w:pPr>
        <w:pStyle w:val="Heading3"/>
        <w:rPr>
          <w:rFonts w:cs="Times New Roman"/>
          <w:szCs w:val="26"/>
        </w:rPr>
      </w:pPr>
      <w:bookmarkStart w:id="307" w:name="_Toc122275926"/>
      <w:r w:rsidRPr="00950785">
        <w:rPr>
          <w:rFonts w:cs="Times New Roman"/>
          <w:color w:val="111111"/>
          <w:szCs w:val="26"/>
        </w:rPr>
        <w:t>What Can You Build with Next.Js and When to Use Next.Js?</w:t>
      </w:r>
      <w:bookmarkEnd w:id="307"/>
    </w:p>
    <w:p w14:paraId="5825A811" w14:textId="77777777" w:rsidR="00950785" w:rsidRPr="00950785" w:rsidRDefault="00950785" w:rsidP="00950785">
      <w:r w:rsidRPr="00950785">
        <w:t>BY using Next.js, a user can build numerous digital products and interfaces such as: </w:t>
      </w:r>
    </w:p>
    <w:p w14:paraId="37AD71B0" w14:textId="77777777" w:rsidR="00950785" w:rsidRPr="00950785" w:rsidRDefault="00950785" w:rsidP="00950785">
      <w:r w:rsidRPr="00950785">
        <w:rPr>
          <w:rStyle w:val="Strong"/>
          <w:color w:val="0C0C0C"/>
          <w:szCs w:val="26"/>
          <w:bdr w:val="none" w:sz="0" w:space="0" w:color="auto" w:frame="1"/>
        </w:rPr>
        <w:t>MVP (Minimum Viable Product):</w:t>
      </w:r>
      <w:r w:rsidRPr="00950785">
        <w:t> MVP is a product version that encompasses enough features to be used by the early customer and add validation to the product idea in the product development cycle. For instance, the MVP can assist the product team in altering and integrating products as early user feedback in the software industry. </w:t>
      </w:r>
    </w:p>
    <w:p w14:paraId="13EF3ACA" w14:textId="64BC4221" w:rsidR="00950785" w:rsidRPr="00950785" w:rsidRDefault="00950785" w:rsidP="00950785">
      <w:r w:rsidRPr="00950785">
        <w:rPr>
          <w:rStyle w:val="Strong"/>
          <w:color w:val="0C0C0C"/>
          <w:szCs w:val="26"/>
          <w:bdr w:val="none" w:sz="0" w:space="0" w:color="auto" w:frame="1"/>
        </w:rPr>
        <w:t>Jamstack websites:</w:t>
      </w:r>
      <w:r w:rsidRPr="00950785">
        <w:t> Jamstack is referred to as the new standard architecture in the web context. JAMstac is a modern web development architecture elicited from Markup (JAM), JavaScript, and APIs. JAMstack cannot be specified as a discrete technology; on the other hand, it is a  </w:t>
      </w:r>
      <w:r w:rsidRPr="00950785">
        <w:rPr>
          <w:bdr w:val="none" w:sz="0" w:space="0" w:color="auto" w:frame="1"/>
        </w:rPr>
        <w:t>different technique for building apps</w:t>
      </w:r>
      <w:r w:rsidRPr="00950785">
        <w:t> and websites. </w:t>
      </w:r>
    </w:p>
    <w:p w14:paraId="5BAF26A8" w14:textId="77777777" w:rsidR="00950785" w:rsidRPr="00950785" w:rsidRDefault="00950785" w:rsidP="00950785">
      <w:r w:rsidRPr="00950785">
        <w:rPr>
          <w:rStyle w:val="Strong"/>
          <w:color w:val="0C0C0C"/>
          <w:szCs w:val="26"/>
          <w:bdr w:val="none" w:sz="0" w:space="0" w:color="auto" w:frame="1"/>
        </w:rPr>
        <w:t>Web Portals:</w:t>
      </w:r>
      <w:r w:rsidRPr="00950785">
        <w:t> A portal is a web-based platform that gathers data from several sources into a single user interface and displays it to users in the most appropriate way for their situation. Simple web portals have grown into systems that enable digital customer experience efforts throughout time. </w:t>
      </w:r>
    </w:p>
    <w:p w14:paraId="696ADB9D" w14:textId="77777777" w:rsidR="00950785" w:rsidRPr="00950785" w:rsidRDefault="00950785" w:rsidP="00950785">
      <w:r w:rsidRPr="00950785">
        <w:rPr>
          <w:rStyle w:val="Strong"/>
          <w:color w:val="0C0C0C"/>
          <w:szCs w:val="26"/>
          <w:bdr w:val="none" w:sz="0" w:space="0" w:color="auto" w:frame="1"/>
        </w:rPr>
        <w:lastRenderedPageBreak/>
        <w:t>Single web pages:</w:t>
      </w:r>
      <w:r w:rsidRPr="00950785">
        <w:t> A single-page website, sometimes known as a one-page website, is one that only has one HTML page. There are no extra pages like Contact Us, About, or Features page.</w:t>
      </w:r>
    </w:p>
    <w:p w14:paraId="4377F50B" w14:textId="77777777" w:rsidR="00950785" w:rsidRPr="00950785" w:rsidRDefault="00950785" w:rsidP="00950785">
      <w:r w:rsidRPr="00950785">
        <w:rPr>
          <w:rStyle w:val="Strong"/>
          <w:color w:val="0C0C0C"/>
          <w:szCs w:val="26"/>
          <w:bdr w:val="none" w:sz="0" w:space="0" w:color="auto" w:frame="1"/>
        </w:rPr>
        <w:t>Static websites:</w:t>
      </w:r>
      <w:r w:rsidRPr="00950785">
        <w:t> A static website (also known as a flat or stationary page) is displayed precisely as stored in a computer browser. It is made up of HTML-coded web pages kept on a web server. It does not change; it remains the same, or “static,” for all site visitors.</w:t>
      </w:r>
    </w:p>
    <w:p w14:paraId="6C008D1F" w14:textId="77777777" w:rsidR="00950785" w:rsidRPr="00950785" w:rsidRDefault="00950785" w:rsidP="00950785">
      <w:r w:rsidRPr="00950785">
        <w:t>Web programming or database design are not required for a static website. Static websites are the most basic and easiest to design, making them ideal for small-scale sites. Maintaining many static pages can soon become a time-consuming and inefficient chore.</w:t>
      </w:r>
    </w:p>
    <w:p w14:paraId="6C32CE34" w14:textId="77777777" w:rsidR="00950785" w:rsidRPr="00950785" w:rsidRDefault="00950785" w:rsidP="00950785">
      <w:r w:rsidRPr="00950785">
        <w:rPr>
          <w:rStyle w:val="Strong"/>
          <w:color w:val="0C0C0C"/>
          <w:szCs w:val="26"/>
          <w:bdr w:val="none" w:sz="0" w:space="0" w:color="auto" w:frame="1"/>
        </w:rPr>
        <w:t>SaaS products:</w:t>
      </w:r>
      <w:r w:rsidRPr="00950785">
        <w:t> SaaS products are internet software hosted by a central provider and allow access to all users, for instance, text expander. DropBox, Google Apps, and Canva are some of the prominent illustrations of SaaS products.  </w:t>
      </w:r>
    </w:p>
    <w:p w14:paraId="741D891D" w14:textId="3AF12F3F" w:rsidR="00950785" w:rsidRPr="00950785" w:rsidRDefault="00950785" w:rsidP="00950785">
      <w:r w:rsidRPr="00950785">
        <w:rPr>
          <w:rStyle w:val="Strong"/>
          <w:color w:val="0C0C0C"/>
          <w:szCs w:val="26"/>
          <w:bdr w:val="none" w:sz="0" w:space="0" w:color="auto" w:frame="1"/>
        </w:rPr>
        <w:t>eCommerce and retail websites:</w:t>
      </w:r>
      <w:r w:rsidRPr="00950785">
        <w:t> A website allows individuals to purchase and sell physical goods, services, and digital products online rather than at an actual store. A business can handle orders, receive payments, manage shipping and logistics, and provide customer care through an </w:t>
      </w:r>
      <w:r w:rsidRPr="00950785">
        <w:rPr>
          <w:bdr w:val="none" w:sz="0" w:space="0" w:color="auto" w:frame="1"/>
        </w:rPr>
        <w:t>e-commerce website</w:t>
      </w:r>
      <w:r w:rsidRPr="00950785">
        <w:t>.</w:t>
      </w:r>
    </w:p>
    <w:p w14:paraId="2C2210DA" w14:textId="77777777" w:rsidR="00950785" w:rsidRPr="00950785" w:rsidRDefault="00950785" w:rsidP="00950785">
      <w:r w:rsidRPr="00950785">
        <w:rPr>
          <w:rStyle w:val="Strong"/>
          <w:color w:val="0C0C0C"/>
          <w:szCs w:val="26"/>
          <w:bdr w:val="none" w:sz="0" w:space="0" w:color="auto" w:frame="1"/>
        </w:rPr>
        <w:t>Dashboards:</w:t>
      </w:r>
      <w:r w:rsidRPr="00950785">
        <w:t> A dashboard is a visual representation or display of a user’s data. It provides links to valuable tools and critical information displayed on the website. </w:t>
      </w:r>
    </w:p>
    <w:p w14:paraId="31ED43A7" w14:textId="5FD3C74B" w:rsidR="00950785" w:rsidRPr="00950785" w:rsidRDefault="00950785" w:rsidP="00950785">
      <w:r w:rsidRPr="00950785">
        <w:rPr>
          <w:rStyle w:val="Strong"/>
          <w:color w:val="0C0C0C"/>
          <w:szCs w:val="26"/>
          <w:bdr w:val="none" w:sz="0" w:space="0" w:color="auto" w:frame="1"/>
        </w:rPr>
        <w:t>Progressive web applications (PWA):</w:t>
      </w:r>
      <w:r w:rsidRPr="00950785">
        <w:t> </w:t>
      </w:r>
      <w:r w:rsidRPr="00950785">
        <w:rPr>
          <w:bdr w:val="none" w:sz="0" w:space="0" w:color="auto" w:frame="1"/>
        </w:rPr>
        <w:t>PWA</w:t>
      </w:r>
      <w:r w:rsidRPr="00950785">
        <w:t> is a software application built using standard web technologies like Javascript and HTML. </w:t>
      </w:r>
    </w:p>
    <w:p w14:paraId="764929F1" w14:textId="77777777" w:rsidR="00950785" w:rsidRPr="00950785" w:rsidRDefault="00950785" w:rsidP="00950785">
      <w:r w:rsidRPr="00950785">
        <w:rPr>
          <w:rStyle w:val="Strong"/>
          <w:color w:val="0C0C0C"/>
          <w:szCs w:val="26"/>
          <w:bdr w:val="none" w:sz="0" w:space="0" w:color="auto" w:frame="1"/>
        </w:rPr>
        <w:t>Interactive user interfaces:</w:t>
      </w:r>
      <w:r w:rsidRPr="00950785">
        <w:t> The user interface (UI) is the point of interaction and communication between humans and computers in a device. Display screens, keyboards, mice, and the appearance of a desktop are all examples of this. It can also refer to how a user interacts with a program or a website. </w:t>
      </w:r>
    </w:p>
    <w:p w14:paraId="6FDAFF4E" w14:textId="7461C3FE" w:rsidR="00950785" w:rsidRDefault="00950785" w:rsidP="00950785">
      <w:r w:rsidRPr="00950785">
        <w:rPr>
          <w:rStyle w:val="Strong"/>
          <w:color w:val="0C0C0C"/>
          <w:szCs w:val="26"/>
          <w:bdr w:val="none" w:sz="0" w:space="0" w:color="auto" w:frame="1"/>
        </w:rPr>
        <w:t>Blog:</w:t>
      </w:r>
      <w:r w:rsidRPr="00950785">
        <w:t> A </w:t>
      </w:r>
      <w:r w:rsidRPr="00950785">
        <w:rPr>
          <w:bdr w:val="none" w:sz="0" w:space="0" w:color="auto" w:frame="1"/>
        </w:rPr>
        <w:t>blog</w:t>
      </w:r>
      <w:r w:rsidRPr="00950785">
        <w:t> is a reverse chronological online diary, regularly updated web page, or informational website that displays material in reverse chronological order, with the most recent posts at the top. It’s a platform where a writer or a group of authors may express their thoughts on a specific topic.</w:t>
      </w:r>
    </w:p>
    <w:p w14:paraId="313DCFF6" w14:textId="1C5B2972" w:rsidR="00427104" w:rsidRDefault="00427104" w:rsidP="00427104">
      <w:pPr>
        <w:pStyle w:val="Heading3"/>
      </w:pPr>
      <w:bookmarkStart w:id="308" w:name="_Toc122275927"/>
      <w:r w:rsidRPr="00427104">
        <w:t>Next.js Features</w:t>
      </w:r>
      <w:bookmarkEnd w:id="308"/>
    </w:p>
    <w:p w14:paraId="178D94D4" w14:textId="77777777" w:rsidR="00427104" w:rsidRDefault="00427104" w:rsidP="00427104">
      <w:r w:rsidRPr="00427104">
        <w:rPr>
          <w:b/>
          <w:bCs/>
        </w:rPr>
        <w:t>Hot Code Reloading</w:t>
      </w:r>
      <w:r>
        <w:t>: When modifications in the code are saved, it automatically reloads the program.</w:t>
      </w:r>
    </w:p>
    <w:p w14:paraId="2D9340D7" w14:textId="77777777" w:rsidR="00427104" w:rsidRDefault="00427104" w:rsidP="00427104">
      <w:r w:rsidRPr="00427104">
        <w:rPr>
          <w:b/>
          <w:bCs/>
        </w:rPr>
        <w:t>Automatic Code Splitting</w:t>
      </w:r>
      <w:r>
        <w:t>: This functionality bundles and serves each page with every import in the code. It signifies that no more code is loaded onto the website.</w:t>
      </w:r>
    </w:p>
    <w:p w14:paraId="052B37F3" w14:textId="77777777" w:rsidR="00427104" w:rsidRDefault="00427104" w:rsidP="00427104">
      <w:r w:rsidRPr="00427104">
        <w:rPr>
          <w:b/>
          <w:bCs/>
        </w:rPr>
        <w:lastRenderedPageBreak/>
        <w:t>Ecosystem Compatibility</w:t>
      </w:r>
      <w:r>
        <w:t>: JavaScript, Node, and react are compatible with the Next.js ecosystem.</w:t>
      </w:r>
    </w:p>
    <w:p w14:paraId="660E0F76" w14:textId="77777777" w:rsidR="00427104" w:rsidRDefault="00427104" w:rsidP="00427104">
      <w:r w:rsidRPr="00427104">
        <w:rPr>
          <w:b/>
          <w:bCs/>
        </w:rPr>
        <w:t>Server Rendering</w:t>
      </w:r>
      <w:r>
        <w:t xml:space="preserve">: Render react components on the server efficiently before delivering HTML to the client.  </w:t>
      </w:r>
    </w:p>
    <w:p w14:paraId="447405D2" w14:textId="77777777" w:rsidR="00427104" w:rsidRDefault="00427104" w:rsidP="00427104">
      <w:r w:rsidRPr="00427104">
        <w:rPr>
          <w:b/>
          <w:bCs/>
        </w:rPr>
        <w:t>Styled-JSX</w:t>
      </w:r>
      <w:r>
        <w:t>: Styled-JSX styled-jsx is a JavaScript extension that allows you to write CSS right into the code.</w:t>
      </w:r>
    </w:p>
    <w:p w14:paraId="32102EF8" w14:textId="77777777" w:rsidR="00427104" w:rsidRDefault="00427104" w:rsidP="00427104">
      <w:r w:rsidRPr="00427104">
        <w:rPr>
          <w:b/>
          <w:bCs/>
        </w:rPr>
        <w:t>Automatic Prefetching</w:t>
      </w:r>
      <w:r>
        <w:t xml:space="preserve">: Only links shown in the viewport are prefetched by Next.js, which uses the Intersection Observer API to detect them. Next.js also disables prefetching in case of a slow network connection or when the user has (Save-Data) on. Based on the following checks, it dynamically injects &lt;link rel="preload"&gt; tags to download components for subsequent navigations. Next.js doesn’t execute JavaScript; it only fetches it. This prevents it from downloading any other stuff that the prefetched page may request until the user clicks on the link. </w:t>
      </w:r>
    </w:p>
    <w:p w14:paraId="31E6A63A" w14:textId="77777777" w:rsidR="00427104" w:rsidRDefault="00427104" w:rsidP="00427104">
      <w:r w:rsidRPr="00427104">
        <w:rPr>
          <w:b/>
          <w:bCs/>
        </w:rPr>
        <w:t>Static Exports</w:t>
      </w:r>
      <w:r>
        <w:t>: The user can use next export to export Next. Js application to static HTML can be run without a Node. Js server.</w:t>
      </w:r>
    </w:p>
    <w:p w14:paraId="7051B621" w14:textId="1D9F7888" w:rsidR="00427104" w:rsidRDefault="00427104" w:rsidP="00427104">
      <w:r w:rsidRPr="00427104">
        <w:rPr>
          <w:b/>
          <w:bCs/>
        </w:rPr>
        <w:t>TypeScript Support</w:t>
      </w:r>
      <w:r>
        <w:rPr>
          <w:b/>
          <w:bCs/>
        </w:rPr>
        <w:tab/>
      </w:r>
      <w:r>
        <w:t>: Next.js provided an integrated TypeScript experience out of the box.</w:t>
      </w:r>
    </w:p>
    <w:p w14:paraId="09DFBC52" w14:textId="798345D7" w:rsidR="00AC5159" w:rsidRDefault="00AC5159" w:rsidP="00AC5159">
      <w:pPr>
        <w:pStyle w:val="Heading3"/>
      </w:pPr>
      <w:bookmarkStart w:id="309" w:name="_Toc122275928"/>
      <w:r w:rsidRPr="005D5561">
        <w:t>Pros and Cons of</w:t>
      </w:r>
      <w:r>
        <w:t xml:space="preserve"> Next.js</w:t>
      </w:r>
      <w:bookmarkEnd w:id="309"/>
    </w:p>
    <w:p w14:paraId="3C1B3959" w14:textId="23294A64" w:rsidR="00AC5159" w:rsidRPr="00F4603C" w:rsidRDefault="00AC5159" w:rsidP="00AC5159">
      <w:pPr>
        <w:rPr>
          <w:b/>
          <w:bCs/>
        </w:rPr>
      </w:pPr>
      <w:r w:rsidRPr="00F4603C">
        <w:rPr>
          <w:b/>
          <w:bCs/>
        </w:rPr>
        <w:t>a) Pros of Next.js</w:t>
      </w:r>
    </w:p>
    <w:p w14:paraId="2AC1A3BE" w14:textId="77777777" w:rsidR="00F4603C" w:rsidRPr="00F4603C" w:rsidRDefault="00F4603C" w:rsidP="00F4603C">
      <w:r w:rsidRPr="00F4603C">
        <w:t>Regardless of whether you are looking for benefits from a business perspective or a technical one, you will find some reasons to seriously consider choosing Next.js.</w:t>
      </w:r>
    </w:p>
    <w:p w14:paraId="61B38690" w14:textId="77777777" w:rsidR="00F4603C" w:rsidRPr="00F4603C" w:rsidRDefault="00F4603C" w:rsidP="00F4603C">
      <w:r w:rsidRPr="00F4603C">
        <w:t>If you want to build a complex and demanding application, React development nature of Next.js allows for saving a lot of time. Developers especially favor  features like:</w:t>
      </w:r>
    </w:p>
    <w:p w14:paraId="3F3E3AA6" w14:textId="514C07AD" w:rsidR="00F4603C" w:rsidRPr="00F4603C" w:rsidRDefault="00F4603C" w:rsidP="00F4603C">
      <w:pPr>
        <w:pStyle w:val="ListParagraph"/>
        <w:numPr>
          <w:ilvl w:val="0"/>
          <w:numId w:val="28"/>
        </w:numPr>
      </w:pPr>
      <w:r w:rsidRPr="00F4603C">
        <w:rPr>
          <w:b/>
          <w:bCs/>
        </w:rPr>
        <w:t>Zero Config</w:t>
      </w:r>
      <w:r>
        <w:t>:</w:t>
      </w:r>
      <w:r w:rsidRPr="00F4603C">
        <w:t xml:space="preserve"> Next allows you to focus on the business logic of your application instead of the application logic. And to help you, it provides automatic compilation and bundling. In other words, Next is optimized for production right from the start.</w:t>
      </w:r>
    </w:p>
    <w:p w14:paraId="515CC134" w14:textId="65747C0F" w:rsidR="00F4603C" w:rsidRPr="00F4603C" w:rsidRDefault="00F4603C" w:rsidP="00F4603C">
      <w:pPr>
        <w:pStyle w:val="ListParagraph"/>
        <w:numPr>
          <w:ilvl w:val="0"/>
          <w:numId w:val="28"/>
        </w:numPr>
      </w:pPr>
      <w:r w:rsidRPr="00F4603C">
        <w:rPr>
          <w:b/>
          <w:bCs/>
        </w:rPr>
        <w:t>Incremental Static Regeneration</w:t>
      </w:r>
      <w:r>
        <w:t>:</w:t>
      </w:r>
      <w:r w:rsidRPr="00F4603C">
        <w:t xml:space="preserve"> it allows you to update the pages by re-rendering them in the background as traffic comes in. So in other words, static content can become dynamic.</w:t>
      </w:r>
    </w:p>
    <w:p w14:paraId="6E6CCBFE" w14:textId="23B7495E" w:rsidR="00F4603C" w:rsidRPr="00F4603C" w:rsidRDefault="00F4603C" w:rsidP="00F4603C">
      <w:pPr>
        <w:pStyle w:val="ListParagraph"/>
        <w:numPr>
          <w:ilvl w:val="0"/>
          <w:numId w:val="28"/>
        </w:numPr>
      </w:pPr>
      <w:r w:rsidRPr="00F4603C">
        <w:rPr>
          <w:b/>
          <w:bCs/>
        </w:rPr>
        <w:t>Hybrid of server side rendering SSR and static site generation SSG</w:t>
      </w:r>
      <w:r>
        <w:t>:</w:t>
      </w:r>
      <w:r w:rsidRPr="00F4603C">
        <w:t xml:space="preserve"> prerender pages at build time or request time in a single project.</w:t>
      </w:r>
    </w:p>
    <w:p w14:paraId="5EDAC2E3" w14:textId="24478E48" w:rsidR="00F4603C" w:rsidRPr="00F4603C" w:rsidRDefault="00F4603C" w:rsidP="00F4603C">
      <w:pPr>
        <w:pStyle w:val="ListParagraph"/>
        <w:numPr>
          <w:ilvl w:val="0"/>
          <w:numId w:val="28"/>
        </w:numPr>
      </w:pPr>
      <w:r w:rsidRPr="00F4603C">
        <w:rPr>
          <w:b/>
          <w:bCs/>
        </w:rPr>
        <w:t>TypeScript support</w:t>
      </w:r>
      <w:r>
        <w:t>:</w:t>
      </w:r>
      <w:r w:rsidRPr="00F4603C">
        <w:t xml:space="preserve"> automatic TypeScript configuration and compilation.</w:t>
      </w:r>
    </w:p>
    <w:p w14:paraId="097362CC" w14:textId="1D2EAD25" w:rsidR="00F4603C" w:rsidRPr="00F4603C" w:rsidRDefault="00F4603C" w:rsidP="00F4603C">
      <w:pPr>
        <w:pStyle w:val="ListParagraph"/>
        <w:numPr>
          <w:ilvl w:val="0"/>
          <w:numId w:val="28"/>
        </w:numPr>
      </w:pPr>
      <w:r w:rsidRPr="00F4603C">
        <w:rPr>
          <w:b/>
          <w:bCs/>
        </w:rPr>
        <w:lastRenderedPageBreak/>
        <w:t>Fast Refresh</w:t>
      </w:r>
      <w:r>
        <w:t>:</w:t>
      </w:r>
      <w:r w:rsidRPr="00F4603C">
        <w:t xml:space="preserve"> fast, live-editing experience – edits made on React components are live within seconds. It works analogically to Hot Module Replacement (HMR).</w:t>
      </w:r>
    </w:p>
    <w:p w14:paraId="2AA1E7E7" w14:textId="7CC30D8B" w:rsidR="00F4603C" w:rsidRPr="00F4603C" w:rsidRDefault="00F4603C" w:rsidP="00F4603C">
      <w:pPr>
        <w:pStyle w:val="ListParagraph"/>
        <w:numPr>
          <w:ilvl w:val="0"/>
          <w:numId w:val="28"/>
        </w:numPr>
      </w:pPr>
      <w:r w:rsidRPr="00F4603C">
        <w:rPr>
          <w:b/>
          <w:bCs/>
        </w:rPr>
        <w:t>CSS parsers</w:t>
      </w:r>
      <w:r>
        <w:rPr>
          <w:b/>
          <w:bCs/>
        </w:rPr>
        <w:t>:</w:t>
      </w:r>
      <w:r w:rsidRPr="00F4603C">
        <w:t xml:space="preserve"> possibility to import CSS files from a JavaScript file. New parses improved handling of CSS.</w:t>
      </w:r>
    </w:p>
    <w:p w14:paraId="204A60D0" w14:textId="5D46F2E2" w:rsidR="00F4603C" w:rsidRPr="00F4603C" w:rsidRDefault="00F4603C" w:rsidP="00F4603C">
      <w:pPr>
        <w:pStyle w:val="ListParagraph"/>
        <w:numPr>
          <w:ilvl w:val="0"/>
          <w:numId w:val="28"/>
        </w:numPr>
      </w:pPr>
      <w:r w:rsidRPr="00F4603C">
        <w:rPr>
          <w:b/>
          <w:bCs/>
        </w:rPr>
        <w:t>Built-in Image Component and Automatic Image Optimization</w:t>
      </w:r>
      <w:r>
        <w:t>:</w:t>
      </w:r>
      <w:r w:rsidRPr="00F4603C">
        <w:t xml:space="preserve"> this feature automatically optimizes images</w:t>
      </w:r>
    </w:p>
    <w:p w14:paraId="6070C182" w14:textId="71BA8FC2" w:rsidR="00F4603C" w:rsidRPr="00F4603C" w:rsidRDefault="00F4603C" w:rsidP="00F4603C">
      <w:pPr>
        <w:pStyle w:val="ListParagraph"/>
        <w:numPr>
          <w:ilvl w:val="0"/>
          <w:numId w:val="28"/>
        </w:numPr>
      </w:pPr>
      <w:r w:rsidRPr="00F4603C">
        <w:rPr>
          <w:b/>
          <w:bCs/>
        </w:rPr>
        <w:t>Automatic code splitting</w:t>
      </w:r>
      <w:r>
        <w:rPr>
          <w:b/>
          <w:bCs/>
        </w:rPr>
        <w:t>:</w:t>
      </w:r>
      <w:r w:rsidRPr="00F4603C">
        <w:t xml:space="preserve"> automatically reduce the size of the page by splitting the code and serving components only when needed. Modules can be automatically imported too, thanks to the dynamic import option.</w:t>
      </w:r>
    </w:p>
    <w:p w14:paraId="60BC9009" w14:textId="225F3976" w:rsidR="00F4603C" w:rsidRDefault="00F4603C" w:rsidP="00F4603C">
      <w:pPr>
        <w:pStyle w:val="ListParagraph"/>
        <w:numPr>
          <w:ilvl w:val="0"/>
          <w:numId w:val="28"/>
        </w:numPr>
      </w:pPr>
      <w:r w:rsidRPr="00F4603C">
        <w:rPr>
          <w:b/>
          <w:bCs/>
        </w:rPr>
        <w:t>Data fetching</w:t>
      </w:r>
      <w:r>
        <w:rPr>
          <w:b/>
          <w:bCs/>
        </w:rPr>
        <w:t>:</w:t>
      </w:r>
      <w:r w:rsidRPr="00F4603C">
        <w:t xml:space="preserve"> this option allows rendering the content in different ways, accordingly to the app’s use case. It can be done by pre-rendering with server side rendering SSR or static site generation and by updating or creating content with ISR.</w:t>
      </w:r>
    </w:p>
    <w:p w14:paraId="44F41D67" w14:textId="77777777" w:rsidR="00F4603C" w:rsidRPr="00F4603C" w:rsidRDefault="00F4603C" w:rsidP="00F4603C">
      <w:pPr>
        <w:rPr>
          <w:b/>
          <w:bCs/>
        </w:rPr>
      </w:pPr>
      <w:r w:rsidRPr="00F4603C">
        <w:rPr>
          <w:b/>
          <w:bCs/>
        </w:rPr>
        <w:t>b) Cons of using Next.js</w:t>
      </w:r>
    </w:p>
    <w:p w14:paraId="25FF4E65" w14:textId="75DB96F1" w:rsidR="00F4603C" w:rsidRDefault="00F4603C" w:rsidP="00F4603C">
      <w:r>
        <w:t>The number of Next benefits is huge and clearly outweighs its cons. However, let’s write them down to be as objective as it’s possible.</w:t>
      </w:r>
    </w:p>
    <w:p w14:paraId="4E6F3528" w14:textId="4B13622B" w:rsidR="00F4603C" w:rsidRDefault="00F4603C" w:rsidP="00F4603C">
      <w:pPr>
        <w:pStyle w:val="ListParagraph"/>
        <w:numPr>
          <w:ilvl w:val="0"/>
          <w:numId w:val="29"/>
        </w:numPr>
      </w:pPr>
      <w:r>
        <w:t>Development and management: the flexibility, given by Next, has its cost – continuous management. To make all desired changes properly, you will need a dedicated person with proper knowledge. The good news is that this person doesn’t have to be a developer.</w:t>
      </w:r>
    </w:p>
    <w:p w14:paraId="1B572FC7" w14:textId="498DCEAB" w:rsidR="00F4603C" w:rsidRDefault="00F4603C" w:rsidP="00F4603C">
      <w:pPr>
        <w:pStyle w:val="ListParagraph"/>
        <w:numPr>
          <w:ilvl w:val="0"/>
          <w:numId w:val="29"/>
        </w:numPr>
      </w:pPr>
      <w:r>
        <w:t>Ongoing cost: since Next.js does not provide many built-in front pages, you have to create your own front-end, which will require changes from time to time. It means that you will have to pay a frontend developer to get the job done.</w:t>
      </w:r>
    </w:p>
    <w:p w14:paraId="7AD09C83" w14:textId="5A47F0AE" w:rsidR="00F4603C" w:rsidRDefault="00F4603C" w:rsidP="00F4603C">
      <w:pPr>
        <w:pStyle w:val="ListParagraph"/>
        <w:numPr>
          <w:ilvl w:val="0"/>
          <w:numId w:val="29"/>
        </w:numPr>
      </w:pPr>
      <w:r>
        <w:t>Lack of built-in state manager: so if you need a state manager in your app, you have to add Redux, MobX or something else.</w:t>
      </w:r>
    </w:p>
    <w:p w14:paraId="083629D9" w14:textId="3A2C1971" w:rsidR="00F4603C" w:rsidRDefault="00F4603C" w:rsidP="00F4603C">
      <w:pPr>
        <w:pStyle w:val="ListParagraph"/>
        <w:numPr>
          <w:ilvl w:val="0"/>
          <w:numId w:val="29"/>
        </w:numPr>
      </w:pPr>
      <w:r>
        <w:t>Low on plug-ins: you cannot use much of easy-to-adapt plugins.</w:t>
      </w:r>
    </w:p>
    <w:p w14:paraId="48D8D905" w14:textId="464C42A9" w:rsidR="00F4603C" w:rsidRDefault="00710CE2" w:rsidP="00F4603C">
      <w:pPr>
        <w:pStyle w:val="Heading2"/>
      </w:pPr>
      <w:bookmarkStart w:id="310" w:name="_Toc122275929"/>
      <w:r w:rsidRPr="00710CE2">
        <w:t>InterPlanetary File System</w:t>
      </w:r>
      <w:r>
        <w:t xml:space="preserve"> IPFS</w:t>
      </w:r>
      <w:bookmarkEnd w:id="310"/>
    </w:p>
    <w:p w14:paraId="76A61865" w14:textId="70C5E7E6" w:rsidR="00710CE2" w:rsidRDefault="00710CE2" w:rsidP="00710CE2">
      <w:r w:rsidRPr="00710CE2">
        <w:t>IPFS stands for Interplanetary File System. This is a peer-to-peer network distributed file system. In essence, it is used to connect devices together. More specifically, IPFS is a network that can transfer decentralized content and allows flexible data management and storage. This is clearer when each computer participating in the network will receive the task of uploading and downloading data without any intermediary or server intervention.</w:t>
      </w:r>
    </w:p>
    <w:p w14:paraId="735E6394" w14:textId="77D61544" w:rsidR="00710CE2" w:rsidRDefault="00710CE2" w:rsidP="00710CE2">
      <w:pPr>
        <w:pStyle w:val="Heading3"/>
      </w:pPr>
      <w:bookmarkStart w:id="311" w:name="_Toc122275930"/>
      <w:r w:rsidRPr="00710CE2">
        <w:lastRenderedPageBreak/>
        <w:t>How does IPFS work?</w:t>
      </w:r>
      <w:bookmarkEnd w:id="311"/>
    </w:p>
    <w:p w14:paraId="43B0BAEB" w14:textId="77777777" w:rsidR="000B4D82" w:rsidRDefault="00910B1B" w:rsidP="000B4D82">
      <w:pPr>
        <w:keepNext/>
        <w:ind w:firstLine="0"/>
      </w:pPr>
      <w:r>
        <w:rPr>
          <w:noProof/>
        </w:rPr>
        <w:drawing>
          <wp:inline distT="0" distB="0" distL="0" distR="0" wp14:anchorId="3495912E" wp14:editId="0496DBD9">
            <wp:extent cx="5760720" cy="4286250"/>
            <wp:effectExtent l="0" t="0" r="0" b="0"/>
            <wp:docPr id="27" name="Picture 27" descr="Sustainability | Free Full-Text | A Secure Data Sharing Platform Using  Blockchain and Interplanetary File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ustainability | Free Full-Text | A Secure Data Sharing Platform Using  Blockchain and Interplanetary File System"/>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60720" cy="4286250"/>
                    </a:xfrm>
                    <a:prstGeom prst="rect">
                      <a:avLst/>
                    </a:prstGeom>
                    <a:noFill/>
                    <a:ln>
                      <a:noFill/>
                    </a:ln>
                  </pic:spPr>
                </pic:pic>
              </a:graphicData>
            </a:graphic>
          </wp:inline>
        </w:drawing>
      </w:r>
    </w:p>
    <w:p w14:paraId="6AFAC28B" w14:textId="5143369A" w:rsidR="00910B1B" w:rsidRPr="00910B1B" w:rsidRDefault="000B4D82" w:rsidP="000B4D82">
      <w:pPr>
        <w:pStyle w:val="Caption"/>
        <w:jc w:val="center"/>
      </w:pPr>
      <w:bookmarkStart w:id="312" w:name="_Toc122275962"/>
      <w:r>
        <w:t xml:space="preserve">Figure 2. </w:t>
      </w:r>
      <w:r>
        <w:fldChar w:fldCharType="begin"/>
      </w:r>
      <w:r>
        <w:instrText xml:space="preserve"> SEQ Figure_2. \* ARABIC </w:instrText>
      </w:r>
      <w:r>
        <w:fldChar w:fldCharType="separate"/>
      </w:r>
      <w:r w:rsidR="00DB63E1">
        <w:rPr>
          <w:noProof/>
        </w:rPr>
        <w:t>7</w:t>
      </w:r>
      <w:r>
        <w:fldChar w:fldCharType="end"/>
      </w:r>
      <w:r>
        <w:t xml:space="preserve"> </w:t>
      </w:r>
      <w:r w:rsidRPr="000B4D82">
        <w:t>IPFS Operation Process</w:t>
      </w:r>
      <w:bookmarkEnd w:id="312"/>
    </w:p>
    <w:p w14:paraId="6A2C8014" w14:textId="77777777" w:rsidR="00710CE2" w:rsidRDefault="00710CE2" w:rsidP="00710CE2">
      <w:r>
        <w:t>IPFS seeks to create a permanent and distributed web. It does this by using a content addressing system instead of HTTP's location-based system.</w:t>
      </w:r>
    </w:p>
    <w:p w14:paraId="483A7A5F" w14:textId="77777777" w:rsidR="00710CE2" w:rsidRDefault="00710CE2" w:rsidP="00710CE2">
      <w:r>
        <w:t>• The HTTP request should look like http://10.20.30.40/folder/file.txt</w:t>
      </w:r>
    </w:p>
    <w:p w14:paraId="540B57E4" w14:textId="63B21987" w:rsidR="00710CE2" w:rsidRDefault="00710CE2" w:rsidP="00710CE2">
      <w:r>
        <w:t>• The IPFS request will look like /ipfs/QmT5NvUtoM5n/folder/file.txt</w:t>
      </w:r>
    </w:p>
    <w:p w14:paraId="654B9A63" w14:textId="77777777" w:rsidR="00710CE2" w:rsidRDefault="00710CE2" w:rsidP="00710CE2">
      <w:r>
        <w:t>How it works:</w:t>
      </w:r>
    </w:p>
    <w:p w14:paraId="206EAF38" w14:textId="07E7EE8B" w:rsidR="00710CE2" w:rsidRDefault="00710CE2" w:rsidP="00710CE2">
      <w:pPr>
        <w:pStyle w:val="ListParagraph"/>
        <w:numPr>
          <w:ilvl w:val="0"/>
          <w:numId w:val="30"/>
        </w:numPr>
      </w:pPr>
      <w:r>
        <w:t>Content identification: When you add a file to IPFS, your file is split into smaller pieces, cryptographically hashed, and provided with a unique fingerprint known as a content identifier (CID) . This CID acts as a permanent record of your file as it exists at that time.</w:t>
      </w:r>
    </w:p>
    <w:p w14:paraId="5144B65C" w14:textId="733FAADC" w:rsidR="00710CE2" w:rsidRDefault="00710CE2" w:rsidP="00710CE2">
      <w:pPr>
        <w:pStyle w:val="ListParagraph"/>
        <w:numPr>
          <w:ilvl w:val="0"/>
          <w:numId w:val="30"/>
        </w:numPr>
      </w:pPr>
      <w:r>
        <w:t>Content Search: When other nodes search your content file, they will ask their peers who are storing the content referenced by the file's CID. When they view or download your content file, they cache a copy and become your other content provider until their cache is cleared.</w:t>
      </w:r>
    </w:p>
    <w:p w14:paraId="5414B80B" w14:textId="1EC02A12" w:rsidR="00710CE2" w:rsidRDefault="00710CE2" w:rsidP="00710CE2">
      <w:pPr>
        <w:pStyle w:val="ListParagraph"/>
        <w:numPr>
          <w:ilvl w:val="0"/>
          <w:numId w:val="30"/>
        </w:numPr>
      </w:pPr>
      <w:r>
        <w:t xml:space="preserve">Pin content: A node can pin content to make it available forever, or destroy content it hasn't used for a while to save space. This means that each node </w:t>
      </w:r>
      <w:r>
        <w:lastRenderedPageBreak/>
        <w:t>in the network stores only the content it is interested in, plus some indexing information that helps figure out which node is hosting what.</w:t>
      </w:r>
    </w:p>
    <w:p w14:paraId="39E568EB" w14:textId="13F9E420" w:rsidR="00710CE2" w:rsidRDefault="00710CE2" w:rsidP="00710CE2">
      <w:pPr>
        <w:pStyle w:val="ListParagraph"/>
        <w:numPr>
          <w:ilvl w:val="0"/>
          <w:numId w:val="30"/>
        </w:numPr>
      </w:pPr>
      <w:r>
        <w:t>Anti-tampering and content moderation: If you add a new version of a file to IPFS, its cryptographic hash function will be different, and so it will receive a new CID. This means that files stored on IPFS are resistant to tampering and censorship. Any changes to the file do not overwrite the original file, and common parts across the files can be reused to minimize storage costs.</w:t>
      </w:r>
    </w:p>
    <w:p w14:paraId="30F6E0EE" w14:textId="54D5FB33" w:rsidR="00710CE2" w:rsidRDefault="00710CE2" w:rsidP="00710CE2">
      <w:pPr>
        <w:pStyle w:val="ListParagraph"/>
        <w:numPr>
          <w:ilvl w:val="0"/>
          <w:numId w:val="30"/>
        </w:numPr>
      </w:pPr>
      <w:r>
        <w:t>Name the content file: You need to remember a long string of CIDs. IPFS can find the latest version of your file using the IPNS hierarchical naming system, and DNSLink can be used to map CIDs to human-readable DNS names.</w:t>
      </w:r>
    </w:p>
    <w:p w14:paraId="428A2B28" w14:textId="15BAA390" w:rsidR="00710CE2" w:rsidRDefault="00710CE2" w:rsidP="00710CE2">
      <w:r>
        <w:t>Instead of using a location address, IPFS uses a representation of the content itself to resolve the content. This is done using a cryptographic hash function on a file and used as the address. The hash represents a root object and other objects that can be found in its path. Instead of communicating with a server, you have access to the “originating point” of this data. In this way, the system promotes physical connectivity. If someone very close to me has something I want, I get it directly from them instead of connecting to a central server. To do this, IPFS aggregates a number of successful ideas from other peer-to-peer systems.</w:t>
      </w:r>
    </w:p>
    <w:p w14:paraId="34218B01" w14:textId="18FA72CD" w:rsidR="00710CE2" w:rsidRDefault="00710CE2" w:rsidP="00710CE2">
      <w:pPr>
        <w:pStyle w:val="Heading3"/>
      </w:pPr>
      <w:bookmarkStart w:id="313" w:name="_Toc122275931"/>
      <w:r w:rsidRPr="00710CE2">
        <w:t>IPFS</w:t>
      </w:r>
      <w:r>
        <w:t xml:space="preserve"> f</w:t>
      </w:r>
      <w:r w:rsidRPr="00710CE2">
        <w:t>eatures</w:t>
      </w:r>
      <w:bookmarkEnd w:id="313"/>
    </w:p>
    <w:p w14:paraId="2EC254D9" w14:textId="77777777" w:rsidR="00710CE2" w:rsidRDefault="00710CE2" w:rsidP="00710CE2">
      <w:r>
        <w:t>Reduce costs: The IPFS model is about reducing costs for both content providers and regular users. IFPS will allow content to be completely downloaded to the IFPS intranet no matter who you are and where you are.</w:t>
      </w:r>
    </w:p>
    <w:p w14:paraId="703DE597" w14:textId="77777777" w:rsidR="00710CE2" w:rsidRDefault="00710CE2" w:rsidP="00710CE2">
      <w:r>
        <w:t>Where to Store: Storing data using IPFS enables deduplication, cluster persistence, and high performance, allowing users to store the world's information for generations to come.</w:t>
      </w:r>
    </w:p>
    <w:p w14:paraId="119DCD1E" w14:textId="77777777" w:rsidR="00710CE2" w:rsidRDefault="00710CE2" w:rsidP="00710CE2">
      <w:r>
        <w:t>Service Delivery: Delivering massive amounts of data to users, hosted on IPFS can help you cut bandwidth costs with their secure peer-to-peer content delivery. If you're partnering or distributing large data sets, storing that data using IPFS can help speed up performance and unlock decentralized storage.</w:t>
      </w:r>
    </w:p>
    <w:p w14:paraId="6DD2A3BB" w14:textId="77777777" w:rsidR="00710CE2" w:rsidRDefault="00710CE2" w:rsidP="00710CE2">
      <w:r>
        <w:t>Off-chain development: The IPFS asset address format allows you to store large files off-chain and place permanent, immutable links in transactions, timestamps, and secure content without having to put the data in the string.</w:t>
      </w:r>
    </w:p>
    <w:p w14:paraId="44E020BD" w14:textId="77777777" w:rsidR="00710CE2" w:rsidRDefault="00710CE2" w:rsidP="00710CE2">
      <w:r>
        <w:lastRenderedPageBreak/>
        <w:t>Content creators: IPFS empowers content creators to build and share on the decentralized web, whether it's delivering content for free from the control of an intermediary or creating NFTs that stand the test of time.</w:t>
      </w:r>
    </w:p>
    <w:p w14:paraId="6554CA66" w14:textId="77777777" w:rsidR="00710CE2" w:rsidRDefault="00710CE2" w:rsidP="00710CE2">
      <w:r>
        <w:t>Offline users: High latency networks pose a major obstacle for people with poor internet infrastructure. Peer-to-peer IPFS provides flexible access to data independent of latency or backbone connectivity.</w:t>
      </w:r>
    </w:p>
    <w:p w14:paraId="00E59FCC" w14:textId="77777777" w:rsidR="00710CE2" w:rsidRDefault="00710CE2" w:rsidP="00710CE2">
      <w:r>
        <w:t>Support for a resilient internet: If someone hacks Wikipedia's web servers or an engineer at Wikipedia makes a major mistake that sets their servers on fire, you can still get the same web pages from somewhere else .</w:t>
      </w:r>
    </w:p>
    <w:p w14:paraId="5B12DDAA" w14:textId="3010CCFD" w:rsidR="00710CE2" w:rsidRDefault="00710CE2" w:rsidP="00710CE2">
      <w:r>
        <w:t>Can speed up surfing when you're away or disconnected: If you can retrieve a file from someone nearby instead of hundreds or thousands of miles away, you can usually get it quickly than. This is especially valuable if your community is locally networked but doesn't have a good connection to the wider internet.</w:t>
      </w:r>
    </w:p>
    <w:p w14:paraId="5A64BF4F" w14:textId="2D9F3904" w:rsidR="000A48DE" w:rsidRDefault="000A48DE" w:rsidP="000A48DE">
      <w:pPr>
        <w:pStyle w:val="Heading3"/>
      </w:pPr>
      <w:bookmarkStart w:id="314" w:name="_Toc122275932"/>
      <w:r w:rsidRPr="005D5561">
        <w:t xml:space="preserve">Pros and Cons </w:t>
      </w:r>
      <w:r>
        <w:t>of IPFS</w:t>
      </w:r>
      <w:bookmarkEnd w:id="314"/>
    </w:p>
    <w:p w14:paraId="660C11BD" w14:textId="33C4F36F" w:rsidR="000A48DE" w:rsidRDefault="000A48DE" w:rsidP="000A48DE">
      <w:r>
        <w:t xml:space="preserve">a) </w:t>
      </w:r>
      <w:r w:rsidRPr="005D5561">
        <w:t xml:space="preserve">Pros </w:t>
      </w:r>
      <w:r>
        <w:t>of IPFS</w:t>
      </w:r>
    </w:p>
    <w:p w14:paraId="781169E8" w14:textId="5EE3E29B" w:rsidR="000A48DE" w:rsidRDefault="000A48DE" w:rsidP="000A48DE">
      <w:pPr>
        <w:pStyle w:val="ListParagraph"/>
        <w:numPr>
          <w:ilvl w:val="0"/>
          <w:numId w:val="33"/>
        </w:numPr>
      </w:pPr>
      <w:r>
        <w:t>Completely decentralized storage system.</w:t>
      </w:r>
    </w:p>
    <w:p w14:paraId="4F18D8D9" w14:textId="2B124E55" w:rsidR="000A48DE" w:rsidRDefault="000A48DE" w:rsidP="000A48DE">
      <w:pPr>
        <w:pStyle w:val="ListParagraph"/>
        <w:numPr>
          <w:ilvl w:val="0"/>
          <w:numId w:val="33"/>
        </w:numPr>
      </w:pPr>
      <w:r>
        <w:t>The network is built to be highly scalable.</w:t>
      </w:r>
    </w:p>
    <w:p w14:paraId="0743E882" w14:textId="37CF7106" w:rsidR="000A48DE" w:rsidRDefault="000A48DE" w:rsidP="000A48DE">
      <w:pPr>
        <w:pStyle w:val="ListParagraph"/>
        <w:numPr>
          <w:ilvl w:val="0"/>
          <w:numId w:val="33"/>
        </w:numPr>
      </w:pPr>
      <w:r>
        <w:t>The network is resistant to denial of service attacks among others because it is completely decentralized. In this way, timely access to information is guaranteed at all times.</w:t>
      </w:r>
    </w:p>
    <w:p w14:paraId="533B7760" w14:textId="37146C41" w:rsidR="000A48DE" w:rsidRDefault="000A48DE" w:rsidP="000A48DE">
      <w:pPr>
        <w:pStyle w:val="ListParagraph"/>
        <w:numPr>
          <w:ilvl w:val="0"/>
          <w:numId w:val="33"/>
        </w:numPr>
      </w:pPr>
      <w:r>
        <w:t>Its use is completely free and the source code is available under a free software license.</w:t>
      </w:r>
    </w:p>
    <w:p w14:paraId="2B5F87E6" w14:textId="4D0B6DE2" w:rsidR="000A48DE" w:rsidRDefault="000A48DE" w:rsidP="000A48DE">
      <w:pPr>
        <w:pStyle w:val="ListParagraph"/>
        <w:numPr>
          <w:ilvl w:val="0"/>
          <w:numId w:val="33"/>
        </w:numPr>
      </w:pPr>
      <w:r>
        <w:t>IPFS is extensible, allowing anyone to adapt new functions without major problems. For example, privacy modules, connection to TOR, I2P, among others can be added.</w:t>
      </w:r>
    </w:p>
    <w:p w14:paraId="0AED5D39" w14:textId="05E2D00B" w:rsidR="000A48DE" w:rsidRDefault="000A48DE" w:rsidP="000A48DE">
      <w:r>
        <w:t xml:space="preserve">b) </w:t>
      </w:r>
      <w:r w:rsidRPr="005D5561">
        <w:t xml:space="preserve">Cons </w:t>
      </w:r>
      <w:r>
        <w:t>of IPFS</w:t>
      </w:r>
    </w:p>
    <w:p w14:paraId="4F1DFEF1" w14:textId="4ABA44C8" w:rsidR="000A48DE" w:rsidRDefault="000A48DE" w:rsidP="000A48DE">
      <w:pPr>
        <w:pStyle w:val="ListParagraph"/>
        <w:numPr>
          <w:ilvl w:val="0"/>
          <w:numId w:val="37"/>
        </w:numPr>
      </w:pPr>
      <w:r>
        <w:t>IPFS is a technology in development, so its use in production is not yet widespread.</w:t>
      </w:r>
    </w:p>
    <w:p w14:paraId="4CCA35F9" w14:textId="77669A02" w:rsidR="000A48DE" w:rsidRDefault="000A48DE" w:rsidP="000A48DE">
      <w:pPr>
        <w:pStyle w:val="ListParagraph"/>
        <w:numPr>
          <w:ilvl w:val="0"/>
          <w:numId w:val="37"/>
        </w:numPr>
      </w:pPr>
      <w:r>
        <w:t>IPFS is complex to use for inexperienced users of the system.</w:t>
      </w:r>
    </w:p>
    <w:p w14:paraId="048563CF" w14:textId="087A6BE0" w:rsidR="000A48DE" w:rsidRDefault="000A48DE" w:rsidP="000A48DE">
      <w:pPr>
        <w:pStyle w:val="ListParagraph"/>
        <w:numPr>
          <w:ilvl w:val="0"/>
          <w:numId w:val="37"/>
        </w:numPr>
      </w:pPr>
      <w:r>
        <w:t>IPFS has no privacy extensions by default.</w:t>
      </w:r>
    </w:p>
    <w:p w14:paraId="0C52A138" w14:textId="2495DA8F" w:rsidR="000A48DE" w:rsidRDefault="000A48DE" w:rsidP="000A48DE">
      <w:pPr>
        <w:pStyle w:val="ListParagraph"/>
        <w:numPr>
          <w:ilvl w:val="0"/>
          <w:numId w:val="37"/>
        </w:numPr>
      </w:pPr>
      <w:r>
        <w:t>Unlike projects like SIA, IPFS was not designed with an incentive model at its core. Because of this, they had to develop separate projects like Filecoin that were limited in their integration.</w:t>
      </w:r>
    </w:p>
    <w:p w14:paraId="7DA2BBD4" w14:textId="77777777" w:rsidR="000B4D82" w:rsidRDefault="000B4D82">
      <w:pPr>
        <w:spacing w:line="240" w:lineRule="auto"/>
        <w:ind w:firstLine="0"/>
        <w:jc w:val="left"/>
        <w:rPr>
          <w:rFonts w:eastAsiaTheme="majorEastAsia" w:cstheme="majorBidi"/>
          <w:b/>
          <w:i/>
          <w:highlight w:val="lightGray"/>
        </w:rPr>
      </w:pPr>
      <w:r>
        <w:rPr>
          <w:highlight w:val="lightGray"/>
        </w:rPr>
        <w:br w:type="page"/>
      </w:r>
    </w:p>
    <w:p w14:paraId="58FF8A7A" w14:textId="64FA9E96" w:rsidR="000A48DE" w:rsidRDefault="000A48DE" w:rsidP="000B4D82">
      <w:pPr>
        <w:pStyle w:val="Heading3"/>
      </w:pPr>
      <w:bookmarkStart w:id="315" w:name="_Toc122275933"/>
      <w:r>
        <w:lastRenderedPageBreak/>
        <w:t>Potential applications of IPFS in Blockchain</w:t>
      </w:r>
      <w:bookmarkEnd w:id="315"/>
    </w:p>
    <w:p w14:paraId="5E705FCE" w14:textId="77777777" w:rsidR="000A48DE" w:rsidRDefault="000A48DE" w:rsidP="000A48DE">
      <w:r>
        <w:t>The core technology of IPFS is based on a distributed hash table (Distributed Table Hash) on a decentralized peer-to-peer network (P2P Network), Blockchain uses distributed ledger technology, because of the same structure, the two platforms These technologies can be combined with each other.</w:t>
      </w:r>
    </w:p>
    <w:p w14:paraId="18185AD9" w14:textId="77777777" w:rsidR="000A48DE" w:rsidRDefault="000A48DE" w:rsidP="000A48DE">
      <w:r>
        <w:t>With the advantages of high security, better data transmission thanks to a decentralized operating model, IPFS promises to become an indispensable component in Web 3.0 infrastructure, allowing storage Preventive decentralized data storage against manipulation and tampering.</w:t>
      </w:r>
    </w:p>
    <w:p w14:paraId="0F94D6CB" w14:textId="7961F7B7" w:rsidR="00710CE2" w:rsidRPr="00710CE2" w:rsidRDefault="000A48DE" w:rsidP="000A48DE">
      <w:r>
        <w:t>Besides, IPFS will also become the preferred storage platform of many Dapps because of its censorship resistance.</w:t>
      </w:r>
    </w:p>
    <w:p w14:paraId="569B447E" w14:textId="0FE53F85" w:rsidR="00AC5159" w:rsidRDefault="006F66AD" w:rsidP="006F66AD">
      <w:pPr>
        <w:pStyle w:val="Heading2"/>
      </w:pPr>
      <w:bookmarkStart w:id="316" w:name="_Toc122275934"/>
      <w:r w:rsidRPr="006F66AD">
        <w:t>What is Django?</w:t>
      </w:r>
      <w:bookmarkEnd w:id="316"/>
    </w:p>
    <w:p w14:paraId="68C29CC4" w14:textId="6D3CAB28" w:rsidR="006F66AD" w:rsidRDefault="006F66AD" w:rsidP="009F1F40">
      <w:r w:rsidRPr="006F66AD">
        <w:t>Django is a free, open source, Python-based web framework that follows the Model-View-Template (MVT) architectural pattern. It reduces the hassle of web development so that you can focus on writing your app instead of reinventing the wheel.</w:t>
      </w:r>
    </w:p>
    <w:p w14:paraId="54448560" w14:textId="5C63BDEE" w:rsidR="00DB63E1" w:rsidRDefault="00DB63E1" w:rsidP="00DB63E1">
      <w:pPr>
        <w:pStyle w:val="Heading3"/>
      </w:pPr>
      <w:bookmarkStart w:id="317" w:name="_Toc122275935"/>
      <w:r w:rsidRPr="00DB63E1">
        <w:t>Learn about Django's MVT Pattern</w:t>
      </w:r>
      <w:bookmarkEnd w:id="317"/>
    </w:p>
    <w:p w14:paraId="544FE357" w14:textId="5F517D65" w:rsidR="00DB63E1" w:rsidRDefault="00DB63E1" w:rsidP="00DB63E1">
      <w:pPr>
        <w:keepNext/>
        <w:ind w:firstLine="0"/>
      </w:pPr>
      <w:r>
        <w:rPr>
          <w:noProof/>
        </w:rPr>
        <w:drawing>
          <wp:inline distT="0" distB="0" distL="0" distR="0" wp14:anchorId="316DD9CB" wp14:editId="3A2CAF65">
            <wp:extent cx="5760720" cy="2895600"/>
            <wp:effectExtent l="0" t="0" r="0" b="0"/>
            <wp:docPr id="30" name="Picture 30" descr="Mô hình MVT của Djan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ô hình MVT của Django"/>
                    <pic:cNvPicPr>
                      <a:picLocks noChangeAspect="1" noChangeArrowheads="1"/>
                    </pic:cNvPicPr>
                  </pic:nvPicPr>
                  <pic:blipFill rotWithShape="1">
                    <a:blip r:embed="rId19">
                      <a:extLst>
                        <a:ext uri="{28A0092B-C50C-407E-A947-70E740481C1C}">
                          <a14:useLocalDpi xmlns:a14="http://schemas.microsoft.com/office/drawing/2010/main" val="0"/>
                        </a:ext>
                      </a:extLst>
                    </a:blip>
                    <a:srcRect t="11244" b="13360"/>
                    <a:stretch/>
                  </pic:blipFill>
                  <pic:spPr bwMode="auto">
                    <a:xfrm>
                      <a:off x="0" y="0"/>
                      <a:ext cx="5760720" cy="2895600"/>
                    </a:xfrm>
                    <a:prstGeom prst="rect">
                      <a:avLst/>
                    </a:prstGeom>
                    <a:noFill/>
                    <a:ln>
                      <a:noFill/>
                    </a:ln>
                    <a:extLst>
                      <a:ext uri="{53640926-AAD7-44D8-BBD7-CCE9431645EC}">
                        <a14:shadowObscured xmlns:a14="http://schemas.microsoft.com/office/drawing/2010/main"/>
                      </a:ext>
                    </a:extLst>
                  </pic:spPr>
                </pic:pic>
              </a:graphicData>
            </a:graphic>
          </wp:inline>
        </w:drawing>
      </w:r>
    </w:p>
    <w:p w14:paraId="3D7C7BC8" w14:textId="7FEBBDC9" w:rsidR="00DB63E1" w:rsidRPr="00DB63E1" w:rsidRDefault="00DB63E1" w:rsidP="00DB63E1">
      <w:pPr>
        <w:pStyle w:val="Caption"/>
        <w:jc w:val="center"/>
      </w:pPr>
      <w:bookmarkStart w:id="318" w:name="_Toc122275963"/>
      <w:r>
        <w:t xml:space="preserve">Figure 2. </w:t>
      </w:r>
      <w:r>
        <w:fldChar w:fldCharType="begin"/>
      </w:r>
      <w:r>
        <w:instrText xml:space="preserve"> SEQ Figure_2. \* ARABIC </w:instrText>
      </w:r>
      <w:r>
        <w:fldChar w:fldCharType="separate"/>
      </w:r>
      <w:r>
        <w:rPr>
          <w:noProof/>
        </w:rPr>
        <w:t>8</w:t>
      </w:r>
      <w:r>
        <w:fldChar w:fldCharType="end"/>
      </w:r>
      <w:r>
        <w:t xml:space="preserve"> </w:t>
      </w:r>
      <w:r w:rsidRPr="00312A0B">
        <w:t>Django's MVT Model</w:t>
      </w:r>
      <w:bookmarkEnd w:id="318"/>
    </w:p>
    <w:p w14:paraId="65EFA6B5" w14:textId="77777777" w:rsidR="00DB63E1" w:rsidRDefault="00DB63E1" w:rsidP="00DB63E1">
      <w:pPr>
        <w:pStyle w:val="Heading3"/>
      </w:pPr>
      <w:bookmarkStart w:id="319" w:name="_Toc122275936"/>
      <w:r>
        <w:t>Why use Django</w:t>
      </w:r>
      <w:bookmarkEnd w:id="319"/>
    </w:p>
    <w:p w14:paraId="3BF3FA40" w14:textId="5E59F236" w:rsidR="00DB63E1" w:rsidRDefault="00DB63E1" w:rsidP="00DB63E1">
      <w:r>
        <w:t>With django you can get web applications from idea to launch in minutes. And to do this</w:t>
      </w:r>
      <w:r>
        <w:t xml:space="preserve"> </w:t>
      </w:r>
      <w:r>
        <w:t>django has a few lightweight features as follows:</w:t>
      </w:r>
    </w:p>
    <w:p w14:paraId="7BA942DB" w14:textId="1AB4478E" w:rsidR="00DB63E1" w:rsidRDefault="00DB63E1" w:rsidP="00DB63E1">
      <w:r>
        <w:t>Fast: Django is designed to help developers take applications from concept to completion</w:t>
      </w:r>
      <w:r>
        <w:t xml:space="preserve"> </w:t>
      </w:r>
      <w:r>
        <w:t>as fast as possible..</w:t>
      </w:r>
    </w:p>
    <w:p w14:paraId="3A7D17B2" w14:textId="30DBFFFF" w:rsidR="00DB63E1" w:rsidRDefault="00DB63E1" w:rsidP="00DB63E1">
      <w:r>
        <w:lastRenderedPageBreak/>
        <w:t>Has all the necessary libraries/modules: Django includes dozens of extras that you can</w:t>
      </w:r>
      <w:r>
        <w:t xml:space="preserve"> </w:t>
      </w:r>
      <w:r>
        <w:t>used to handle common Web development tasks. Django takes care of user authentication, admin</w:t>
      </w:r>
      <w:r>
        <w:t xml:space="preserve"> </w:t>
      </w:r>
      <w:r>
        <w:t>content, site maps, RSS feeds and more - instantly.</w:t>
      </w:r>
    </w:p>
    <w:p w14:paraId="59CAE6CE" w14:textId="6E007D2F" w:rsidR="00DB63E1" w:rsidRDefault="00DB63E1" w:rsidP="00DB63E1">
      <w:r>
        <w:t>Guaranteed Security: Django takes security very seriously and helps developers avoid it</w:t>
      </w:r>
      <w:r>
        <w:t xml:space="preserve"> </w:t>
      </w:r>
      <w:r>
        <w:t>many common security flaws, such as SQL injection, cross-site scripting, cross-site request forgery</w:t>
      </w:r>
      <w:r>
        <w:t xml:space="preserve"> </w:t>
      </w:r>
      <w:r>
        <w:t>and click. Its user authentication system provides a secure way to manage accounts</w:t>
      </w:r>
      <w:r>
        <w:t xml:space="preserve"> </w:t>
      </w:r>
      <w:r>
        <w:t>and user password.</w:t>
      </w:r>
    </w:p>
    <w:p w14:paraId="5EF09B72" w14:textId="63CFF19C" w:rsidR="00DB63E1" w:rsidRDefault="00DB63E1" w:rsidP="00DB63E1">
      <w:r>
        <w:t>Good Scalability: Some of the busiest places on the planet use fast scalability</w:t>
      </w:r>
      <w:r>
        <w:t xml:space="preserve"> </w:t>
      </w:r>
      <w:r>
        <w:t>django's speed and flexibility to meet the heaviest traffic demands.</w:t>
      </w:r>
    </w:p>
    <w:p w14:paraId="4C82A445" w14:textId="174A8CF0" w:rsidR="00DB63E1" w:rsidRDefault="00DB63E1" w:rsidP="00DB63E1">
      <w:r>
        <w:t>Flexibility: Companies, organizations, and governments have used Django to build everything - from systems to systems</w:t>
      </w:r>
      <w:r>
        <w:t xml:space="preserve"> </w:t>
      </w:r>
      <w:r>
        <w:t>content management to social networks to scientific computing platforms.</w:t>
      </w:r>
    </w:p>
    <w:p w14:paraId="220D94C0" w14:textId="2B233C7D" w:rsidR="00DB63E1" w:rsidRDefault="00DB63E1" w:rsidP="00DB63E1">
      <w:pPr>
        <w:pStyle w:val="Heading3"/>
      </w:pPr>
      <w:r>
        <w:t xml:space="preserve"> </w:t>
      </w:r>
      <w:bookmarkStart w:id="320" w:name="_Toc122275937"/>
      <w:r w:rsidRPr="00DB63E1">
        <w:t>Introduction to Django REST framework</w:t>
      </w:r>
      <w:bookmarkEnd w:id="320"/>
    </w:p>
    <w:p w14:paraId="01D460A7" w14:textId="78F91E66" w:rsidR="00DB63E1" w:rsidRDefault="00DB63E1" w:rsidP="00DB63E1">
      <w:r w:rsidRPr="00DB63E1">
        <w:t>REST stands for REpresentational State Transfer (representative state transfer) is a type of programming architecture, it defines rules for designing web services that focus on system resources. In REST architecture everything is considered as a resource, they can be: text file, image, html page, video, or dynamic data… REST server provides access to resources, REST client accesses. and change those resources. Here resources are identified based on URI, REST uses some representation to represent resources like text, JSON, XML.</w:t>
      </w:r>
    </w:p>
    <w:p w14:paraId="11A598B5" w14:textId="77777777" w:rsidR="00DB63E1" w:rsidRDefault="00DB63E1" w:rsidP="00DB63E1">
      <w:pPr>
        <w:keepNext/>
        <w:rPr>
          <w:noProof/>
        </w:rPr>
      </w:pPr>
    </w:p>
    <w:p w14:paraId="10228F51" w14:textId="31908E08" w:rsidR="00DB63E1" w:rsidRDefault="00DB63E1" w:rsidP="00935E3A">
      <w:pPr>
        <w:keepNext/>
        <w:ind w:firstLine="0"/>
      </w:pPr>
      <w:r>
        <w:rPr>
          <w:noProof/>
        </w:rPr>
        <w:drawing>
          <wp:inline distT="0" distB="0" distL="0" distR="0" wp14:anchorId="7B0F1505" wp14:editId="49964CA7">
            <wp:extent cx="5555252" cy="3014134"/>
            <wp:effectExtent l="0" t="0" r="7620" b="0"/>
            <wp:docPr id="29" name="Picture 29"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lt text"/>
                    <pic:cNvPicPr>
                      <a:picLocks noChangeAspect="1" noChangeArrowheads="1"/>
                    </pic:cNvPicPr>
                  </pic:nvPicPr>
                  <pic:blipFill rotWithShape="1">
                    <a:blip r:embed="rId20">
                      <a:extLst>
                        <a:ext uri="{28A0092B-C50C-407E-A947-70E740481C1C}">
                          <a14:useLocalDpi xmlns:a14="http://schemas.microsoft.com/office/drawing/2010/main" val="0"/>
                        </a:ext>
                      </a:extLst>
                    </a:blip>
                    <a:srcRect b="13345"/>
                    <a:stretch/>
                  </pic:blipFill>
                  <pic:spPr bwMode="auto">
                    <a:xfrm>
                      <a:off x="0" y="0"/>
                      <a:ext cx="5574614" cy="3024639"/>
                    </a:xfrm>
                    <a:prstGeom prst="rect">
                      <a:avLst/>
                    </a:prstGeom>
                    <a:noFill/>
                    <a:ln>
                      <a:noFill/>
                    </a:ln>
                    <a:extLst>
                      <a:ext uri="{53640926-AAD7-44D8-BBD7-CCE9431645EC}">
                        <a14:shadowObscured xmlns:a14="http://schemas.microsoft.com/office/drawing/2010/main"/>
                      </a:ext>
                    </a:extLst>
                  </pic:spPr>
                </pic:pic>
              </a:graphicData>
            </a:graphic>
          </wp:inline>
        </w:drawing>
      </w:r>
    </w:p>
    <w:p w14:paraId="081016C2" w14:textId="10246857" w:rsidR="00DB63E1" w:rsidRPr="00DB63E1" w:rsidRDefault="00DB63E1" w:rsidP="00DB63E1">
      <w:pPr>
        <w:pStyle w:val="Caption"/>
        <w:jc w:val="center"/>
      </w:pPr>
      <w:bookmarkStart w:id="321" w:name="_Toc122275964"/>
      <w:r>
        <w:t xml:space="preserve">Figure 2. </w:t>
      </w:r>
      <w:r>
        <w:fldChar w:fldCharType="begin"/>
      </w:r>
      <w:r>
        <w:instrText xml:space="preserve"> SEQ Figure_2. \* ARABIC </w:instrText>
      </w:r>
      <w:r>
        <w:fldChar w:fldCharType="separate"/>
      </w:r>
      <w:r>
        <w:rPr>
          <w:noProof/>
        </w:rPr>
        <w:t>9</w:t>
      </w:r>
      <w:r>
        <w:fldChar w:fldCharType="end"/>
      </w:r>
      <w:r>
        <w:t xml:space="preserve"> </w:t>
      </w:r>
      <w:r w:rsidRPr="00711AAA">
        <w:t>Demo through REST web service</w:t>
      </w:r>
      <w:bookmarkEnd w:id="321"/>
    </w:p>
    <w:p w14:paraId="4A6ECCF0" w14:textId="14FF2A15" w:rsidR="009F1F40" w:rsidRDefault="009F1F40" w:rsidP="009F1F40">
      <w:pPr>
        <w:pStyle w:val="Heading2"/>
      </w:pPr>
      <w:bookmarkStart w:id="322" w:name="_Toc122275938"/>
      <w:r w:rsidRPr="009F1F40">
        <w:lastRenderedPageBreak/>
        <w:t>Alchemy</w:t>
      </w:r>
      <w:r>
        <w:t xml:space="preserve"> in blockchain</w:t>
      </w:r>
      <w:bookmarkEnd w:id="322"/>
    </w:p>
    <w:p w14:paraId="1BFE17CF" w14:textId="2B510F8B" w:rsidR="009F1F40" w:rsidRDefault="009F1F40" w:rsidP="009F1F40">
      <w:pPr>
        <w:pStyle w:val="Heading3"/>
      </w:pPr>
      <w:bookmarkStart w:id="323" w:name="_Toc122275939"/>
      <w:r>
        <w:t xml:space="preserve">What is </w:t>
      </w:r>
      <w:r w:rsidRPr="009F1F40">
        <w:t>Alchemy</w:t>
      </w:r>
      <w:r>
        <w:t>?</w:t>
      </w:r>
      <w:bookmarkEnd w:id="323"/>
    </w:p>
    <w:p w14:paraId="30538122" w14:textId="7F98C93A" w:rsidR="009F1F40" w:rsidRDefault="009F1F40" w:rsidP="009F1F40">
      <w:r>
        <w:t>Alchemy is a blockchain scaling platform that allows developers to securely create, test, and monitor their decentralized apps (DApps). The platform provides dependable network connectivity and node management endpoints.</w:t>
      </w:r>
    </w:p>
    <w:p w14:paraId="1C79CE87" w14:textId="05E13DB5" w:rsidR="009F1F40" w:rsidRDefault="009F1F40" w:rsidP="009F1F40">
      <w:r>
        <w:t>They simplify decentralized development and go beyond just providing remote nodes with features like Notify — which allows developers to send real-time push notifications to users for critical events based on blockchain activities and their NFT API — that provides a suite of services allowing you to instantly find, verify, and display any NFT across multiple blockchains.</w:t>
      </w:r>
    </w:p>
    <w:p w14:paraId="5BF8ECB5" w14:textId="1D923C17" w:rsidR="009F1F40" w:rsidRDefault="009F1F40" w:rsidP="009F1F40">
      <w:pPr>
        <w:pStyle w:val="Heading3"/>
      </w:pPr>
      <w:r w:rsidRPr="009F1F40">
        <w:t xml:space="preserve"> </w:t>
      </w:r>
      <w:bookmarkStart w:id="324" w:name="_Toc122275940"/>
      <w:r w:rsidRPr="009F1F40">
        <w:t>Supported networks</w:t>
      </w:r>
      <w:bookmarkEnd w:id="324"/>
    </w:p>
    <w:p w14:paraId="2071361B" w14:textId="7B879428" w:rsidR="009F1F40" w:rsidRDefault="009F1F40" w:rsidP="009F1F40">
      <w:r>
        <w:t>The Alchemy platform supports DApp development on the Ethereum Layer 1 mainnet as well as testnets such as Rinkeby, Goerli, Kovan, and the Ropsten network.</w:t>
      </w:r>
    </w:p>
    <w:p w14:paraId="43F80ED0" w14:textId="1B4BBF4A" w:rsidR="009F1F40" w:rsidRDefault="009F1F40" w:rsidP="009F1F40">
      <w:r>
        <w:t>Furthermore, Alchemy supports Polygon, the Arbitrum network, and Optimism, all of which are Layer 2 networks. Layer 2 networks are distinct chains created on top of Ethereum (Layer 1) as smart contracts, allowing for faster transaction speeds and cheaper gas prices while also increasing the contract’s speed and scalability.</w:t>
      </w:r>
    </w:p>
    <w:p w14:paraId="74EB5058" w14:textId="43F63DFE" w:rsidR="009F1F40" w:rsidRDefault="009F1F40" w:rsidP="009F1F40">
      <w:r>
        <w:t>Alchemy supports the Polygon mainnet as well as its testnet (Polygon Mumbai) in addition to the Arbitrum and Optimism mainnets and testnets.</w:t>
      </w:r>
    </w:p>
    <w:p w14:paraId="0E17F249" w14:textId="58B51762" w:rsidR="009F1F40" w:rsidRDefault="009F1F40" w:rsidP="009F1F40">
      <w:r>
        <w:t>Recently, Alchemy also announced upcoming support for the Solana blockchain. This would Solana developers access to distributed and scalable infrastructure, allowing them to quickly deploy, optimize, and scale DApps on the Solana blockchain.</w:t>
      </w:r>
    </w:p>
    <w:p w14:paraId="364EE9D6" w14:textId="44CDD259" w:rsidR="009F1F40" w:rsidRPr="009F1F40" w:rsidRDefault="009F1F40" w:rsidP="009F1F40">
      <w:pPr>
        <w:pStyle w:val="Heading3"/>
      </w:pPr>
      <w:bookmarkStart w:id="325" w:name="_Toc122275941"/>
      <w:r w:rsidRPr="009F1F40">
        <w:t>Alchemy interface</w:t>
      </w:r>
      <w:bookmarkEnd w:id="325"/>
    </w:p>
    <w:p w14:paraId="58484248" w14:textId="77777777" w:rsidR="009F1F40" w:rsidRDefault="009F1F40" w:rsidP="009F1F40">
      <w:pPr>
        <w:keepNext/>
        <w:ind w:firstLine="0"/>
        <w:jc w:val="center"/>
      </w:pPr>
      <w:r>
        <w:rPr>
          <w:noProof/>
        </w:rPr>
        <w:drawing>
          <wp:inline distT="0" distB="0" distL="0" distR="0" wp14:anchorId="5801784F" wp14:editId="2B3FF665">
            <wp:extent cx="4876800" cy="2476500"/>
            <wp:effectExtent l="0" t="0" r="0" b="0"/>
            <wp:docPr id="28" name="Picture 28" descr="Alchemy Inte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lchemy Interfac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876800" cy="2476500"/>
                    </a:xfrm>
                    <a:prstGeom prst="rect">
                      <a:avLst/>
                    </a:prstGeom>
                    <a:noFill/>
                    <a:ln>
                      <a:noFill/>
                    </a:ln>
                  </pic:spPr>
                </pic:pic>
              </a:graphicData>
            </a:graphic>
          </wp:inline>
        </w:drawing>
      </w:r>
    </w:p>
    <w:p w14:paraId="431254B1" w14:textId="1DF9ECCF" w:rsidR="009F1F40" w:rsidRDefault="009F1F40" w:rsidP="009F1F40">
      <w:pPr>
        <w:pStyle w:val="Caption"/>
        <w:jc w:val="center"/>
      </w:pPr>
      <w:bookmarkStart w:id="326" w:name="_Toc122275965"/>
      <w:r>
        <w:t xml:space="preserve">Figure 2. </w:t>
      </w:r>
      <w:r>
        <w:fldChar w:fldCharType="begin"/>
      </w:r>
      <w:r>
        <w:instrText xml:space="preserve"> SEQ Figure_2. \* ARABIC </w:instrText>
      </w:r>
      <w:r>
        <w:fldChar w:fldCharType="separate"/>
      </w:r>
      <w:r w:rsidR="00DB63E1">
        <w:rPr>
          <w:noProof/>
        </w:rPr>
        <w:t>10</w:t>
      </w:r>
      <w:r>
        <w:fldChar w:fldCharType="end"/>
      </w:r>
      <w:r>
        <w:t xml:space="preserve"> Alchemy interface</w:t>
      </w:r>
      <w:bookmarkEnd w:id="326"/>
    </w:p>
    <w:p w14:paraId="1F914237" w14:textId="2AFC74D9" w:rsidR="00935E3A" w:rsidRDefault="00935E3A" w:rsidP="00935E3A">
      <w:r w:rsidRPr="009F1F40">
        <w:lastRenderedPageBreak/>
        <w:t>You get instant access to all of your applications from its dashboard as well as quick access to concise metrics about each application, such as total requests and responses, the number of invalid requests, and much more.</w:t>
      </w:r>
    </w:p>
    <w:p w14:paraId="572A7F56" w14:textId="532A79D8" w:rsidR="009F1F40" w:rsidRDefault="009F1F40" w:rsidP="009F1F40">
      <w:r>
        <w:t>Viewing additional details about each application gives you the option to properly configure each application, as well as a better analytical view that allows you to filter requests by date, type, and even country.</w:t>
      </w:r>
    </w:p>
    <w:p w14:paraId="161B1BF7" w14:textId="0BE573B1" w:rsidR="009F1F40" w:rsidRDefault="009F1F40" w:rsidP="009F1F40">
      <w:r>
        <w:t>It’s also worth noting that you have access to Alchemy’s composer, a platform that allows you to configure and send blockchain requests directly using web forms.</w:t>
      </w:r>
    </w:p>
    <w:p w14:paraId="7C940113" w14:textId="74651179" w:rsidR="009F1F40" w:rsidRDefault="009F1F40" w:rsidP="009F1F40">
      <w:pPr>
        <w:pStyle w:val="Heading3"/>
      </w:pPr>
      <w:bookmarkStart w:id="327" w:name="_Toc122275942"/>
      <w:r w:rsidRPr="009F1F40">
        <w:t>APIs, documentation, and DX</w:t>
      </w:r>
      <w:bookmarkEnd w:id="327"/>
    </w:p>
    <w:p w14:paraId="45A5C80A" w14:textId="77777777" w:rsidR="009F1F40" w:rsidRDefault="009F1F40" w:rsidP="009F1F40">
      <w:r>
        <w:t>All of Alchemy’s services and integrations are available as top-level APIs that can be accessed through HTTP or WebSockets, and they provide extensive documentation as well as hands-on tutorials for all of their services and network connections. Furthermore, the team developed a wrapper around Web3.js for easier integration and improved access to various APIs while developing DApps.</w:t>
      </w:r>
    </w:p>
    <w:p w14:paraId="68F871EF" w14:textId="03F7F962" w:rsidR="009F1F40" w:rsidRDefault="009F1F40" w:rsidP="009F1F40">
      <w:r>
        <w:t>Alchemy also has security features for your apps. Among the precautions offered are whitelisting addresses so that only these addresses can interact with your contract. Another security solution is to add whitelisted domains and IPs so that requests can only be made using your API keys from these mediums.</w:t>
      </w:r>
    </w:p>
    <w:p w14:paraId="645C39CE" w14:textId="5B26DE98" w:rsidR="009F1F40" w:rsidRDefault="009F1F40" w:rsidP="009F1F40">
      <w:r>
        <w:t>Finally, you can easily onboard team members to your projects. You can invite new members to your project straight from the User Settings page, as well as provide administrative privileges to preferred users.</w:t>
      </w:r>
    </w:p>
    <w:p w14:paraId="7D365DAF" w14:textId="047937F3" w:rsidR="009F1F40" w:rsidRDefault="009F1F40" w:rsidP="009F1F40">
      <w:pPr>
        <w:pStyle w:val="Heading3"/>
      </w:pPr>
      <w:bookmarkStart w:id="328" w:name="_Toc122275943"/>
      <w:r w:rsidRPr="009F1F40">
        <w:t>Pricing</w:t>
      </w:r>
      <w:bookmarkEnd w:id="328"/>
    </w:p>
    <w:p w14:paraId="02AC632D" w14:textId="0642432D" w:rsidR="009F1F40" w:rsidRDefault="009F1F40" w:rsidP="009F1F40">
      <w:r>
        <w:t>Alchemy provides a generous free plan with no daily request limit for up to 300 million compute units per month. In addition, with this free subscription, you can construct up to five distinct applications and connect them to the platform’s mainnet and testnet. You also have free access to other alchemy solutions including Supernode, Build, Monitor, and Notify.</w:t>
      </w:r>
    </w:p>
    <w:p w14:paraId="39640C17" w14:textId="2A6570B1" w:rsidR="009F1F40" w:rsidRPr="009F1F40" w:rsidRDefault="009F1F40" w:rsidP="009F1F40">
      <w:r>
        <w:t>You can upgrade your application to the growth plan, which costs $49 per month. This increases the monthly compute units to 400 million and the number of applications to fifteen. For more information, you can check out their pricing page here.</w:t>
      </w:r>
    </w:p>
    <w:p w14:paraId="1CFA21A6" w14:textId="77777777" w:rsidR="00950785" w:rsidRPr="00950785" w:rsidRDefault="00950785" w:rsidP="00950785"/>
    <w:p w14:paraId="40EF961A" w14:textId="5BB80E92" w:rsidR="003D7D11" w:rsidRPr="00933993" w:rsidRDefault="008C4D20" w:rsidP="00950785">
      <w:pPr>
        <w:pStyle w:val="Heading2"/>
      </w:pPr>
      <w:r w:rsidRPr="00933993">
        <w:br w:type="page"/>
      </w:r>
    </w:p>
    <w:p w14:paraId="425E3EB5" w14:textId="327D467E" w:rsidR="00D12650" w:rsidRPr="00933993" w:rsidRDefault="00E8578E" w:rsidP="00642A46">
      <w:pPr>
        <w:pStyle w:val="Heading1"/>
        <w:jc w:val="center"/>
        <w:rPr>
          <w:i/>
          <w:szCs w:val="26"/>
        </w:rPr>
      </w:pPr>
      <w:bookmarkStart w:id="329" w:name="_Toc122275944"/>
      <w:r>
        <w:rPr>
          <w:i/>
          <w:szCs w:val="26"/>
        </w:rPr>
        <w:lastRenderedPageBreak/>
        <w:t>S</w:t>
      </w:r>
      <w:r w:rsidRPr="00901CCD">
        <w:rPr>
          <w:i/>
          <w:szCs w:val="26"/>
        </w:rPr>
        <w:t>YSTEM ANALYSIS AND DESIGN</w:t>
      </w:r>
      <w:bookmarkEnd w:id="329"/>
    </w:p>
    <w:p w14:paraId="349888BC" w14:textId="743DFDC0" w:rsidR="00D12650" w:rsidRDefault="00E8578E" w:rsidP="00CF118F">
      <w:pPr>
        <w:pStyle w:val="Heading2"/>
      </w:pPr>
      <w:bookmarkStart w:id="330" w:name="_Toc122275945"/>
      <w:r>
        <w:t>System analysis</w:t>
      </w:r>
      <w:r w:rsidR="00BC7DCC">
        <w:t xml:space="preserve"> and design</w:t>
      </w:r>
      <w:bookmarkEnd w:id="330"/>
    </w:p>
    <w:p w14:paraId="093C9328" w14:textId="57A5C7B6" w:rsidR="00BC7DCC" w:rsidRDefault="00BC7DCC" w:rsidP="00BC7DCC">
      <w:pPr>
        <w:pStyle w:val="Heading3"/>
      </w:pPr>
      <w:bookmarkStart w:id="331" w:name="_Toc122275946"/>
      <w:r>
        <w:t>S</w:t>
      </w:r>
      <w:r w:rsidRPr="00BC7DCC">
        <w:t>ystem requirements</w:t>
      </w:r>
      <w:bookmarkEnd w:id="331"/>
    </w:p>
    <w:p w14:paraId="0DEB68C9" w14:textId="56CA5188" w:rsidR="00B25ECE" w:rsidRDefault="00B25ECE" w:rsidP="00B25ECE">
      <w:r w:rsidRPr="00B25ECE">
        <w:t>This is a topic in which it is mainly dealing with the process of managing artists' music updates and postings. The application aims at perfection in both quality and reputation. The application is applied blockchain technology, creating a decentralized system without middle management. All management activities are handled by blockchain, to ensure the author's exclusivity.</w:t>
      </w:r>
    </w:p>
    <w:p w14:paraId="2AA6C5B2" w14:textId="3C02B190" w:rsidR="00B25ECE" w:rsidRDefault="00B25ECE" w:rsidP="00B25ECE">
      <w:r w:rsidRPr="00B25ECE">
        <w:t>System Operation</w:t>
      </w:r>
      <w:r>
        <w:t>:</w:t>
      </w:r>
    </w:p>
    <w:p w14:paraId="14CEDE58" w14:textId="77777777" w:rsidR="00B25ECE" w:rsidRDefault="00B25ECE" w:rsidP="00B25ECE">
      <w:pPr>
        <w:pStyle w:val="ListParagraph"/>
        <w:numPr>
          <w:ilvl w:val="0"/>
          <w:numId w:val="39"/>
        </w:numPr>
      </w:pPr>
      <w:r>
        <w:t>If you are a user, you can search, view a list of songs by topic, listen to each song, listen to albums, register, log in to the system, manage account information, create playlists, manage personal library, follow artists, bookmark favorite songs...</w:t>
      </w:r>
    </w:p>
    <w:p w14:paraId="4E62A319" w14:textId="5F348E2A" w:rsidR="00B25ECE" w:rsidRPr="00B25ECE" w:rsidRDefault="00B25ECE" w:rsidP="00B25ECE">
      <w:pPr>
        <w:pStyle w:val="ListParagraph"/>
        <w:numPr>
          <w:ilvl w:val="0"/>
          <w:numId w:val="39"/>
        </w:numPr>
      </w:pPr>
      <w:r>
        <w:t>If you are an artist, you will have the same functions as a user, in addition to the functions of uploading songs, creating albums, and sending private songs to other users.</w:t>
      </w:r>
    </w:p>
    <w:p w14:paraId="196861A0" w14:textId="091478F9" w:rsidR="00BC7DCC" w:rsidRDefault="00BC7DCC" w:rsidP="00BC7DCC">
      <w:pPr>
        <w:rPr>
          <w:b/>
          <w:bCs/>
        </w:rPr>
      </w:pPr>
      <w:r w:rsidRPr="00BC7DCC">
        <w:rPr>
          <w:b/>
          <w:bCs/>
        </w:rPr>
        <w:t>a) Identify actors and usecases</w:t>
      </w:r>
    </w:p>
    <w:tbl>
      <w:tblPr>
        <w:tblStyle w:val="TableGrid"/>
        <w:tblW w:w="0" w:type="auto"/>
        <w:tblLook w:val="04A0" w:firstRow="1" w:lastRow="0" w:firstColumn="1" w:lastColumn="0" w:noHBand="0" w:noVBand="1"/>
      </w:tblPr>
      <w:tblGrid>
        <w:gridCol w:w="2122"/>
        <w:gridCol w:w="1559"/>
        <w:gridCol w:w="5381"/>
      </w:tblGrid>
      <w:tr w:rsidR="00BC7DCC" w14:paraId="1236350E" w14:textId="77777777" w:rsidTr="00BC7DCC">
        <w:tc>
          <w:tcPr>
            <w:tcW w:w="2122" w:type="dxa"/>
          </w:tcPr>
          <w:p w14:paraId="60722ED7" w14:textId="29C7BCA8" w:rsidR="00BC7DCC" w:rsidRDefault="00BC7DCC" w:rsidP="00BC7DCC">
            <w:pPr>
              <w:ind w:firstLine="0"/>
              <w:jc w:val="center"/>
              <w:rPr>
                <w:b/>
                <w:bCs/>
              </w:rPr>
            </w:pPr>
            <w:r w:rsidRPr="00BC7DCC">
              <w:rPr>
                <w:b/>
                <w:bCs/>
              </w:rPr>
              <w:t>Ordinal number</w:t>
            </w:r>
          </w:p>
        </w:tc>
        <w:tc>
          <w:tcPr>
            <w:tcW w:w="1559" w:type="dxa"/>
          </w:tcPr>
          <w:p w14:paraId="177BC5C6" w14:textId="291E07C5" w:rsidR="00BC7DCC" w:rsidRDefault="00BC7DCC" w:rsidP="00BC7DCC">
            <w:pPr>
              <w:ind w:firstLine="0"/>
              <w:jc w:val="center"/>
              <w:rPr>
                <w:b/>
                <w:bCs/>
              </w:rPr>
            </w:pPr>
            <w:r>
              <w:rPr>
                <w:b/>
                <w:bCs/>
              </w:rPr>
              <w:t>Actor</w:t>
            </w:r>
          </w:p>
        </w:tc>
        <w:tc>
          <w:tcPr>
            <w:tcW w:w="5381" w:type="dxa"/>
          </w:tcPr>
          <w:p w14:paraId="025F0457" w14:textId="4968048A" w:rsidR="00BC7DCC" w:rsidRDefault="00BC7DCC" w:rsidP="00BC7DCC">
            <w:pPr>
              <w:ind w:firstLine="0"/>
              <w:jc w:val="center"/>
              <w:rPr>
                <w:b/>
                <w:bCs/>
              </w:rPr>
            </w:pPr>
            <w:r>
              <w:rPr>
                <w:b/>
                <w:bCs/>
              </w:rPr>
              <w:t>Use case</w:t>
            </w:r>
          </w:p>
        </w:tc>
      </w:tr>
      <w:tr w:rsidR="00BC7DCC" w14:paraId="0F2F66D6" w14:textId="77777777" w:rsidTr="00BC7DCC">
        <w:tc>
          <w:tcPr>
            <w:tcW w:w="2122" w:type="dxa"/>
          </w:tcPr>
          <w:p w14:paraId="449E1D73" w14:textId="14BD68DF" w:rsidR="00BC7DCC" w:rsidRPr="00BC7DCC" w:rsidRDefault="00BC7DCC" w:rsidP="00BC7DCC">
            <w:pPr>
              <w:ind w:firstLine="0"/>
              <w:jc w:val="center"/>
            </w:pPr>
            <w:r w:rsidRPr="00BC7DCC">
              <w:t>1</w:t>
            </w:r>
          </w:p>
        </w:tc>
        <w:tc>
          <w:tcPr>
            <w:tcW w:w="1559" w:type="dxa"/>
          </w:tcPr>
          <w:p w14:paraId="00DC9A93" w14:textId="314654B7" w:rsidR="00BC7DCC" w:rsidRPr="00BC7DCC" w:rsidRDefault="00D82211" w:rsidP="00BC7DCC">
            <w:pPr>
              <w:ind w:firstLine="0"/>
              <w:jc w:val="center"/>
            </w:pPr>
            <w:r>
              <w:t>Client</w:t>
            </w:r>
          </w:p>
        </w:tc>
        <w:tc>
          <w:tcPr>
            <w:tcW w:w="5381" w:type="dxa"/>
          </w:tcPr>
          <w:p w14:paraId="59CC5766" w14:textId="41047AEB" w:rsidR="00BC7DCC" w:rsidRPr="007836AC" w:rsidRDefault="00BC7DCC" w:rsidP="00BC7DCC">
            <w:pPr>
              <w:pStyle w:val="ListParagraph"/>
              <w:numPr>
                <w:ilvl w:val="0"/>
                <w:numId w:val="38"/>
              </w:numPr>
            </w:pPr>
            <w:r w:rsidRPr="007836AC">
              <w:t>Log in</w:t>
            </w:r>
          </w:p>
          <w:p w14:paraId="586EC0F6" w14:textId="6CEA5830" w:rsidR="007836AC" w:rsidRPr="007836AC" w:rsidRDefault="007836AC" w:rsidP="00BC7DCC">
            <w:pPr>
              <w:pStyle w:val="ListParagraph"/>
              <w:numPr>
                <w:ilvl w:val="1"/>
                <w:numId w:val="38"/>
              </w:numPr>
            </w:pPr>
            <w:r w:rsidRPr="007836AC">
              <w:t>Log in accout</w:t>
            </w:r>
          </w:p>
          <w:p w14:paraId="203DEE3F" w14:textId="2DA973E6" w:rsidR="007836AC" w:rsidRPr="007836AC" w:rsidRDefault="007836AC" w:rsidP="007836AC">
            <w:pPr>
              <w:pStyle w:val="ListParagraph"/>
              <w:numPr>
                <w:ilvl w:val="1"/>
                <w:numId w:val="38"/>
              </w:numPr>
            </w:pPr>
            <w:r w:rsidRPr="007836AC">
              <w:t>Register an account</w:t>
            </w:r>
          </w:p>
          <w:p w14:paraId="2E13415F" w14:textId="77777777" w:rsidR="00BC7DCC" w:rsidRPr="007836AC" w:rsidRDefault="00BC7DCC" w:rsidP="00BC7DCC">
            <w:pPr>
              <w:pStyle w:val="ListParagraph"/>
              <w:numPr>
                <w:ilvl w:val="0"/>
                <w:numId w:val="38"/>
              </w:numPr>
            </w:pPr>
            <w:r w:rsidRPr="007836AC">
              <w:t>Log out</w:t>
            </w:r>
          </w:p>
          <w:p w14:paraId="3778CA44" w14:textId="77777777" w:rsidR="007836AC" w:rsidRDefault="007836AC" w:rsidP="00BC7DCC">
            <w:pPr>
              <w:pStyle w:val="ListParagraph"/>
              <w:numPr>
                <w:ilvl w:val="0"/>
                <w:numId w:val="38"/>
              </w:numPr>
            </w:pPr>
            <w:r w:rsidRPr="007836AC">
              <w:t>Manage account information</w:t>
            </w:r>
          </w:p>
          <w:p w14:paraId="17A6D5B7" w14:textId="77777777" w:rsidR="007836AC" w:rsidRDefault="007836AC" w:rsidP="007836AC">
            <w:pPr>
              <w:pStyle w:val="ListParagraph"/>
              <w:numPr>
                <w:ilvl w:val="1"/>
                <w:numId w:val="38"/>
              </w:numPr>
            </w:pPr>
            <w:r>
              <w:t>U</w:t>
            </w:r>
            <w:r w:rsidRPr="007836AC">
              <w:t>pdate information</w:t>
            </w:r>
          </w:p>
          <w:p w14:paraId="7FC7C579" w14:textId="77777777" w:rsidR="00921CC9" w:rsidRDefault="00921CC9" w:rsidP="007836AC">
            <w:pPr>
              <w:pStyle w:val="ListParagraph"/>
              <w:numPr>
                <w:ilvl w:val="0"/>
                <w:numId w:val="38"/>
              </w:numPr>
            </w:pPr>
            <w:r>
              <w:t>Search</w:t>
            </w:r>
          </w:p>
          <w:p w14:paraId="75847154" w14:textId="1BDC731D" w:rsidR="00921CC9" w:rsidRDefault="00921CC9" w:rsidP="00921CC9">
            <w:pPr>
              <w:pStyle w:val="ListParagraph"/>
              <w:numPr>
                <w:ilvl w:val="1"/>
                <w:numId w:val="38"/>
              </w:numPr>
            </w:pPr>
            <w:r>
              <w:t>S</w:t>
            </w:r>
            <w:r w:rsidRPr="00921CC9">
              <w:t>earch by song name</w:t>
            </w:r>
          </w:p>
          <w:p w14:paraId="2F8EFA8E" w14:textId="57134023" w:rsidR="00921CC9" w:rsidRDefault="007836AC" w:rsidP="00921CC9">
            <w:pPr>
              <w:pStyle w:val="ListParagraph"/>
              <w:numPr>
                <w:ilvl w:val="1"/>
                <w:numId w:val="38"/>
              </w:numPr>
            </w:pPr>
            <w:r>
              <w:t xml:space="preserve"> </w:t>
            </w:r>
            <w:r w:rsidR="00921CC9" w:rsidRPr="00921CC9">
              <w:t>Search by artist name</w:t>
            </w:r>
          </w:p>
          <w:p w14:paraId="6FC9DC0B" w14:textId="0BB552B3" w:rsidR="007836AC" w:rsidRDefault="007836AC" w:rsidP="007836AC">
            <w:pPr>
              <w:pStyle w:val="ListParagraph"/>
              <w:numPr>
                <w:ilvl w:val="0"/>
                <w:numId w:val="38"/>
              </w:numPr>
            </w:pPr>
            <w:r w:rsidRPr="007836AC">
              <w:t>Discover</w:t>
            </w:r>
          </w:p>
          <w:p w14:paraId="16E5C2BF" w14:textId="6E6A67F4" w:rsidR="007836AC" w:rsidRDefault="007836AC" w:rsidP="007836AC">
            <w:pPr>
              <w:pStyle w:val="ListParagraph"/>
              <w:numPr>
                <w:ilvl w:val="1"/>
                <w:numId w:val="38"/>
              </w:numPr>
            </w:pPr>
            <w:r>
              <w:t>View recommend songs</w:t>
            </w:r>
          </w:p>
          <w:p w14:paraId="076CDFD3" w14:textId="2159A5DF" w:rsidR="007836AC" w:rsidRDefault="007836AC" w:rsidP="007836AC">
            <w:pPr>
              <w:pStyle w:val="ListParagraph"/>
              <w:numPr>
                <w:ilvl w:val="1"/>
                <w:numId w:val="38"/>
              </w:numPr>
            </w:pPr>
            <w:r>
              <w:t>View new song</w:t>
            </w:r>
          </w:p>
          <w:p w14:paraId="0D5B547C" w14:textId="1956FF3B" w:rsidR="007836AC" w:rsidRDefault="007836AC" w:rsidP="007836AC">
            <w:pPr>
              <w:pStyle w:val="ListParagraph"/>
              <w:numPr>
                <w:ilvl w:val="1"/>
                <w:numId w:val="38"/>
              </w:numPr>
            </w:pPr>
            <w:r>
              <w:t>View genre</w:t>
            </w:r>
          </w:p>
          <w:p w14:paraId="6E68FBE1" w14:textId="77777777" w:rsidR="007836AC" w:rsidRDefault="007836AC" w:rsidP="007836AC">
            <w:pPr>
              <w:pStyle w:val="ListParagraph"/>
              <w:numPr>
                <w:ilvl w:val="1"/>
                <w:numId w:val="38"/>
              </w:numPr>
            </w:pPr>
            <w:r>
              <w:t>View r</w:t>
            </w:r>
            <w:r w:rsidRPr="007836AC">
              <w:t>ecent songs</w:t>
            </w:r>
          </w:p>
          <w:p w14:paraId="3909C9AD" w14:textId="77777777" w:rsidR="007836AC" w:rsidRDefault="007836AC" w:rsidP="007836AC">
            <w:pPr>
              <w:pStyle w:val="ListParagraph"/>
              <w:numPr>
                <w:ilvl w:val="0"/>
                <w:numId w:val="38"/>
              </w:numPr>
            </w:pPr>
            <w:r w:rsidRPr="007836AC">
              <w:t>Library</w:t>
            </w:r>
          </w:p>
          <w:p w14:paraId="1A520CB4" w14:textId="77777777" w:rsidR="007836AC" w:rsidRDefault="00761F34" w:rsidP="007836AC">
            <w:pPr>
              <w:pStyle w:val="ListParagraph"/>
              <w:numPr>
                <w:ilvl w:val="1"/>
                <w:numId w:val="38"/>
              </w:numPr>
            </w:pPr>
            <w:r w:rsidRPr="00761F34">
              <w:t>View favorite songs</w:t>
            </w:r>
          </w:p>
          <w:p w14:paraId="14A86870" w14:textId="6EBCBCFF" w:rsidR="00761F34" w:rsidRDefault="00761F34" w:rsidP="007836AC">
            <w:pPr>
              <w:pStyle w:val="ListParagraph"/>
              <w:numPr>
                <w:ilvl w:val="1"/>
                <w:numId w:val="38"/>
              </w:numPr>
            </w:pPr>
            <w:r>
              <w:lastRenderedPageBreak/>
              <w:t xml:space="preserve">View </w:t>
            </w:r>
            <w:r w:rsidRPr="00761F34">
              <w:t>artist follow</w:t>
            </w:r>
          </w:p>
          <w:p w14:paraId="2469305D" w14:textId="77777777" w:rsidR="00761F34" w:rsidRDefault="00761F34" w:rsidP="007836AC">
            <w:pPr>
              <w:pStyle w:val="ListParagraph"/>
              <w:numPr>
                <w:ilvl w:val="1"/>
                <w:numId w:val="38"/>
              </w:numPr>
            </w:pPr>
            <w:r>
              <w:t>View playlist</w:t>
            </w:r>
          </w:p>
          <w:p w14:paraId="70BF122F" w14:textId="77777777" w:rsidR="00761F34" w:rsidRDefault="00761F34" w:rsidP="00761F34">
            <w:pPr>
              <w:pStyle w:val="ListParagraph"/>
              <w:numPr>
                <w:ilvl w:val="0"/>
                <w:numId w:val="38"/>
              </w:numPr>
            </w:pPr>
            <w:r>
              <w:t>Create playlist</w:t>
            </w:r>
          </w:p>
          <w:p w14:paraId="6D299B58" w14:textId="77777777" w:rsidR="00921CC9" w:rsidRDefault="00921CC9" w:rsidP="00921CC9">
            <w:pPr>
              <w:pStyle w:val="ListParagraph"/>
              <w:numPr>
                <w:ilvl w:val="1"/>
                <w:numId w:val="38"/>
              </w:numPr>
            </w:pPr>
            <w:r>
              <w:t>P</w:t>
            </w:r>
            <w:r w:rsidRPr="00921CC9">
              <w:t>ublic playlists</w:t>
            </w:r>
          </w:p>
          <w:p w14:paraId="2A22AC0E" w14:textId="4E4C271C" w:rsidR="00921CC9" w:rsidRPr="007836AC" w:rsidRDefault="00921CC9" w:rsidP="00921CC9">
            <w:pPr>
              <w:pStyle w:val="ListParagraph"/>
              <w:numPr>
                <w:ilvl w:val="1"/>
                <w:numId w:val="38"/>
              </w:numPr>
            </w:pPr>
            <w:r w:rsidRPr="00921CC9">
              <w:t>private playlists</w:t>
            </w:r>
          </w:p>
        </w:tc>
      </w:tr>
      <w:tr w:rsidR="00761F34" w14:paraId="6F4D4CB2" w14:textId="77777777" w:rsidTr="00BC7DCC">
        <w:tc>
          <w:tcPr>
            <w:tcW w:w="2122" w:type="dxa"/>
          </w:tcPr>
          <w:p w14:paraId="16367476" w14:textId="416CF5A0" w:rsidR="00761F34" w:rsidRPr="00BC7DCC" w:rsidRDefault="00761F34" w:rsidP="00761F34">
            <w:pPr>
              <w:ind w:firstLine="0"/>
              <w:jc w:val="center"/>
            </w:pPr>
            <w:r w:rsidRPr="00BC7DCC">
              <w:t>2</w:t>
            </w:r>
          </w:p>
        </w:tc>
        <w:tc>
          <w:tcPr>
            <w:tcW w:w="1559" w:type="dxa"/>
          </w:tcPr>
          <w:p w14:paraId="421E9BC6" w14:textId="345C7F0D" w:rsidR="00761F34" w:rsidRPr="00BC7DCC" w:rsidRDefault="00761F34" w:rsidP="00761F34">
            <w:pPr>
              <w:ind w:firstLine="0"/>
              <w:jc w:val="center"/>
            </w:pPr>
            <w:r w:rsidRPr="00BC7DCC">
              <w:t>Artist</w:t>
            </w:r>
          </w:p>
        </w:tc>
        <w:tc>
          <w:tcPr>
            <w:tcW w:w="5381" w:type="dxa"/>
          </w:tcPr>
          <w:p w14:paraId="550DE5CB" w14:textId="77777777" w:rsidR="00761F34" w:rsidRPr="007836AC" w:rsidRDefault="00761F34" w:rsidP="00761F34">
            <w:pPr>
              <w:pStyle w:val="ListParagraph"/>
              <w:numPr>
                <w:ilvl w:val="0"/>
                <w:numId w:val="38"/>
              </w:numPr>
            </w:pPr>
            <w:r w:rsidRPr="007836AC">
              <w:t>Log in</w:t>
            </w:r>
          </w:p>
          <w:p w14:paraId="1135837A" w14:textId="77777777" w:rsidR="00761F34" w:rsidRPr="007836AC" w:rsidRDefault="00761F34" w:rsidP="00761F34">
            <w:pPr>
              <w:pStyle w:val="ListParagraph"/>
              <w:numPr>
                <w:ilvl w:val="1"/>
                <w:numId w:val="38"/>
              </w:numPr>
            </w:pPr>
            <w:r w:rsidRPr="007836AC">
              <w:t>Log in accout</w:t>
            </w:r>
          </w:p>
          <w:p w14:paraId="4D0193EB" w14:textId="47E71421" w:rsidR="00761F34" w:rsidRDefault="00761F34" w:rsidP="00761F34">
            <w:pPr>
              <w:pStyle w:val="ListParagraph"/>
              <w:numPr>
                <w:ilvl w:val="1"/>
                <w:numId w:val="38"/>
              </w:numPr>
            </w:pPr>
            <w:r w:rsidRPr="007836AC">
              <w:t>Register account</w:t>
            </w:r>
          </w:p>
          <w:p w14:paraId="5AF683B7" w14:textId="0C2162D9" w:rsidR="00761F34" w:rsidRPr="007836AC" w:rsidRDefault="00761F34" w:rsidP="00761F34">
            <w:pPr>
              <w:pStyle w:val="ListParagraph"/>
              <w:numPr>
                <w:ilvl w:val="1"/>
                <w:numId w:val="38"/>
              </w:numPr>
            </w:pPr>
            <w:r>
              <w:t>Register accout artist</w:t>
            </w:r>
          </w:p>
          <w:p w14:paraId="50948BD7" w14:textId="77777777" w:rsidR="00761F34" w:rsidRPr="007836AC" w:rsidRDefault="00761F34" w:rsidP="00761F34">
            <w:pPr>
              <w:pStyle w:val="ListParagraph"/>
              <w:numPr>
                <w:ilvl w:val="0"/>
                <w:numId w:val="38"/>
              </w:numPr>
            </w:pPr>
            <w:r w:rsidRPr="007836AC">
              <w:t>Log out</w:t>
            </w:r>
          </w:p>
          <w:p w14:paraId="6DC59F67" w14:textId="77777777" w:rsidR="00761F34" w:rsidRDefault="00761F34" w:rsidP="00761F34">
            <w:pPr>
              <w:pStyle w:val="ListParagraph"/>
              <w:numPr>
                <w:ilvl w:val="0"/>
                <w:numId w:val="38"/>
              </w:numPr>
            </w:pPr>
            <w:r w:rsidRPr="007836AC">
              <w:t>Manage account information</w:t>
            </w:r>
          </w:p>
          <w:p w14:paraId="51812CA0" w14:textId="77777777" w:rsidR="00761F34" w:rsidRDefault="00761F34" w:rsidP="00761F34">
            <w:pPr>
              <w:pStyle w:val="ListParagraph"/>
              <w:numPr>
                <w:ilvl w:val="1"/>
                <w:numId w:val="38"/>
              </w:numPr>
            </w:pPr>
            <w:r>
              <w:t>U</w:t>
            </w:r>
            <w:r w:rsidRPr="007836AC">
              <w:t>pdate information</w:t>
            </w:r>
          </w:p>
          <w:p w14:paraId="6399D9DA" w14:textId="77777777" w:rsidR="00761F34" w:rsidRDefault="00761F34" w:rsidP="00761F34">
            <w:pPr>
              <w:pStyle w:val="ListParagraph"/>
              <w:numPr>
                <w:ilvl w:val="0"/>
                <w:numId w:val="38"/>
              </w:numPr>
            </w:pPr>
            <w:r>
              <w:t xml:space="preserve"> </w:t>
            </w:r>
            <w:r w:rsidRPr="007836AC">
              <w:t>Discover</w:t>
            </w:r>
          </w:p>
          <w:p w14:paraId="20477755" w14:textId="77777777" w:rsidR="00761F34" w:rsidRDefault="00761F34" w:rsidP="00761F34">
            <w:pPr>
              <w:pStyle w:val="ListParagraph"/>
              <w:numPr>
                <w:ilvl w:val="1"/>
                <w:numId w:val="38"/>
              </w:numPr>
            </w:pPr>
            <w:r>
              <w:t>View recommend songs</w:t>
            </w:r>
          </w:p>
          <w:p w14:paraId="70B9CA5F" w14:textId="77777777" w:rsidR="00761F34" w:rsidRDefault="00761F34" w:rsidP="00761F34">
            <w:pPr>
              <w:pStyle w:val="ListParagraph"/>
              <w:numPr>
                <w:ilvl w:val="1"/>
                <w:numId w:val="38"/>
              </w:numPr>
            </w:pPr>
            <w:r>
              <w:t>View new song</w:t>
            </w:r>
          </w:p>
          <w:p w14:paraId="22959E31" w14:textId="77777777" w:rsidR="00761F34" w:rsidRDefault="00761F34" w:rsidP="00761F34">
            <w:pPr>
              <w:pStyle w:val="ListParagraph"/>
              <w:numPr>
                <w:ilvl w:val="1"/>
                <w:numId w:val="38"/>
              </w:numPr>
            </w:pPr>
            <w:r>
              <w:t>View genre</w:t>
            </w:r>
          </w:p>
          <w:p w14:paraId="60E2850E" w14:textId="77777777" w:rsidR="00761F34" w:rsidRDefault="00761F34" w:rsidP="00761F34">
            <w:pPr>
              <w:pStyle w:val="ListParagraph"/>
              <w:numPr>
                <w:ilvl w:val="1"/>
                <w:numId w:val="38"/>
              </w:numPr>
            </w:pPr>
            <w:r>
              <w:t>View r</w:t>
            </w:r>
            <w:r w:rsidRPr="007836AC">
              <w:t>ecent songs</w:t>
            </w:r>
          </w:p>
          <w:p w14:paraId="6D176052" w14:textId="77777777" w:rsidR="00761F34" w:rsidRDefault="00761F34" w:rsidP="00761F34">
            <w:pPr>
              <w:pStyle w:val="ListParagraph"/>
              <w:numPr>
                <w:ilvl w:val="0"/>
                <w:numId w:val="38"/>
              </w:numPr>
            </w:pPr>
            <w:r w:rsidRPr="007836AC">
              <w:t>Library</w:t>
            </w:r>
          </w:p>
          <w:p w14:paraId="34D71BC2" w14:textId="77777777" w:rsidR="00761F34" w:rsidRDefault="00761F34" w:rsidP="00761F34">
            <w:pPr>
              <w:pStyle w:val="ListParagraph"/>
              <w:numPr>
                <w:ilvl w:val="1"/>
                <w:numId w:val="38"/>
              </w:numPr>
            </w:pPr>
            <w:r w:rsidRPr="00761F34">
              <w:t>View favorite songs</w:t>
            </w:r>
          </w:p>
          <w:p w14:paraId="14FAD09D" w14:textId="77777777" w:rsidR="00761F34" w:rsidRDefault="00761F34" w:rsidP="00761F34">
            <w:pPr>
              <w:pStyle w:val="ListParagraph"/>
              <w:numPr>
                <w:ilvl w:val="1"/>
                <w:numId w:val="38"/>
              </w:numPr>
            </w:pPr>
            <w:r>
              <w:t xml:space="preserve">View </w:t>
            </w:r>
            <w:r w:rsidRPr="00761F34">
              <w:t>artist follow</w:t>
            </w:r>
          </w:p>
          <w:p w14:paraId="2C5FF564" w14:textId="16E1E97A" w:rsidR="00761F34" w:rsidRDefault="00761F34" w:rsidP="00761F34">
            <w:pPr>
              <w:pStyle w:val="ListParagraph"/>
              <w:numPr>
                <w:ilvl w:val="1"/>
                <w:numId w:val="38"/>
              </w:numPr>
            </w:pPr>
            <w:r>
              <w:t>View playlist</w:t>
            </w:r>
          </w:p>
          <w:p w14:paraId="268F1E39" w14:textId="77777777" w:rsidR="00921CC9" w:rsidRDefault="00921CC9" w:rsidP="00921CC9">
            <w:pPr>
              <w:pStyle w:val="ListParagraph"/>
              <w:numPr>
                <w:ilvl w:val="0"/>
                <w:numId w:val="38"/>
              </w:numPr>
            </w:pPr>
            <w:r>
              <w:t>Search</w:t>
            </w:r>
          </w:p>
          <w:p w14:paraId="5B87326B" w14:textId="77777777" w:rsidR="00921CC9" w:rsidRDefault="00921CC9" w:rsidP="00921CC9">
            <w:pPr>
              <w:pStyle w:val="ListParagraph"/>
              <w:numPr>
                <w:ilvl w:val="1"/>
                <w:numId w:val="38"/>
              </w:numPr>
            </w:pPr>
            <w:r>
              <w:t>S</w:t>
            </w:r>
            <w:r w:rsidRPr="00921CC9">
              <w:t>earch by song name</w:t>
            </w:r>
          </w:p>
          <w:p w14:paraId="73C6A404" w14:textId="50E46EFC" w:rsidR="00921CC9" w:rsidRDefault="00921CC9" w:rsidP="00921CC9">
            <w:pPr>
              <w:pStyle w:val="ListParagraph"/>
              <w:numPr>
                <w:ilvl w:val="1"/>
                <w:numId w:val="38"/>
              </w:numPr>
            </w:pPr>
            <w:r>
              <w:t xml:space="preserve"> </w:t>
            </w:r>
            <w:r w:rsidRPr="00921CC9">
              <w:t>Search by artist name</w:t>
            </w:r>
          </w:p>
          <w:p w14:paraId="730D77BC" w14:textId="6F9820AC" w:rsidR="00761F34" w:rsidRDefault="00761F34" w:rsidP="00761F34">
            <w:pPr>
              <w:pStyle w:val="ListParagraph"/>
              <w:numPr>
                <w:ilvl w:val="0"/>
                <w:numId w:val="38"/>
              </w:numPr>
            </w:pPr>
            <w:r>
              <w:t>Create playlist</w:t>
            </w:r>
          </w:p>
          <w:p w14:paraId="3A2A4A84" w14:textId="645A6112" w:rsidR="00921CC9" w:rsidRDefault="00921CC9" w:rsidP="00921CC9">
            <w:pPr>
              <w:pStyle w:val="ListParagraph"/>
              <w:numPr>
                <w:ilvl w:val="1"/>
                <w:numId w:val="38"/>
              </w:numPr>
            </w:pPr>
            <w:r>
              <w:t>P</w:t>
            </w:r>
            <w:r w:rsidRPr="00921CC9">
              <w:t>ublic playlists</w:t>
            </w:r>
          </w:p>
          <w:p w14:paraId="7A4ACB19" w14:textId="0BD28C88" w:rsidR="00921CC9" w:rsidRDefault="0023191F" w:rsidP="00921CC9">
            <w:pPr>
              <w:pStyle w:val="ListParagraph"/>
              <w:numPr>
                <w:ilvl w:val="1"/>
                <w:numId w:val="38"/>
              </w:numPr>
            </w:pPr>
            <w:r>
              <w:t>P</w:t>
            </w:r>
            <w:r w:rsidR="00921CC9" w:rsidRPr="00921CC9">
              <w:t>rivate playlists</w:t>
            </w:r>
          </w:p>
          <w:p w14:paraId="3D51D934" w14:textId="7CAEF4FC" w:rsidR="00761F34" w:rsidRDefault="00761F34" w:rsidP="00761F34">
            <w:pPr>
              <w:pStyle w:val="ListParagraph"/>
              <w:numPr>
                <w:ilvl w:val="0"/>
                <w:numId w:val="38"/>
              </w:numPr>
            </w:pPr>
            <w:r>
              <w:t>Upload song</w:t>
            </w:r>
          </w:p>
          <w:p w14:paraId="5EF95F35" w14:textId="7ED9BA89" w:rsidR="00921CC9" w:rsidRDefault="00921CC9" w:rsidP="00921CC9">
            <w:pPr>
              <w:pStyle w:val="ListParagraph"/>
              <w:numPr>
                <w:ilvl w:val="1"/>
                <w:numId w:val="38"/>
              </w:numPr>
            </w:pPr>
            <w:r>
              <w:t>Chose album</w:t>
            </w:r>
          </w:p>
          <w:p w14:paraId="01D6104F" w14:textId="79CE972F" w:rsidR="00921CC9" w:rsidRDefault="004468A4" w:rsidP="00921CC9">
            <w:pPr>
              <w:pStyle w:val="ListParagraph"/>
              <w:numPr>
                <w:ilvl w:val="1"/>
                <w:numId w:val="38"/>
              </w:numPr>
            </w:pPr>
            <w:r>
              <w:t>Add song</w:t>
            </w:r>
          </w:p>
          <w:p w14:paraId="058ADCB1" w14:textId="019427F6" w:rsidR="004468A4" w:rsidRDefault="004468A4" w:rsidP="00921CC9">
            <w:pPr>
              <w:pStyle w:val="ListParagraph"/>
              <w:numPr>
                <w:ilvl w:val="1"/>
                <w:numId w:val="38"/>
              </w:numPr>
            </w:pPr>
            <w:r>
              <w:t>Add picture</w:t>
            </w:r>
          </w:p>
          <w:p w14:paraId="1EC01A2E" w14:textId="1E8AFBCD" w:rsidR="004468A4" w:rsidRDefault="004468A4" w:rsidP="004468A4">
            <w:pPr>
              <w:pStyle w:val="ListParagraph"/>
              <w:numPr>
                <w:ilvl w:val="1"/>
                <w:numId w:val="38"/>
              </w:numPr>
            </w:pPr>
            <w:r>
              <w:t xml:space="preserve">Add </w:t>
            </w:r>
            <w:r w:rsidRPr="004468A4">
              <w:t>description</w:t>
            </w:r>
          </w:p>
          <w:p w14:paraId="16CFC337" w14:textId="3420F6F4" w:rsidR="00761F34" w:rsidRDefault="00761F34" w:rsidP="00761F34">
            <w:pPr>
              <w:pStyle w:val="ListParagraph"/>
              <w:numPr>
                <w:ilvl w:val="0"/>
                <w:numId w:val="38"/>
              </w:numPr>
            </w:pPr>
            <w:r>
              <w:t>Add album</w:t>
            </w:r>
          </w:p>
          <w:p w14:paraId="6FAECCD3" w14:textId="68BB7B4E" w:rsidR="004468A4" w:rsidRDefault="004468A4" w:rsidP="004468A4">
            <w:pPr>
              <w:pStyle w:val="ListParagraph"/>
              <w:numPr>
                <w:ilvl w:val="1"/>
                <w:numId w:val="38"/>
              </w:numPr>
            </w:pPr>
            <w:r>
              <w:t>Create album name</w:t>
            </w:r>
          </w:p>
          <w:p w14:paraId="2B4ACAA8" w14:textId="1A207CC9" w:rsidR="00761F34" w:rsidRPr="00761F34" w:rsidRDefault="00761F34" w:rsidP="00455D46">
            <w:pPr>
              <w:pStyle w:val="ListParagraph"/>
              <w:keepNext/>
              <w:numPr>
                <w:ilvl w:val="0"/>
                <w:numId w:val="38"/>
              </w:numPr>
            </w:pPr>
            <w:r>
              <w:t>Send song</w:t>
            </w:r>
          </w:p>
        </w:tc>
      </w:tr>
    </w:tbl>
    <w:p w14:paraId="71719184" w14:textId="5F4DED05" w:rsidR="00BC7DCC" w:rsidRPr="00BC7DCC" w:rsidRDefault="00455D46" w:rsidP="00455D46">
      <w:pPr>
        <w:pStyle w:val="Caption"/>
        <w:jc w:val="center"/>
        <w:rPr>
          <w:b w:val="0"/>
          <w:bCs w:val="0"/>
        </w:rPr>
      </w:pPr>
      <w:r>
        <w:t xml:space="preserve">Table 3. </w:t>
      </w:r>
      <w:r>
        <w:fldChar w:fldCharType="begin"/>
      </w:r>
      <w:r>
        <w:instrText xml:space="preserve"> SEQ Table_3. \* ARABIC </w:instrText>
      </w:r>
      <w:r>
        <w:fldChar w:fldCharType="separate"/>
      </w:r>
      <w:r>
        <w:rPr>
          <w:noProof/>
        </w:rPr>
        <w:t>1</w:t>
      </w:r>
      <w:r>
        <w:fldChar w:fldCharType="end"/>
      </w:r>
      <w:r>
        <w:t xml:space="preserve"> Indentify actors and use case</w:t>
      </w:r>
    </w:p>
    <w:p w14:paraId="68BE10D9" w14:textId="312D0909" w:rsidR="00E8578E" w:rsidRDefault="00BC7DCC" w:rsidP="009431F5">
      <w:pPr>
        <w:pStyle w:val="Heading3"/>
      </w:pPr>
      <w:bookmarkStart w:id="332" w:name="_Toc122275947"/>
      <w:r>
        <w:lastRenderedPageBreak/>
        <w:t>U</w:t>
      </w:r>
      <w:r w:rsidR="00677C74" w:rsidRPr="00677C74">
        <w:t>se case diagram</w:t>
      </w:r>
      <w:bookmarkEnd w:id="332"/>
    </w:p>
    <w:p w14:paraId="27C0605C" w14:textId="3D0F9205" w:rsidR="009431F5" w:rsidRPr="009431F5" w:rsidRDefault="009431F5" w:rsidP="009431F5">
      <w:pPr>
        <w:rPr>
          <w:b/>
          <w:bCs/>
        </w:rPr>
      </w:pPr>
      <w:r w:rsidRPr="009431F5">
        <w:rPr>
          <w:b/>
          <w:bCs/>
        </w:rPr>
        <w:t xml:space="preserve">a) </w:t>
      </w:r>
      <w:r w:rsidRPr="009431F5">
        <w:rPr>
          <w:b/>
          <w:bCs/>
        </w:rPr>
        <w:t>General use case diagram</w:t>
      </w:r>
    </w:p>
    <w:p w14:paraId="313738A1" w14:textId="77777777" w:rsidR="000B4D82" w:rsidRDefault="00837F58" w:rsidP="000B4D82">
      <w:pPr>
        <w:keepNext/>
        <w:ind w:firstLine="0"/>
        <w:jc w:val="center"/>
      </w:pPr>
      <w:r>
        <w:rPr>
          <w:noProof/>
        </w:rPr>
        <w:drawing>
          <wp:inline distT="0" distB="0" distL="0" distR="0" wp14:anchorId="5045FACC" wp14:editId="17703BE2">
            <wp:extent cx="5519420" cy="4985852"/>
            <wp:effectExtent l="0" t="0" r="508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22008" cy="4988190"/>
                    </a:xfrm>
                    <a:prstGeom prst="rect">
                      <a:avLst/>
                    </a:prstGeom>
                  </pic:spPr>
                </pic:pic>
              </a:graphicData>
            </a:graphic>
          </wp:inline>
        </w:drawing>
      </w:r>
    </w:p>
    <w:p w14:paraId="31175436" w14:textId="5AF880F7" w:rsidR="009431F5" w:rsidRDefault="000B4D82" w:rsidP="000B4D82">
      <w:pPr>
        <w:pStyle w:val="Caption"/>
        <w:jc w:val="center"/>
      </w:pPr>
      <w:bookmarkStart w:id="333" w:name="_Toc122271945"/>
      <w:r>
        <w:t xml:space="preserve">Figure 3. </w:t>
      </w:r>
      <w:r>
        <w:fldChar w:fldCharType="begin"/>
      </w:r>
      <w:r>
        <w:instrText xml:space="preserve"> SEQ Figure_3. \* ARABIC </w:instrText>
      </w:r>
      <w:r>
        <w:fldChar w:fldCharType="separate"/>
      </w:r>
      <w:r w:rsidR="00852674">
        <w:rPr>
          <w:noProof/>
        </w:rPr>
        <w:t>1</w:t>
      </w:r>
      <w:r>
        <w:fldChar w:fldCharType="end"/>
      </w:r>
      <w:r>
        <w:t xml:space="preserve"> </w:t>
      </w:r>
      <w:r w:rsidRPr="000B4D82">
        <w:t xml:space="preserve">General </w:t>
      </w:r>
      <w:r w:rsidRPr="000B4D82">
        <w:t>use case diagram</w:t>
      </w:r>
      <w:bookmarkEnd w:id="333"/>
    </w:p>
    <w:p w14:paraId="443706E5" w14:textId="3771F4EC" w:rsidR="009431F5" w:rsidRDefault="009431F5" w:rsidP="009431F5">
      <w:pPr>
        <w:rPr>
          <w:b/>
          <w:bCs/>
        </w:rPr>
      </w:pPr>
      <w:r w:rsidRPr="009431F5">
        <w:rPr>
          <w:b/>
          <w:bCs/>
        </w:rPr>
        <w:t>b) D</w:t>
      </w:r>
      <w:r w:rsidRPr="009431F5">
        <w:rPr>
          <w:b/>
          <w:bCs/>
        </w:rPr>
        <w:t>etailed use case diagrams</w:t>
      </w:r>
    </w:p>
    <w:p w14:paraId="29CDD3EF" w14:textId="691350C2" w:rsidR="00B12048" w:rsidRPr="00B12048" w:rsidRDefault="0086584F" w:rsidP="00B12048">
      <w:pPr>
        <w:pStyle w:val="ListParagraph"/>
        <w:numPr>
          <w:ilvl w:val="0"/>
          <w:numId w:val="41"/>
        </w:numPr>
        <w:rPr>
          <w:b/>
          <w:bCs/>
        </w:rPr>
      </w:pPr>
      <w:r>
        <w:rPr>
          <w:b/>
          <w:bCs/>
        </w:rPr>
        <w:t>U</w:t>
      </w:r>
      <w:r w:rsidR="00B12048">
        <w:rPr>
          <w:b/>
          <w:bCs/>
        </w:rPr>
        <w:t xml:space="preserve">se case diagram </w:t>
      </w:r>
      <w:r>
        <w:rPr>
          <w:b/>
          <w:bCs/>
        </w:rPr>
        <w:t xml:space="preserve">for </w:t>
      </w:r>
      <w:r>
        <w:rPr>
          <w:b/>
          <w:bCs/>
        </w:rPr>
        <w:t>register</w:t>
      </w:r>
    </w:p>
    <w:p w14:paraId="5864DDD8" w14:textId="77777777" w:rsidR="000B4D82" w:rsidRDefault="00B12048" w:rsidP="000B4D82">
      <w:pPr>
        <w:keepNext/>
        <w:ind w:firstLine="0"/>
        <w:jc w:val="center"/>
      </w:pPr>
      <w:r>
        <w:rPr>
          <w:noProof/>
        </w:rPr>
        <w:drawing>
          <wp:inline distT="0" distB="0" distL="0" distR="0" wp14:anchorId="3907E46C" wp14:editId="07BEA2A3">
            <wp:extent cx="5760720" cy="213677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2136775"/>
                    </a:xfrm>
                    <a:prstGeom prst="rect">
                      <a:avLst/>
                    </a:prstGeom>
                  </pic:spPr>
                </pic:pic>
              </a:graphicData>
            </a:graphic>
          </wp:inline>
        </w:drawing>
      </w:r>
    </w:p>
    <w:p w14:paraId="017DD93A" w14:textId="1C14E860" w:rsidR="009431F5" w:rsidRDefault="000B4D82" w:rsidP="000B4D82">
      <w:pPr>
        <w:pStyle w:val="Caption"/>
        <w:jc w:val="center"/>
        <w:rPr>
          <w:b w:val="0"/>
          <w:bCs w:val="0"/>
        </w:rPr>
      </w:pPr>
      <w:bookmarkStart w:id="334" w:name="_Toc122271946"/>
      <w:r>
        <w:t xml:space="preserve">Figure 3. </w:t>
      </w:r>
      <w:r>
        <w:fldChar w:fldCharType="begin"/>
      </w:r>
      <w:r>
        <w:instrText xml:space="preserve"> SEQ Figure_3. \* ARABIC </w:instrText>
      </w:r>
      <w:r>
        <w:fldChar w:fldCharType="separate"/>
      </w:r>
      <w:r w:rsidR="00852674">
        <w:rPr>
          <w:noProof/>
        </w:rPr>
        <w:t>2</w:t>
      </w:r>
      <w:r>
        <w:fldChar w:fldCharType="end"/>
      </w:r>
      <w:r>
        <w:t xml:space="preserve"> </w:t>
      </w:r>
      <w:r w:rsidRPr="00F51E70">
        <w:t>Use case diagram for register</w:t>
      </w:r>
      <w:bookmarkEnd w:id="334"/>
    </w:p>
    <w:p w14:paraId="51C8A300" w14:textId="59DFFA95" w:rsidR="00B12048" w:rsidRPr="0086584F" w:rsidRDefault="0086584F" w:rsidP="0086584F">
      <w:pPr>
        <w:pStyle w:val="ListParagraph"/>
        <w:numPr>
          <w:ilvl w:val="0"/>
          <w:numId w:val="42"/>
        </w:numPr>
        <w:rPr>
          <w:b/>
          <w:bCs/>
        </w:rPr>
      </w:pPr>
      <w:r w:rsidRPr="0086584F">
        <w:rPr>
          <w:b/>
          <w:bCs/>
        </w:rPr>
        <w:lastRenderedPageBreak/>
        <w:t>U</w:t>
      </w:r>
      <w:r w:rsidR="00B12048" w:rsidRPr="0086584F">
        <w:rPr>
          <w:b/>
          <w:bCs/>
        </w:rPr>
        <w:t>se case diagram</w:t>
      </w:r>
      <w:r w:rsidRPr="0086584F">
        <w:rPr>
          <w:b/>
          <w:bCs/>
        </w:rPr>
        <w:t xml:space="preserve"> for </w:t>
      </w:r>
      <w:r>
        <w:rPr>
          <w:b/>
          <w:bCs/>
        </w:rPr>
        <w:t>lo</w:t>
      </w:r>
      <w:r w:rsidRPr="0086584F">
        <w:rPr>
          <w:b/>
          <w:bCs/>
        </w:rPr>
        <w:t>gin</w:t>
      </w:r>
    </w:p>
    <w:p w14:paraId="00BA9F29" w14:textId="77777777" w:rsidR="000B4D82" w:rsidRDefault="00837F58" w:rsidP="000B4D82">
      <w:pPr>
        <w:keepNext/>
        <w:ind w:firstLine="0"/>
        <w:jc w:val="center"/>
      </w:pPr>
      <w:r>
        <w:rPr>
          <w:noProof/>
        </w:rPr>
        <w:drawing>
          <wp:inline distT="0" distB="0" distL="0" distR="0" wp14:anchorId="0833EB14" wp14:editId="77F77EDF">
            <wp:extent cx="5760720" cy="22860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2286000"/>
                    </a:xfrm>
                    <a:prstGeom prst="rect">
                      <a:avLst/>
                    </a:prstGeom>
                  </pic:spPr>
                </pic:pic>
              </a:graphicData>
            </a:graphic>
          </wp:inline>
        </w:drawing>
      </w:r>
    </w:p>
    <w:p w14:paraId="3E5BA20C" w14:textId="6C61A0FF" w:rsidR="00B12048" w:rsidRDefault="000B4D82" w:rsidP="000B4D82">
      <w:pPr>
        <w:pStyle w:val="Caption"/>
        <w:jc w:val="center"/>
        <w:rPr>
          <w:b w:val="0"/>
          <w:bCs w:val="0"/>
        </w:rPr>
      </w:pPr>
      <w:bookmarkStart w:id="335" w:name="_Toc122271947"/>
      <w:r>
        <w:t xml:space="preserve">Figure 3. </w:t>
      </w:r>
      <w:r>
        <w:fldChar w:fldCharType="begin"/>
      </w:r>
      <w:r>
        <w:instrText xml:space="preserve"> SEQ Figure_3. \* ARABIC </w:instrText>
      </w:r>
      <w:r>
        <w:fldChar w:fldCharType="separate"/>
      </w:r>
      <w:r w:rsidR="00852674">
        <w:rPr>
          <w:noProof/>
        </w:rPr>
        <w:t>3</w:t>
      </w:r>
      <w:r>
        <w:fldChar w:fldCharType="end"/>
      </w:r>
      <w:r>
        <w:t xml:space="preserve"> </w:t>
      </w:r>
      <w:r w:rsidRPr="0078660E">
        <w:t>Use case diagram for login</w:t>
      </w:r>
      <w:bookmarkEnd w:id="335"/>
    </w:p>
    <w:p w14:paraId="7B7AE747" w14:textId="063E85D2" w:rsidR="0086584F" w:rsidRDefault="0086584F" w:rsidP="0086584F">
      <w:pPr>
        <w:pStyle w:val="ListParagraph"/>
        <w:numPr>
          <w:ilvl w:val="0"/>
          <w:numId w:val="42"/>
        </w:numPr>
        <w:rPr>
          <w:b/>
          <w:bCs/>
        </w:rPr>
      </w:pPr>
      <w:r w:rsidRPr="0086584F">
        <w:rPr>
          <w:b/>
          <w:bCs/>
        </w:rPr>
        <w:t>Use case diagram for s</w:t>
      </w:r>
      <w:r w:rsidRPr="0086584F">
        <w:rPr>
          <w:b/>
          <w:bCs/>
        </w:rPr>
        <w:t>earch</w:t>
      </w:r>
    </w:p>
    <w:p w14:paraId="6BD7B016" w14:textId="77777777" w:rsidR="000B4D82" w:rsidRDefault="00837F58" w:rsidP="000B4D82">
      <w:pPr>
        <w:keepNext/>
        <w:ind w:firstLine="0"/>
        <w:jc w:val="center"/>
      </w:pPr>
      <w:r>
        <w:rPr>
          <w:noProof/>
        </w:rPr>
        <w:drawing>
          <wp:inline distT="0" distB="0" distL="0" distR="0" wp14:anchorId="323DC616" wp14:editId="4C768CBA">
            <wp:extent cx="5760720" cy="320103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3201035"/>
                    </a:xfrm>
                    <a:prstGeom prst="rect">
                      <a:avLst/>
                    </a:prstGeom>
                  </pic:spPr>
                </pic:pic>
              </a:graphicData>
            </a:graphic>
          </wp:inline>
        </w:drawing>
      </w:r>
    </w:p>
    <w:p w14:paraId="27A080D0" w14:textId="0BDB532D" w:rsidR="0055106E" w:rsidRPr="0055106E" w:rsidRDefault="000B4D82" w:rsidP="000B4D82">
      <w:pPr>
        <w:pStyle w:val="Caption"/>
        <w:jc w:val="center"/>
      </w:pPr>
      <w:bookmarkStart w:id="336" w:name="_Toc122271948"/>
      <w:r>
        <w:t xml:space="preserve">Figure 3. </w:t>
      </w:r>
      <w:r>
        <w:fldChar w:fldCharType="begin"/>
      </w:r>
      <w:r>
        <w:instrText xml:space="preserve"> SEQ Figure_3. \* ARABIC </w:instrText>
      </w:r>
      <w:r>
        <w:fldChar w:fldCharType="separate"/>
      </w:r>
      <w:r w:rsidR="00852674">
        <w:rPr>
          <w:noProof/>
        </w:rPr>
        <w:t>4</w:t>
      </w:r>
      <w:r>
        <w:fldChar w:fldCharType="end"/>
      </w:r>
      <w:r>
        <w:t xml:space="preserve"> </w:t>
      </w:r>
      <w:r w:rsidRPr="001B4ECB">
        <w:t>Use case diagram for search</w:t>
      </w:r>
      <w:bookmarkEnd w:id="336"/>
    </w:p>
    <w:p w14:paraId="3CC7EAAA" w14:textId="77777777" w:rsidR="000B4D82" w:rsidRDefault="000B4D82">
      <w:pPr>
        <w:spacing w:line="240" w:lineRule="auto"/>
        <w:ind w:firstLine="0"/>
        <w:jc w:val="left"/>
        <w:rPr>
          <w:b/>
          <w:bCs/>
        </w:rPr>
      </w:pPr>
      <w:r>
        <w:rPr>
          <w:b/>
          <w:bCs/>
        </w:rPr>
        <w:br w:type="page"/>
      </w:r>
    </w:p>
    <w:p w14:paraId="3DA7082F" w14:textId="46D38CA8" w:rsidR="0086584F" w:rsidRDefault="0086584F" w:rsidP="0086584F">
      <w:pPr>
        <w:pStyle w:val="ListParagraph"/>
        <w:numPr>
          <w:ilvl w:val="0"/>
          <w:numId w:val="42"/>
        </w:numPr>
        <w:rPr>
          <w:b/>
          <w:bCs/>
        </w:rPr>
      </w:pPr>
      <w:r w:rsidRPr="0086584F">
        <w:rPr>
          <w:b/>
          <w:bCs/>
        </w:rPr>
        <w:lastRenderedPageBreak/>
        <w:t>U</w:t>
      </w:r>
      <w:r w:rsidRPr="0086584F">
        <w:rPr>
          <w:b/>
          <w:bCs/>
        </w:rPr>
        <w:t>se case diagram for personal library management</w:t>
      </w:r>
    </w:p>
    <w:p w14:paraId="0F10D727" w14:textId="77777777" w:rsidR="000B4D82" w:rsidRDefault="00B87E40" w:rsidP="000B4D82">
      <w:pPr>
        <w:keepNext/>
        <w:ind w:firstLine="0"/>
      </w:pPr>
      <w:r>
        <w:rPr>
          <w:noProof/>
        </w:rPr>
        <w:drawing>
          <wp:inline distT="0" distB="0" distL="0" distR="0" wp14:anchorId="6485CA4C" wp14:editId="7A2CA934">
            <wp:extent cx="5760720" cy="2337435"/>
            <wp:effectExtent l="0" t="0" r="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2337435"/>
                    </a:xfrm>
                    <a:prstGeom prst="rect">
                      <a:avLst/>
                    </a:prstGeom>
                  </pic:spPr>
                </pic:pic>
              </a:graphicData>
            </a:graphic>
          </wp:inline>
        </w:drawing>
      </w:r>
    </w:p>
    <w:p w14:paraId="64685DC3" w14:textId="1CDE17F2" w:rsidR="0055106E" w:rsidRPr="0055106E" w:rsidRDefault="000B4D82" w:rsidP="000B4D82">
      <w:pPr>
        <w:pStyle w:val="Caption"/>
        <w:jc w:val="center"/>
      </w:pPr>
      <w:bookmarkStart w:id="337" w:name="_Toc122271949"/>
      <w:r>
        <w:t xml:space="preserve">Figure 3. </w:t>
      </w:r>
      <w:r>
        <w:fldChar w:fldCharType="begin"/>
      </w:r>
      <w:r>
        <w:instrText xml:space="preserve"> SEQ Figure_3. \* ARABIC </w:instrText>
      </w:r>
      <w:r>
        <w:fldChar w:fldCharType="separate"/>
      </w:r>
      <w:r w:rsidR="00852674">
        <w:rPr>
          <w:noProof/>
        </w:rPr>
        <w:t>5</w:t>
      </w:r>
      <w:r>
        <w:fldChar w:fldCharType="end"/>
      </w:r>
      <w:r>
        <w:t xml:space="preserve"> </w:t>
      </w:r>
      <w:r w:rsidRPr="00DA00A8">
        <w:t>Use case diagram for personal library management</w:t>
      </w:r>
      <w:bookmarkEnd w:id="337"/>
    </w:p>
    <w:p w14:paraId="504DDF40" w14:textId="294DB420" w:rsidR="0086584F" w:rsidRDefault="0086584F" w:rsidP="0086584F">
      <w:pPr>
        <w:pStyle w:val="ListParagraph"/>
        <w:numPr>
          <w:ilvl w:val="0"/>
          <w:numId w:val="42"/>
        </w:numPr>
        <w:rPr>
          <w:b/>
          <w:bCs/>
        </w:rPr>
      </w:pPr>
      <w:r>
        <w:rPr>
          <w:b/>
          <w:bCs/>
        </w:rPr>
        <w:t>U</w:t>
      </w:r>
      <w:r w:rsidRPr="0086584F">
        <w:rPr>
          <w:b/>
          <w:bCs/>
        </w:rPr>
        <w:t>se case diagram for discovery</w:t>
      </w:r>
    </w:p>
    <w:p w14:paraId="7847E18A" w14:textId="77777777" w:rsidR="000B4D82" w:rsidRDefault="00B87E40" w:rsidP="000B4D82">
      <w:pPr>
        <w:keepNext/>
        <w:ind w:firstLine="0"/>
      </w:pPr>
      <w:r>
        <w:rPr>
          <w:noProof/>
        </w:rPr>
        <w:drawing>
          <wp:inline distT="0" distB="0" distL="0" distR="0" wp14:anchorId="7DF0164C" wp14:editId="35399240">
            <wp:extent cx="5637402" cy="2438400"/>
            <wp:effectExtent l="0" t="0" r="190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41895" cy="2440344"/>
                    </a:xfrm>
                    <a:prstGeom prst="rect">
                      <a:avLst/>
                    </a:prstGeom>
                  </pic:spPr>
                </pic:pic>
              </a:graphicData>
            </a:graphic>
          </wp:inline>
        </w:drawing>
      </w:r>
    </w:p>
    <w:p w14:paraId="25040379" w14:textId="39E069DC" w:rsidR="00B87E40" w:rsidRDefault="000B4D82" w:rsidP="000B4D82">
      <w:pPr>
        <w:pStyle w:val="Caption"/>
        <w:jc w:val="center"/>
        <w:rPr>
          <w:b w:val="0"/>
          <w:bCs w:val="0"/>
        </w:rPr>
      </w:pPr>
      <w:bookmarkStart w:id="338" w:name="_Toc122271950"/>
      <w:r>
        <w:t xml:space="preserve">Figure 3. </w:t>
      </w:r>
      <w:r>
        <w:fldChar w:fldCharType="begin"/>
      </w:r>
      <w:r>
        <w:instrText xml:space="preserve"> SEQ Figure_3. \* ARABIC </w:instrText>
      </w:r>
      <w:r>
        <w:fldChar w:fldCharType="separate"/>
      </w:r>
      <w:r w:rsidR="00852674">
        <w:rPr>
          <w:noProof/>
        </w:rPr>
        <w:t>6</w:t>
      </w:r>
      <w:r>
        <w:fldChar w:fldCharType="end"/>
      </w:r>
      <w:r>
        <w:t xml:space="preserve"> </w:t>
      </w:r>
      <w:r w:rsidRPr="00A1405D">
        <w:t>Use case diagram for discovery</w:t>
      </w:r>
      <w:bookmarkEnd w:id="338"/>
    </w:p>
    <w:p w14:paraId="75A98450" w14:textId="27AC0A76" w:rsidR="005B3F85" w:rsidRDefault="005B3F85" w:rsidP="005B3F85">
      <w:pPr>
        <w:pStyle w:val="ListParagraph"/>
        <w:numPr>
          <w:ilvl w:val="0"/>
          <w:numId w:val="41"/>
        </w:numPr>
        <w:rPr>
          <w:b/>
          <w:bCs/>
        </w:rPr>
      </w:pPr>
      <w:r>
        <w:rPr>
          <w:b/>
          <w:bCs/>
        </w:rPr>
        <w:t>Use case diagram for create playlist</w:t>
      </w:r>
    </w:p>
    <w:p w14:paraId="58FEB1B4" w14:textId="77777777" w:rsidR="000B4D82" w:rsidRDefault="005B3F85" w:rsidP="000B4D82">
      <w:pPr>
        <w:keepNext/>
        <w:ind w:firstLine="0"/>
      </w:pPr>
      <w:r>
        <w:rPr>
          <w:noProof/>
        </w:rPr>
        <w:drawing>
          <wp:inline distT="0" distB="0" distL="0" distR="0" wp14:anchorId="720DA74B" wp14:editId="2523F14F">
            <wp:extent cx="5552308" cy="22161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56912" cy="2217988"/>
                    </a:xfrm>
                    <a:prstGeom prst="rect">
                      <a:avLst/>
                    </a:prstGeom>
                  </pic:spPr>
                </pic:pic>
              </a:graphicData>
            </a:graphic>
          </wp:inline>
        </w:drawing>
      </w:r>
    </w:p>
    <w:p w14:paraId="0609607E" w14:textId="52698D55" w:rsidR="005B3F85" w:rsidRDefault="000B4D82" w:rsidP="000B4D82">
      <w:pPr>
        <w:pStyle w:val="Caption"/>
        <w:jc w:val="center"/>
        <w:rPr>
          <w:b w:val="0"/>
          <w:bCs w:val="0"/>
        </w:rPr>
      </w:pPr>
      <w:bookmarkStart w:id="339" w:name="_Toc122271951"/>
      <w:r>
        <w:t xml:space="preserve">Figure 3. </w:t>
      </w:r>
      <w:r>
        <w:fldChar w:fldCharType="begin"/>
      </w:r>
      <w:r>
        <w:instrText xml:space="preserve"> SEQ Figure_3. \* ARABIC </w:instrText>
      </w:r>
      <w:r>
        <w:fldChar w:fldCharType="separate"/>
      </w:r>
      <w:r w:rsidR="00852674">
        <w:rPr>
          <w:noProof/>
        </w:rPr>
        <w:t>7</w:t>
      </w:r>
      <w:r>
        <w:fldChar w:fldCharType="end"/>
      </w:r>
      <w:r>
        <w:t xml:space="preserve"> </w:t>
      </w:r>
      <w:r w:rsidRPr="00AE7E07">
        <w:t>Use case diagram for create playlist</w:t>
      </w:r>
      <w:bookmarkEnd w:id="339"/>
    </w:p>
    <w:p w14:paraId="1BB48123" w14:textId="619051EE" w:rsidR="005B3F85" w:rsidRDefault="005B3F85" w:rsidP="005B3F85">
      <w:pPr>
        <w:pStyle w:val="ListParagraph"/>
        <w:numPr>
          <w:ilvl w:val="0"/>
          <w:numId w:val="41"/>
        </w:numPr>
        <w:rPr>
          <w:b/>
          <w:bCs/>
        </w:rPr>
      </w:pPr>
      <w:r>
        <w:rPr>
          <w:b/>
          <w:bCs/>
        </w:rPr>
        <w:t>Use case diagram for</w:t>
      </w:r>
      <w:r>
        <w:rPr>
          <w:b/>
          <w:bCs/>
        </w:rPr>
        <w:t xml:space="preserve"> upload song</w:t>
      </w:r>
    </w:p>
    <w:p w14:paraId="053BB70D" w14:textId="77777777" w:rsidR="000B4D82" w:rsidRDefault="005B3F85" w:rsidP="000B4D82">
      <w:pPr>
        <w:keepNext/>
        <w:ind w:firstLine="0"/>
      </w:pPr>
      <w:r>
        <w:rPr>
          <w:noProof/>
        </w:rPr>
        <w:lastRenderedPageBreak/>
        <w:drawing>
          <wp:inline distT="0" distB="0" distL="0" distR="0" wp14:anchorId="633DEF80" wp14:editId="0831A7BC">
            <wp:extent cx="5760720" cy="2454275"/>
            <wp:effectExtent l="0" t="0" r="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2454275"/>
                    </a:xfrm>
                    <a:prstGeom prst="rect">
                      <a:avLst/>
                    </a:prstGeom>
                  </pic:spPr>
                </pic:pic>
              </a:graphicData>
            </a:graphic>
          </wp:inline>
        </w:drawing>
      </w:r>
    </w:p>
    <w:p w14:paraId="3CAF0538" w14:textId="19FDC976" w:rsidR="005B3F85" w:rsidRPr="005B3F85" w:rsidRDefault="000B4D82" w:rsidP="000B4D82">
      <w:pPr>
        <w:pStyle w:val="Caption"/>
        <w:jc w:val="center"/>
      </w:pPr>
      <w:bookmarkStart w:id="340" w:name="_Toc122271952"/>
      <w:r>
        <w:t xml:space="preserve">Figure 3. </w:t>
      </w:r>
      <w:r>
        <w:fldChar w:fldCharType="begin"/>
      </w:r>
      <w:r>
        <w:instrText xml:space="preserve"> SEQ Figure_3. \* ARABIC </w:instrText>
      </w:r>
      <w:r>
        <w:fldChar w:fldCharType="separate"/>
      </w:r>
      <w:r w:rsidR="00852674">
        <w:rPr>
          <w:noProof/>
        </w:rPr>
        <w:t>8</w:t>
      </w:r>
      <w:r>
        <w:fldChar w:fldCharType="end"/>
      </w:r>
      <w:r>
        <w:t xml:space="preserve"> </w:t>
      </w:r>
      <w:r w:rsidRPr="00A55FD3">
        <w:t>Use case diagram for upload song</w:t>
      </w:r>
      <w:bookmarkEnd w:id="340"/>
    </w:p>
    <w:p w14:paraId="5AC26C1D" w14:textId="4685FA6D" w:rsidR="00D12650" w:rsidRDefault="00BC7DCC" w:rsidP="00CF118F">
      <w:pPr>
        <w:pStyle w:val="Heading2"/>
      </w:pPr>
      <w:bookmarkStart w:id="341" w:name="_Toc122275948"/>
      <w:r w:rsidRPr="00BC7DCC">
        <w:t>System deployment</w:t>
      </w:r>
      <w:bookmarkEnd w:id="341"/>
    </w:p>
    <w:p w14:paraId="1CE4FAFF" w14:textId="36FD2B54" w:rsidR="00011AA8" w:rsidRDefault="00011AA8" w:rsidP="008376B7">
      <w:pPr>
        <w:pStyle w:val="Heading3"/>
      </w:pPr>
      <w:bookmarkStart w:id="342" w:name="_Toc122275949"/>
      <w:r w:rsidRPr="00011AA8">
        <w:t>Database Design</w:t>
      </w:r>
      <w:bookmarkEnd w:id="342"/>
    </w:p>
    <w:p w14:paraId="5456F563" w14:textId="77777777" w:rsidR="000B4D82" w:rsidRDefault="00011AA8" w:rsidP="000B4D82">
      <w:pPr>
        <w:keepNext/>
        <w:ind w:firstLine="0"/>
        <w:jc w:val="center"/>
      </w:pPr>
      <w:r>
        <w:rPr>
          <w:noProof/>
        </w:rPr>
        <w:drawing>
          <wp:inline distT="0" distB="0" distL="0" distR="0" wp14:anchorId="7D926E49" wp14:editId="6334AAA4">
            <wp:extent cx="5760720" cy="4896485"/>
            <wp:effectExtent l="0" t="0" r="0" b="0"/>
            <wp:docPr id="5" name="Picture 5"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hông có mô tả."/>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60720" cy="4896485"/>
                    </a:xfrm>
                    <a:prstGeom prst="rect">
                      <a:avLst/>
                    </a:prstGeom>
                    <a:noFill/>
                    <a:ln>
                      <a:noFill/>
                    </a:ln>
                  </pic:spPr>
                </pic:pic>
              </a:graphicData>
            </a:graphic>
          </wp:inline>
        </w:drawing>
      </w:r>
    </w:p>
    <w:p w14:paraId="3401F940" w14:textId="3000BF82" w:rsidR="00011AA8" w:rsidRDefault="000B4D82" w:rsidP="000B4D82">
      <w:pPr>
        <w:pStyle w:val="Caption"/>
        <w:jc w:val="center"/>
      </w:pPr>
      <w:bookmarkStart w:id="343" w:name="_Toc122271953"/>
      <w:r>
        <w:t xml:space="preserve">Figure 3. </w:t>
      </w:r>
      <w:r>
        <w:fldChar w:fldCharType="begin"/>
      </w:r>
      <w:r>
        <w:instrText xml:space="preserve"> SEQ Figure_3. \* ARABIC </w:instrText>
      </w:r>
      <w:r>
        <w:fldChar w:fldCharType="separate"/>
      </w:r>
      <w:r w:rsidR="00852674">
        <w:rPr>
          <w:noProof/>
        </w:rPr>
        <w:t>9</w:t>
      </w:r>
      <w:r>
        <w:fldChar w:fldCharType="end"/>
      </w:r>
      <w:r>
        <w:t xml:space="preserve"> Design database system</w:t>
      </w:r>
      <w:bookmarkEnd w:id="343"/>
    </w:p>
    <w:p w14:paraId="5750CD7D" w14:textId="4A5FBACA" w:rsidR="008376B7" w:rsidRDefault="008376B7" w:rsidP="008376B7">
      <w:pPr>
        <w:pStyle w:val="Heading3"/>
      </w:pPr>
      <w:bookmarkStart w:id="344" w:name="_Toc122275950"/>
      <w:r w:rsidRPr="008376B7">
        <w:lastRenderedPageBreak/>
        <w:t>System interface</w:t>
      </w:r>
      <w:bookmarkEnd w:id="344"/>
    </w:p>
    <w:p w14:paraId="558DA7EE" w14:textId="7E43B982" w:rsidR="008376B7" w:rsidRPr="00852674" w:rsidRDefault="008376B7" w:rsidP="008376B7">
      <w:pPr>
        <w:rPr>
          <w:b/>
          <w:bCs/>
        </w:rPr>
      </w:pPr>
      <w:r w:rsidRPr="00852674">
        <w:rPr>
          <w:b/>
          <w:bCs/>
        </w:rPr>
        <w:t>Discovery page interface</w:t>
      </w:r>
    </w:p>
    <w:p w14:paraId="1AC73AEC" w14:textId="77777777" w:rsidR="00852674" w:rsidRDefault="008376B7" w:rsidP="00852674">
      <w:pPr>
        <w:keepNext/>
        <w:ind w:firstLine="0"/>
      </w:pPr>
      <w:r>
        <w:rPr>
          <w:noProof/>
        </w:rPr>
        <w:drawing>
          <wp:inline distT="0" distB="0" distL="0" distR="0" wp14:anchorId="7DC83E5D" wp14:editId="143475EF">
            <wp:extent cx="5760720" cy="2670175"/>
            <wp:effectExtent l="0" t="0" r="0" b="0"/>
            <wp:docPr id="21" name="Picture 21"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hông có mô tả."/>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60720" cy="2670175"/>
                    </a:xfrm>
                    <a:prstGeom prst="rect">
                      <a:avLst/>
                    </a:prstGeom>
                    <a:noFill/>
                    <a:ln>
                      <a:noFill/>
                    </a:ln>
                  </pic:spPr>
                </pic:pic>
              </a:graphicData>
            </a:graphic>
          </wp:inline>
        </w:drawing>
      </w:r>
    </w:p>
    <w:p w14:paraId="7278B7C2" w14:textId="66BC1BEE" w:rsidR="008376B7" w:rsidRDefault="00852674" w:rsidP="00852674">
      <w:pPr>
        <w:pStyle w:val="Caption"/>
        <w:jc w:val="center"/>
      </w:pPr>
      <w:bookmarkStart w:id="345" w:name="_Toc122271954"/>
      <w:r>
        <w:t xml:space="preserve">Figure 3. </w:t>
      </w:r>
      <w:r>
        <w:fldChar w:fldCharType="begin"/>
      </w:r>
      <w:r>
        <w:instrText xml:space="preserve"> SEQ Figure_3. \* ARABIC </w:instrText>
      </w:r>
      <w:r>
        <w:fldChar w:fldCharType="separate"/>
      </w:r>
      <w:r>
        <w:rPr>
          <w:noProof/>
        </w:rPr>
        <w:t>10</w:t>
      </w:r>
      <w:r>
        <w:fldChar w:fldCharType="end"/>
      </w:r>
      <w:r>
        <w:t xml:space="preserve"> </w:t>
      </w:r>
      <w:r w:rsidRPr="0031376A">
        <w:t>Discovery page interface</w:t>
      </w:r>
      <w:bookmarkEnd w:id="345"/>
    </w:p>
    <w:p w14:paraId="7092C640" w14:textId="4A2CFEEE" w:rsidR="008376B7" w:rsidRPr="00852674" w:rsidRDefault="008376B7" w:rsidP="008376B7">
      <w:pPr>
        <w:rPr>
          <w:b/>
          <w:bCs/>
        </w:rPr>
      </w:pPr>
      <w:r w:rsidRPr="00852674">
        <w:rPr>
          <w:b/>
          <w:bCs/>
        </w:rPr>
        <w:t>Library</w:t>
      </w:r>
      <w:r w:rsidRPr="00852674">
        <w:rPr>
          <w:b/>
          <w:bCs/>
        </w:rPr>
        <w:t xml:space="preserve"> page interface</w:t>
      </w:r>
    </w:p>
    <w:p w14:paraId="0B7AA700" w14:textId="77777777" w:rsidR="00852674" w:rsidRDefault="008376B7" w:rsidP="00852674">
      <w:pPr>
        <w:keepNext/>
        <w:ind w:firstLine="0"/>
      </w:pPr>
      <w:r>
        <w:rPr>
          <w:noProof/>
        </w:rPr>
        <w:drawing>
          <wp:inline distT="0" distB="0" distL="0" distR="0" wp14:anchorId="037266C4" wp14:editId="615FBF0B">
            <wp:extent cx="5760720" cy="2677160"/>
            <wp:effectExtent l="0" t="0" r="0" b="8890"/>
            <wp:docPr id="22" name="Picture 22"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hông có mô tả."/>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60720" cy="2677160"/>
                    </a:xfrm>
                    <a:prstGeom prst="rect">
                      <a:avLst/>
                    </a:prstGeom>
                    <a:noFill/>
                    <a:ln>
                      <a:noFill/>
                    </a:ln>
                  </pic:spPr>
                </pic:pic>
              </a:graphicData>
            </a:graphic>
          </wp:inline>
        </w:drawing>
      </w:r>
    </w:p>
    <w:p w14:paraId="11B32EB8" w14:textId="009374D4" w:rsidR="008376B7" w:rsidRDefault="00852674" w:rsidP="00852674">
      <w:pPr>
        <w:pStyle w:val="Caption"/>
        <w:jc w:val="center"/>
      </w:pPr>
      <w:bookmarkStart w:id="346" w:name="_Toc122271955"/>
      <w:r>
        <w:t xml:space="preserve">Figure 3. </w:t>
      </w:r>
      <w:r>
        <w:fldChar w:fldCharType="begin"/>
      </w:r>
      <w:r>
        <w:instrText xml:space="preserve"> SEQ Figure_3. \* ARABIC </w:instrText>
      </w:r>
      <w:r>
        <w:fldChar w:fldCharType="separate"/>
      </w:r>
      <w:r>
        <w:rPr>
          <w:noProof/>
        </w:rPr>
        <w:t>11</w:t>
      </w:r>
      <w:r>
        <w:fldChar w:fldCharType="end"/>
      </w:r>
      <w:r>
        <w:t xml:space="preserve"> </w:t>
      </w:r>
      <w:r w:rsidRPr="00324DA3">
        <w:t>Library page interface</w:t>
      </w:r>
      <w:bookmarkEnd w:id="346"/>
    </w:p>
    <w:p w14:paraId="5C9A4437" w14:textId="77777777" w:rsidR="00852674" w:rsidRDefault="008376B7" w:rsidP="008376B7">
      <w:pPr>
        <w:ind w:firstLine="0"/>
      </w:pPr>
      <w:r>
        <w:tab/>
      </w:r>
      <w:r w:rsidR="00852674">
        <w:br/>
      </w:r>
    </w:p>
    <w:p w14:paraId="6CF9D643" w14:textId="77777777" w:rsidR="00852674" w:rsidRDefault="00852674">
      <w:pPr>
        <w:spacing w:line="240" w:lineRule="auto"/>
        <w:ind w:firstLine="0"/>
        <w:jc w:val="left"/>
      </w:pPr>
      <w:r>
        <w:br w:type="page"/>
      </w:r>
    </w:p>
    <w:p w14:paraId="2699D89A" w14:textId="2537E931" w:rsidR="008376B7" w:rsidRPr="00852674" w:rsidRDefault="008376B7" w:rsidP="00852674">
      <w:pPr>
        <w:rPr>
          <w:b/>
          <w:bCs/>
        </w:rPr>
      </w:pPr>
      <w:r w:rsidRPr="00852674">
        <w:rPr>
          <w:b/>
          <w:bCs/>
        </w:rPr>
        <w:lastRenderedPageBreak/>
        <w:t>Album page interface</w:t>
      </w:r>
    </w:p>
    <w:p w14:paraId="2A416F01" w14:textId="77777777" w:rsidR="00852674" w:rsidRDefault="008376B7" w:rsidP="00852674">
      <w:pPr>
        <w:keepNext/>
        <w:ind w:firstLine="0"/>
      </w:pPr>
      <w:r>
        <w:rPr>
          <w:noProof/>
        </w:rPr>
        <w:drawing>
          <wp:inline distT="0" distB="0" distL="0" distR="0" wp14:anchorId="6FF7008D" wp14:editId="30E5F104">
            <wp:extent cx="5760720" cy="2673985"/>
            <wp:effectExtent l="0" t="0" r="0" b="0"/>
            <wp:docPr id="23" name="Picture 23"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hông có mô tả."/>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60720" cy="2673985"/>
                    </a:xfrm>
                    <a:prstGeom prst="rect">
                      <a:avLst/>
                    </a:prstGeom>
                    <a:noFill/>
                    <a:ln>
                      <a:noFill/>
                    </a:ln>
                  </pic:spPr>
                </pic:pic>
              </a:graphicData>
            </a:graphic>
          </wp:inline>
        </w:drawing>
      </w:r>
    </w:p>
    <w:p w14:paraId="3C21B5EA" w14:textId="1D42363B" w:rsidR="008376B7" w:rsidRDefault="00852674" w:rsidP="00852674">
      <w:pPr>
        <w:pStyle w:val="Caption"/>
        <w:jc w:val="center"/>
      </w:pPr>
      <w:bookmarkStart w:id="347" w:name="_Toc122271956"/>
      <w:r>
        <w:t xml:space="preserve">Figure 3. </w:t>
      </w:r>
      <w:r>
        <w:fldChar w:fldCharType="begin"/>
      </w:r>
      <w:r>
        <w:instrText xml:space="preserve"> SEQ Figure_3. \* ARABIC </w:instrText>
      </w:r>
      <w:r>
        <w:fldChar w:fldCharType="separate"/>
      </w:r>
      <w:r>
        <w:rPr>
          <w:noProof/>
        </w:rPr>
        <w:t>12</w:t>
      </w:r>
      <w:r>
        <w:fldChar w:fldCharType="end"/>
      </w:r>
      <w:r>
        <w:t xml:space="preserve"> </w:t>
      </w:r>
      <w:r w:rsidRPr="000275F1">
        <w:t>Album page interface</w:t>
      </w:r>
      <w:bookmarkEnd w:id="347"/>
    </w:p>
    <w:p w14:paraId="0940C9D2" w14:textId="0945005B" w:rsidR="008376B7" w:rsidRPr="00852674" w:rsidRDefault="008376B7" w:rsidP="008376B7">
      <w:pPr>
        <w:ind w:firstLine="0"/>
        <w:rPr>
          <w:b/>
          <w:bCs/>
        </w:rPr>
      </w:pPr>
      <w:r>
        <w:tab/>
      </w:r>
      <w:r w:rsidRPr="00852674">
        <w:rPr>
          <w:b/>
          <w:bCs/>
        </w:rPr>
        <w:t>Mint NFT page interface</w:t>
      </w:r>
    </w:p>
    <w:p w14:paraId="79A002DF" w14:textId="77777777" w:rsidR="00852674" w:rsidRDefault="008376B7" w:rsidP="00852674">
      <w:pPr>
        <w:keepNext/>
        <w:ind w:firstLine="0"/>
      </w:pPr>
      <w:r>
        <w:rPr>
          <w:noProof/>
        </w:rPr>
        <w:drawing>
          <wp:inline distT="0" distB="0" distL="0" distR="0" wp14:anchorId="1EC8EDF3" wp14:editId="708CE07B">
            <wp:extent cx="5760720" cy="2661920"/>
            <wp:effectExtent l="0" t="0" r="0" b="5080"/>
            <wp:docPr id="24" name="Picture 24"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Không có mô tả."/>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60720" cy="2661920"/>
                    </a:xfrm>
                    <a:prstGeom prst="rect">
                      <a:avLst/>
                    </a:prstGeom>
                    <a:noFill/>
                    <a:ln>
                      <a:noFill/>
                    </a:ln>
                  </pic:spPr>
                </pic:pic>
              </a:graphicData>
            </a:graphic>
          </wp:inline>
        </w:drawing>
      </w:r>
    </w:p>
    <w:p w14:paraId="60E6788F" w14:textId="182C12A4" w:rsidR="008376B7" w:rsidRDefault="00852674" w:rsidP="00852674">
      <w:pPr>
        <w:pStyle w:val="Caption"/>
        <w:jc w:val="center"/>
      </w:pPr>
      <w:bookmarkStart w:id="348" w:name="_Toc122271957"/>
      <w:r>
        <w:t xml:space="preserve">Figure 3. </w:t>
      </w:r>
      <w:r>
        <w:fldChar w:fldCharType="begin"/>
      </w:r>
      <w:r>
        <w:instrText xml:space="preserve"> SEQ Figure_3. \* ARABIC </w:instrText>
      </w:r>
      <w:r>
        <w:fldChar w:fldCharType="separate"/>
      </w:r>
      <w:r>
        <w:rPr>
          <w:noProof/>
        </w:rPr>
        <w:t>13</w:t>
      </w:r>
      <w:r>
        <w:fldChar w:fldCharType="end"/>
      </w:r>
      <w:r>
        <w:t xml:space="preserve"> </w:t>
      </w:r>
      <w:r w:rsidRPr="00D15D99">
        <w:t>Mint NFT page interface</w:t>
      </w:r>
      <w:bookmarkEnd w:id="348"/>
    </w:p>
    <w:p w14:paraId="58C63E53" w14:textId="77777777" w:rsidR="00852674" w:rsidRDefault="008376B7" w:rsidP="008376B7">
      <w:pPr>
        <w:ind w:firstLine="0"/>
      </w:pPr>
      <w:r>
        <w:tab/>
      </w:r>
    </w:p>
    <w:p w14:paraId="0A1A419B" w14:textId="77777777" w:rsidR="00852674" w:rsidRDefault="00852674">
      <w:pPr>
        <w:spacing w:line="240" w:lineRule="auto"/>
        <w:ind w:firstLine="0"/>
        <w:jc w:val="left"/>
      </w:pPr>
      <w:r>
        <w:br w:type="page"/>
      </w:r>
    </w:p>
    <w:p w14:paraId="14A67751" w14:textId="4851EDBD" w:rsidR="008376B7" w:rsidRPr="00852674" w:rsidRDefault="008376B7" w:rsidP="008376B7">
      <w:pPr>
        <w:ind w:firstLine="0"/>
        <w:rPr>
          <w:b/>
          <w:bCs/>
        </w:rPr>
      </w:pPr>
      <w:r w:rsidRPr="00852674">
        <w:rPr>
          <w:b/>
          <w:bCs/>
        </w:rPr>
        <w:lastRenderedPageBreak/>
        <w:t>List song page interface</w:t>
      </w:r>
    </w:p>
    <w:p w14:paraId="26515833" w14:textId="77777777" w:rsidR="00852674" w:rsidRDefault="008376B7" w:rsidP="00852674">
      <w:pPr>
        <w:keepNext/>
        <w:ind w:firstLine="0"/>
      </w:pPr>
      <w:r>
        <w:rPr>
          <w:noProof/>
        </w:rPr>
        <w:drawing>
          <wp:inline distT="0" distB="0" distL="0" distR="0" wp14:anchorId="423D304C" wp14:editId="792F4CA4">
            <wp:extent cx="5760720" cy="2659380"/>
            <wp:effectExtent l="0" t="0" r="0" b="7620"/>
            <wp:docPr id="25" name="Picture 25"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Không có mô tả."/>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60720" cy="2659380"/>
                    </a:xfrm>
                    <a:prstGeom prst="rect">
                      <a:avLst/>
                    </a:prstGeom>
                    <a:noFill/>
                    <a:ln>
                      <a:noFill/>
                    </a:ln>
                  </pic:spPr>
                </pic:pic>
              </a:graphicData>
            </a:graphic>
          </wp:inline>
        </w:drawing>
      </w:r>
    </w:p>
    <w:p w14:paraId="1CB950F1" w14:textId="0A888152" w:rsidR="008376B7" w:rsidRDefault="00852674" w:rsidP="00852674">
      <w:pPr>
        <w:pStyle w:val="Caption"/>
        <w:jc w:val="center"/>
      </w:pPr>
      <w:bookmarkStart w:id="349" w:name="_Toc122271958"/>
      <w:r>
        <w:t xml:space="preserve">Figure 3. </w:t>
      </w:r>
      <w:r>
        <w:fldChar w:fldCharType="begin"/>
      </w:r>
      <w:r>
        <w:instrText xml:space="preserve"> SEQ Figure_3. \* ARABIC </w:instrText>
      </w:r>
      <w:r>
        <w:fldChar w:fldCharType="separate"/>
      </w:r>
      <w:r>
        <w:rPr>
          <w:noProof/>
        </w:rPr>
        <w:t>14</w:t>
      </w:r>
      <w:r>
        <w:fldChar w:fldCharType="end"/>
      </w:r>
      <w:r>
        <w:t xml:space="preserve"> </w:t>
      </w:r>
      <w:r w:rsidRPr="00F05254">
        <w:t>List song page interface</w:t>
      </w:r>
      <w:bookmarkEnd w:id="349"/>
    </w:p>
    <w:p w14:paraId="5DFC0408" w14:textId="7807B4BA" w:rsidR="008376B7" w:rsidRPr="00852674" w:rsidRDefault="008376B7" w:rsidP="008376B7">
      <w:pPr>
        <w:ind w:firstLine="0"/>
        <w:rPr>
          <w:b/>
          <w:bCs/>
        </w:rPr>
      </w:pPr>
      <w:r>
        <w:tab/>
      </w:r>
      <w:r w:rsidRPr="00852674">
        <w:rPr>
          <w:b/>
          <w:bCs/>
        </w:rPr>
        <w:t>Player music interface</w:t>
      </w:r>
    </w:p>
    <w:p w14:paraId="4EE42376" w14:textId="77777777" w:rsidR="00852674" w:rsidRDefault="008376B7" w:rsidP="00852674">
      <w:pPr>
        <w:keepNext/>
        <w:ind w:firstLine="0"/>
      </w:pPr>
      <w:r>
        <w:rPr>
          <w:noProof/>
        </w:rPr>
        <w:drawing>
          <wp:inline distT="0" distB="0" distL="0" distR="0" wp14:anchorId="68540D02" wp14:editId="7F4D0FAF">
            <wp:extent cx="5760720" cy="2665730"/>
            <wp:effectExtent l="0" t="0" r="0" b="1270"/>
            <wp:docPr id="26" name="Picture 26"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Không có mô tả."/>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60720" cy="2665730"/>
                    </a:xfrm>
                    <a:prstGeom prst="rect">
                      <a:avLst/>
                    </a:prstGeom>
                    <a:noFill/>
                    <a:ln>
                      <a:noFill/>
                    </a:ln>
                  </pic:spPr>
                </pic:pic>
              </a:graphicData>
            </a:graphic>
          </wp:inline>
        </w:drawing>
      </w:r>
    </w:p>
    <w:p w14:paraId="4E18FD7A" w14:textId="3529EA4D" w:rsidR="008376B7" w:rsidRPr="008376B7" w:rsidRDefault="00852674" w:rsidP="00852674">
      <w:pPr>
        <w:pStyle w:val="Caption"/>
        <w:jc w:val="center"/>
      </w:pPr>
      <w:bookmarkStart w:id="350" w:name="_Toc122271959"/>
      <w:r>
        <w:t xml:space="preserve">Figure 3. </w:t>
      </w:r>
      <w:r>
        <w:fldChar w:fldCharType="begin"/>
      </w:r>
      <w:r>
        <w:instrText xml:space="preserve"> SEQ Figure_3. \* ARABIC </w:instrText>
      </w:r>
      <w:r>
        <w:fldChar w:fldCharType="separate"/>
      </w:r>
      <w:r>
        <w:rPr>
          <w:noProof/>
        </w:rPr>
        <w:t>15</w:t>
      </w:r>
      <w:r>
        <w:fldChar w:fldCharType="end"/>
      </w:r>
      <w:r>
        <w:t xml:space="preserve"> </w:t>
      </w:r>
      <w:r w:rsidRPr="00990DD4">
        <w:t>Player music interface</w:t>
      </w:r>
      <w:bookmarkEnd w:id="350"/>
    </w:p>
    <w:p w14:paraId="51C18B93" w14:textId="77777777" w:rsidR="00BC7DCC" w:rsidRPr="00BC7DCC" w:rsidRDefault="00BC7DCC" w:rsidP="00BC7DCC"/>
    <w:p w14:paraId="6FBA69E0" w14:textId="77777777" w:rsidR="00D12650" w:rsidRPr="00933993" w:rsidRDefault="00D12650" w:rsidP="00CF118F">
      <w:pPr>
        <w:pStyle w:val="Heading2"/>
      </w:pPr>
      <w:r w:rsidRPr="00933993">
        <w:t xml:space="preserve"> </w:t>
      </w:r>
      <w:bookmarkStart w:id="351" w:name="_Toc122275951"/>
      <w:r w:rsidR="00A75D3A">
        <w:t>Summary</w:t>
      </w:r>
      <w:bookmarkEnd w:id="351"/>
    </w:p>
    <w:p w14:paraId="5D7CB24E" w14:textId="77777777" w:rsidR="00D12650" w:rsidRPr="00933993" w:rsidRDefault="00A75D3A" w:rsidP="00A75D3A">
      <w:pPr>
        <w:spacing w:line="360" w:lineRule="auto"/>
        <w:ind w:firstLine="578"/>
        <w:rPr>
          <w:szCs w:val="26"/>
        </w:rPr>
      </w:pPr>
      <w:r w:rsidRPr="00A75D3A">
        <w:rPr>
          <w:i/>
          <w:szCs w:val="26"/>
        </w:rPr>
        <w:t xml:space="preserve">In this chapter, we have ...............  </w:t>
      </w:r>
      <w:r w:rsidR="00D12650" w:rsidRPr="00933993">
        <w:rPr>
          <w:szCs w:val="26"/>
        </w:rPr>
        <w:br w:type="page"/>
      </w:r>
    </w:p>
    <w:p w14:paraId="13D144F6" w14:textId="58C77232" w:rsidR="001C2150" w:rsidRPr="00933993" w:rsidRDefault="00A75D3A" w:rsidP="00933993">
      <w:pPr>
        <w:pStyle w:val="Title"/>
        <w:rPr>
          <w:i/>
        </w:rPr>
      </w:pPr>
      <w:bookmarkStart w:id="352" w:name="_Toc6684119"/>
      <w:bookmarkStart w:id="353" w:name="_Toc6684180"/>
      <w:bookmarkStart w:id="354" w:name="_Toc6688670"/>
      <w:bookmarkStart w:id="355" w:name="_Toc7253414"/>
      <w:bookmarkStart w:id="356" w:name="_Toc7978933"/>
      <w:bookmarkStart w:id="357" w:name="_Toc8806045"/>
      <w:bookmarkStart w:id="358" w:name="_Toc9016613"/>
      <w:bookmarkStart w:id="359" w:name="_Toc83724781"/>
      <w:bookmarkStart w:id="360" w:name="_Toc83725020"/>
      <w:bookmarkStart w:id="361" w:name="_Toc122275952"/>
      <w:r w:rsidRPr="00A75D3A">
        <w:lastRenderedPageBreak/>
        <w:t>CONCLUSION</w:t>
      </w:r>
      <w:r w:rsidR="00005846">
        <w:t>S</w:t>
      </w:r>
      <w:r w:rsidRPr="00A75D3A">
        <w:t xml:space="preserve"> </w:t>
      </w:r>
      <w:r w:rsidR="001E4C4D" w:rsidRPr="001E4C4D">
        <w:t>AND SUGGESTIONS</w:t>
      </w:r>
      <w:bookmarkEnd w:id="361"/>
      <w:r w:rsidR="001E4C4D" w:rsidRPr="001E4C4D">
        <w:t xml:space="preserve"> </w:t>
      </w:r>
      <w:bookmarkEnd w:id="352"/>
      <w:bookmarkEnd w:id="353"/>
      <w:bookmarkEnd w:id="354"/>
      <w:bookmarkEnd w:id="355"/>
      <w:bookmarkEnd w:id="356"/>
      <w:bookmarkEnd w:id="357"/>
      <w:bookmarkEnd w:id="358"/>
      <w:bookmarkEnd w:id="359"/>
      <w:bookmarkEnd w:id="360"/>
    </w:p>
    <w:p w14:paraId="5E4F570D" w14:textId="58040BDA" w:rsidR="00093F9E" w:rsidRPr="00933993" w:rsidRDefault="001E4C4D" w:rsidP="001E4C4D">
      <w:pPr>
        <w:pStyle w:val="Heading5"/>
      </w:pPr>
      <w:bookmarkStart w:id="362" w:name="_Toc9522979"/>
      <w:bookmarkStart w:id="363" w:name="_Toc9622139"/>
      <w:bookmarkStart w:id="364" w:name="_Toc83724782"/>
      <w:bookmarkStart w:id="365" w:name="_Toc83725021"/>
      <w:bookmarkStart w:id="366" w:name="_Toc122275953"/>
      <w:r w:rsidRPr="001E4C4D">
        <w:t>Conclusions</w:t>
      </w:r>
      <w:bookmarkEnd w:id="362"/>
      <w:bookmarkEnd w:id="363"/>
      <w:bookmarkEnd w:id="364"/>
      <w:bookmarkEnd w:id="365"/>
      <w:bookmarkEnd w:id="366"/>
    </w:p>
    <w:p w14:paraId="2D26CCB7" w14:textId="77777777" w:rsidR="0096795D" w:rsidRPr="0096795D" w:rsidRDefault="0096795D" w:rsidP="0096795D">
      <w:bookmarkStart w:id="367" w:name="_Toc9522980"/>
      <w:bookmarkStart w:id="368" w:name="_Toc9622140"/>
      <w:bookmarkStart w:id="369" w:name="_Toc83724783"/>
      <w:bookmarkStart w:id="370" w:name="_Toc83725022"/>
      <w:r w:rsidRPr="0096795D">
        <w:t>Due to limited qualifications and not much time invested in the topic, the project achieved the following results:</w:t>
      </w:r>
    </w:p>
    <w:p w14:paraId="448850B7" w14:textId="7A9B916E" w:rsidR="0096795D" w:rsidRPr="0096795D" w:rsidRDefault="0096795D" w:rsidP="0096795D">
      <w:pPr>
        <w:pStyle w:val="ListParagraph"/>
        <w:numPr>
          <w:ilvl w:val="0"/>
          <w:numId w:val="46"/>
        </w:numPr>
      </w:pPr>
      <w:r w:rsidRPr="0096795D">
        <w:t>Present reports in a scientific and systematic way of their own knowledge and understanding, with reference to documents on issues related to the content of research and research.</w:t>
      </w:r>
    </w:p>
    <w:p w14:paraId="3C8D4ADB" w14:textId="48CBBA7A" w:rsidR="0096795D" w:rsidRPr="0096795D" w:rsidRDefault="0096795D" w:rsidP="0096795D">
      <w:pPr>
        <w:pStyle w:val="ListParagraph"/>
        <w:numPr>
          <w:ilvl w:val="0"/>
          <w:numId w:val="46"/>
        </w:numPr>
      </w:pPr>
      <w:r w:rsidRPr="0096795D">
        <w:t>During the project, the topic has improved more knowledge learned at school during the semester.</w:t>
      </w:r>
    </w:p>
    <w:p w14:paraId="137D8D40" w14:textId="0089F511" w:rsidR="0096795D" w:rsidRPr="0096795D" w:rsidRDefault="0096795D" w:rsidP="0096795D">
      <w:pPr>
        <w:pStyle w:val="ListParagraph"/>
        <w:numPr>
          <w:ilvl w:val="0"/>
          <w:numId w:val="46"/>
        </w:numPr>
      </w:pPr>
      <w:r w:rsidRPr="0096795D">
        <w:t>Increase the ability to think logically, can independently research an issue that we were not interested in before.</w:t>
      </w:r>
    </w:p>
    <w:p w14:paraId="52A093FC" w14:textId="57F4E022" w:rsidR="0096795D" w:rsidRPr="0096795D" w:rsidRDefault="0096795D" w:rsidP="0096795D">
      <w:pPr>
        <w:pStyle w:val="ListParagraph"/>
        <w:numPr>
          <w:ilvl w:val="0"/>
          <w:numId w:val="46"/>
        </w:numPr>
      </w:pPr>
      <w:r w:rsidRPr="0096795D">
        <w:t>Gain valuable experience in the design, familiarization and use of network models.</w:t>
      </w:r>
    </w:p>
    <w:p w14:paraId="755A0C2D" w14:textId="2AB1590D" w:rsidR="0096795D" w:rsidRPr="0096795D" w:rsidRDefault="0096795D" w:rsidP="0096795D">
      <w:pPr>
        <w:pStyle w:val="ListParagraph"/>
        <w:numPr>
          <w:ilvl w:val="0"/>
          <w:numId w:val="46"/>
        </w:numPr>
      </w:pPr>
      <w:r w:rsidRPr="0096795D">
        <w:t>Create a decentralized music player application applying Blockchain technology</w:t>
      </w:r>
    </w:p>
    <w:p w14:paraId="1A920E30" w14:textId="77777777" w:rsidR="0096795D" w:rsidRPr="0096795D" w:rsidRDefault="0096795D" w:rsidP="0096795D">
      <w:pPr>
        <w:pStyle w:val="ListParagraph"/>
        <w:numPr>
          <w:ilvl w:val="0"/>
          <w:numId w:val="46"/>
        </w:numPr>
      </w:pPr>
      <w:r w:rsidRPr="0096795D">
        <w:t>Learn and apply libraries, techniques, frameworks such as: next.js, IPFS, Django REST framework</w:t>
      </w:r>
    </w:p>
    <w:p w14:paraId="70371A61" w14:textId="6B458931" w:rsidR="0096795D" w:rsidRPr="00A83566" w:rsidRDefault="0096795D" w:rsidP="0096795D">
      <w:pPr>
        <w:rPr>
          <w:b/>
          <w:bCs/>
        </w:rPr>
      </w:pPr>
      <w:r w:rsidRPr="00A83566">
        <w:rPr>
          <w:b/>
          <w:bCs/>
        </w:rPr>
        <w:t>Comment on the report.</w:t>
      </w:r>
    </w:p>
    <w:p w14:paraId="0CFBFE5E" w14:textId="39396F69" w:rsidR="0096795D" w:rsidRPr="00A83566" w:rsidRDefault="0096795D" w:rsidP="0096795D">
      <w:pPr>
        <w:rPr>
          <w:b/>
          <w:bCs/>
        </w:rPr>
      </w:pPr>
      <w:r w:rsidRPr="00A83566">
        <w:rPr>
          <w:b/>
          <w:bCs/>
        </w:rPr>
        <w:t>Advantages:</w:t>
      </w:r>
    </w:p>
    <w:p w14:paraId="3A5A0AD4" w14:textId="00490277" w:rsidR="0096795D" w:rsidRPr="0096795D" w:rsidRDefault="0096795D" w:rsidP="0096795D">
      <w:pPr>
        <w:pStyle w:val="ListParagraph"/>
        <w:numPr>
          <w:ilvl w:val="0"/>
          <w:numId w:val="46"/>
        </w:numPr>
      </w:pPr>
      <w:r w:rsidRPr="0096795D">
        <w:t>Tried to present the report in a scientific and systematic manner with his knowledge and understanding, with reference to documents on issues related to the content of research and research.</w:t>
      </w:r>
    </w:p>
    <w:p w14:paraId="2B5E4713" w14:textId="45BF9330" w:rsidR="0096795D" w:rsidRPr="0096795D" w:rsidRDefault="0096795D" w:rsidP="0096795D">
      <w:pPr>
        <w:pStyle w:val="ListParagraph"/>
        <w:numPr>
          <w:ilvl w:val="0"/>
          <w:numId w:val="46"/>
        </w:numPr>
      </w:pPr>
      <w:r w:rsidRPr="0096795D">
        <w:t>Try to stick to the outline and follow the instructions of Dr. Tran Van Dai, but the report was made in a short time, so errors cannot be avoided. We look forward to the comments of the teachers to make the report more complete.</w:t>
      </w:r>
    </w:p>
    <w:p w14:paraId="5AD9787F" w14:textId="5698D5EB" w:rsidR="0096795D" w:rsidRPr="00A83566" w:rsidRDefault="0096795D" w:rsidP="0096795D">
      <w:pPr>
        <w:rPr>
          <w:b/>
          <w:bCs/>
        </w:rPr>
      </w:pPr>
      <w:r w:rsidRPr="00A83566">
        <w:rPr>
          <w:b/>
          <w:bCs/>
        </w:rPr>
        <w:t>Disadvantages:</w:t>
      </w:r>
    </w:p>
    <w:p w14:paraId="63F07CBF" w14:textId="26BEEACE" w:rsidR="0096795D" w:rsidRPr="0096795D" w:rsidRDefault="0096795D" w:rsidP="0096795D">
      <w:pPr>
        <w:pStyle w:val="ListParagraph"/>
        <w:numPr>
          <w:ilvl w:val="0"/>
          <w:numId w:val="46"/>
        </w:numPr>
      </w:pPr>
      <w:r w:rsidRPr="0096795D">
        <w:t>Not tested on wide area network.</w:t>
      </w:r>
    </w:p>
    <w:p w14:paraId="1BEE98B6" w14:textId="0ED05711" w:rsidR="0096795D" w:rsidRPr="0096795D" w:rsidRDefault="0096795D" w:rsidP="0096795D">
      <w:pPr>
        <w:pStyle w:val="ListParagraph"/>
        <w:numPr>
          <w:ilvl w:val="0"/>
          <w:numId w:val="46"/>
        </w:numPr>
      </w:pPr>
      <w:r w:rsidRPr="0096795D">
        <w:t>Not tested on different operating systems</w:t>
      </w:r>
    </w:p>
    <w:p w14:paraId="2B65321E" w14:textId="30DC6542" w:rsidR="0096795D" w:rsidRPr="0096795D" w:rsidRDefault="0096795D" w:rsidP="0096795D">
      <w:pPr>
        <w:pStyle w:val="ListParagraph"/>
        <w:numPr>
          <w:ilvl w:val="0"/>
          <w:numId w:val="46"/>
        </w:numPr>
      </w:pPr>
      <w:r w:rsidRPr="0096795D">
        <w:t>The report has not fully resolved the problems arising in the processing process.</w:t>
      </w:r>
    </w:p>
    <w:p w14:paraId="66DD3C93" w14:textId="33CCA369" w:rsidR="0096795D" w:rsidRDefault="0096795D" w:rsidP="0096795D">
      <w:pPr>
        <w:pStyle w:val="ListParagraph"/>
        <w:numPr>
          <w:ilvl w:val="0"/>
          <w:numId w:val="46"/>
        </w:numPr>
      </w:pPr>
      <w:r w:rsidRPr="0096795D">
        <w:t>The report is not aesthetically pleasing, the writing style is still confusing, there are still many inaccuracies that need to be overcome in the process of developing and upgrading the software at a later stage.</w:t>
      </w:r>
    </w:p>
    <w:p w14:paraId="50909F70" w14:textId="5CD15CAD" w:rsidR="00093F9E" w:rsidRPr="00933993" w:rsidRDefault="001E4C4D" w:rsidP="0096795D">
      <w:pPr>
        <w:pStyle w:val="Heading5"/>
      </w:pPr>
      <w:bookmarkStart w:id="371" w:name="_Toc122275954"/>
      <w:r w:rsidRPr="001E4C4D">
        <w:lastRenderedPageBreak/>
        <w:t>Suggestions</w:t>
      </w:r>
      <w:bookmarkEnd w:id="367"/>
      <w:bookmarkEnd w:id="368"/>
      <w:bookmarkEnd w:id="369"/>
      <w:bookmarkEnd w:id="370"/>
      <w:bookmarkEnd w:id="371"/>
    </w:p>
    <w:p w14:paraId="350462C4" w14:textId="77777777" w:rsidR="0096795D" w:rsidRDefault="0096795D" w:rsidP="0096795D">
      <w:pPr>
        <w:tabs>
          <w:tab w:val="left" w:leader="dot" w:pos="9072"/>
        </w:tabs>
        <w:spacing w:before="120" w:after="120"/>
      </w:pPr>
      <w:bookmarkStart w:id="372" w:name="_Toc6684120"/>
      <w:bookmarkStart w:id="373" w:name="_Toc6684181"/>
      <w:bookmarkStart w:id="374" w:name="_Toc6688671"/>
      <w:bookmarkStart w:id="375" w:name="_Toc7253416"/>
      <w:bookmarkStart w:id="376" w:name="_Toc7978935"/>
      <w:bookmarkStart w:id="377" w:name="_Toc8806047"/>
      <w:r>
        <w:t>This is a problem with great potential in the process of integration, in order to develop into a complete system that can be widely applied in practice, the program needs:</w:t>
      </w:r>
    </w:p>
    <w:p w14:paraId="044DC1F6" w14:textId="63E5DE0A" w:rsidR="0096795D" w:rsidRDefault="0096795D" w:rsidP="0096795D">
      <w:pPr>
        <w:pStyle w:val="ListParagraph"/>
        <w:numPr>
          <w:ilvl w:val="0"/>
          <w:numId w:val="50"/>
        </w:numPr>
        <w:tabs>
          <w:tab w:val="left" w:leader="dot" w:pos="9072"/>
        </w:tabs>
        <w:spacing w:before="120" w:after="120"/>
      </w:pPr>
      <w:r>
        <w:t>Upgrade the system to be able to apply on a wide area network on many different operating systems.</w:t>
      </w:r>
    </w:p>
    <w:p w14:paraId="3D04DFC4" w14:textId="09D32BA4" w:rsidR="003B7F65" w:rsidRDefault="0096795D" w:rsidP="0096795D">
      <w:pPr>
        <w:pStyle w:val="ListParagraph"/>
        <w:numPr>
          <w:ilvl w:val="0"/>
          <w:numId w:val="50"/>
        </w:numPr>
        <w:tabs>
          <w:tab w:val="left" w:leader="dot" w:pos="9072"/>
        </w:tabs>
        <w:spacing w:before="120" w:after="120"/>
      </w:pPr>
      <w:r>
        <w:t>Design program interface more professional.</w:t>
      </w:r>
    </w:p>
    <w:p w14:paraId="053DDD11" w14:textId="3A02208A" w:rsidR="0096795D" w:rsidRPr="00933993" w:rsidRDefault="00A83566" w:rsidP="0096795D">
      <w:pPr>
        <w:pStyle w:val="ListParagraph"/>
        <w:numPr>
          <w:ilvl w:val="0"/>
          <w:numId w:val="50"/>
        </w:numPr>
        <w:tabs>
          <w:tab w:val="left" w:leader="dot" w:pos="9072"/>
        </w:tabs>
        <w:spacing w:before="120" w:after="120"/>
      </w:pPr>
      <w:r w:rsidRPr="00A83566">
        <w:t>Development and expansion of application suitable for multinationals</w:t>
      </w:r>
    </w:p>
    <w:p w14:paraId="3997039E" w14:textId="77777777" w:rsidR="003B7F65" w:rsidRDefault="003B7F65" w:rsidP="003B7F65">
      <w:pPr>
        <w:spacing w:before="80" w:after="80"/>
        <w:rPr>
          <w:b/>
          <w:sz w:val="36"/>
          <w:szCs w:val="36"/>
        </w:rPr>
      </w:pPr>
    </w:p>
    <w:p w14:paraId="7F0936A5" w14:textId="0356F238" w:rsidR="0096795D" w:rsidRPr="003B7F65" w:rsidRDefault="0096795D" w:rsidP="003B7F65">
      <w:pPr>
        <w:spacing w:before="80" w:after="80"/>
        <w:rPr>
          <w:b/>
          <w:sz w:val="36"/>
          <w:szCs w:val="36"/>
        </w:rPr>
        <w:sectPr w:rsidR="0096795D" w:rsidRPr="003B7F65" w:rsidSect="00940D2F">
          <w:footerReference w:type="first" r:id="rId37"/>
          <w:pgSz w:w="11907" w:h="16840" w:code="9"/>
          <w:pgMar w:top="1418" w:right="1134" w:bottom="1418" w:left="1701" w:header="720" w:footer="720" w:gutter="0"/>
          <w:pgNumType w:start="1"/>
          <w:cols w:space="720"/>
          <w:docGrid w:linePitch="381"/>
        </w:sectPr>
      </w:pPr>
    </w:p>
    <w:p w14:paraId="1F824CFB" w14:textId="77777777" w:rsidR="00933993" w:rsidRPr="00933993" w:rsidRDefault="00D82904" w:rsidP="00401F50">
      <w:pPr>
        <w:pStyle w:val="Title"/>
      </w:pPr>
      <w:bookmarkStart w:id="378" w:name="_Toc83724784"/>
      <w:bookmarkStart w:id="379" w:name="_Toc83725023"/>
      <w:bookmarkStart w:id="380" w:name="_Toc122275955"/>
      <w:r w:rsidRPr="00D82904">
        <w:lastRenderedPageBreak/>
        <w:t>REFERENCES</w:t>
      </w:r>
      <w:bookmarkEnd w:id="380"/>
      <w:r w:rsidRPr="00D82904">
        <w:t xml:space="preserve"> </w:t>
      </w:r>
      <w:bookmarkEnd w:id="378"/>
      <w:bookmarkEnd w:id="379"/>
    </w:p>
    <w:p w14:paraId="64D00888" w14:textId="77777777" w:rsidR="00C33233" w:rsidRPr="00324BD8" w:rsidRDefault="00C33233" w:rsidP="00C33233">
      <w:pPr>
        <w:numPr>
          <w:ilvl w:val="0"/>
          <w:numId w:val="18"/>
        </w:numPr>
        <w:tabs>
          <w:tab w:val="left" w:pos="567"/>
        </w:tabs>
        <w:spacing w:before="120" w:line="384" w:lineRule="auto"/>
        <w:ind w:left="567" w:hanging="567"/>
      </w:pPr>
      <w:r w:rsidRPr="00324BD8">
        <w:rPr>
          <w:szCs w:val="26"/>
        </w:rPr>
        <w:t xml:space="preserve">A. Dittmar. “More precise descriptions of temporal relations within task models”. In </w:t>
      </w:r>
      <w:r w:rsidRPr="00324BD8">
        <w:t>Interactive</w:t>
      </w:r>
      <w:r w:rsidRPr="00324BD8">
        <w:rPr>
          <w:szCs w:val="26"/>
        </w:rPr>
        <w:t xml:space="preserve"> Systems: Design, Specification, and Verification, 7th International Workshop DSV-IS, Proceedings, pages 151–168, Limerick,Ireland, 5-6 June 2000.</w:t>
      </w:r>
    </w:p>
    <w:p w14:paraId="1BE430F6" w14:textId="77777777" w:rsidR="00C33233" w:rsidRPr="00DE78FA" w:rsidRDefault="00C33233" w:rsidP="00C33233">
      <w:pPr>
        <w:numPr>
          <w:ilvl w:val="0"/>
          <w:numId w:val="18"/>
        </w:numPr>
        <w:tabs>
          <w:tab w:val="left" w:pos="567"/>
        </w:tabs>
        <w:spacing w:before="120" w:line="384" w:lineRule="auto"/>
        <w:ind w:left="567" w:hanging="567"/>
      </w:pPr>
      <w:r w:rsidRPr="00324BD8">
        <w:rPr>
          <w:szCs w:val="20"/>
        </w:rPr>
        <w:t>E. G. Sirer and B. N. Bershad, "Using Production Grammars in Software Testing", in</w:t>
      </w:r>
      <w:r w:rsidRPr="00324BD8">
        <w:rPr>
          <w:szCs w:val="26"/>
        </w:rPr>
        <w:t xml:space="preserve"> </w:t>
      </w:r>
      <w:r w:rsidRPr="00324BD8">
        <w:rPr>
          <w:szCs w:val="20"/>
        </w:rPr>
        <w:t>Proceedings of the Second Conference on Domain Specific Languages, Austin, Texas, October 3-5,1999.</w:t>
      </w:r>
    </w:p>
    <w:p w14:paraId="1C3701E5" w14:textId="77777777" w:rsidR="00C33233" w:rsidRPr="00324BD8" w:rsidRDefault="00C33233" w:rsidP="00C33233">
      <w:pPr>
        <w:numPr>
          <w:ilvl w:val="0"/>
          <w:numId w:val="18"/>
        </w:numPr>
        <w:tabs>
          <w:tab w:val="left" w:pos="567"/>
        </w:tabs>
        <w:spacing w:before="120" w:line="384" w:lineRule="auto"/>
        <w:ind w:left="567" w:hanging="567"/>
      </w:pPr>
      <w:r>
        <w:rPr>
          <w:szCs w:val="20"/>
        </w:rPr>
        <w:t xml:space="preserve">Fewster M., Graham D., (1999), </w:t>
      </w:r>
      <w:r>
        <w:rPr>
          <w:i/>
          <w:szCs w:val="20"/>
        </w:rPr>
        <w:t xml:space="preserve">Software Test Automation – Effective Use of Test Execution Tools, Reading, </w:t>
      </w:r>
      <w:r>
        <w:rPr>
          <w:szCs w:val="20"/>
        </w:rPr>
        <w:t>MA: Addison – Wesley.</w:t>
      </w:r>
    </w:p>
    <w:p w14:paraId="492FBC32" w14:textId="019E7BD1" w:rsidR="00E167CC" w:rsidRPr="009E220F" w:rsidRDefault="00C33233" w:rsidP="008E4AC1">
      <w:pPr>
        <w:numPr>
          <w:ilvl w:val="0"/>
          <w:numId w:val="18"/>
        </w:numPr>
        <w:tabs>
          <w:tab w:val="left" w:pos="567"/>
        </w:tabs>
        <w:spacing w:before="80" w:after="80" w:line="384" w:lineRule="auto"/>
        <w:ind w:left="567" w:right="283" w:firstLine="0"/>
        <w:rPr>
          <w:b/>
          <w:szCs w:val="26"/>
        </w:rPr>
      </w:pPr>
      <w:r w:rsidRPr="009E220F">
        <w:rPr>
          <w:szCs w:val="20"/>
        </w:rPr>
        <w:t xml:space="preserve">Fujiwara S, Bochman G, Khendek F, Amalou M, Ghedasmi A. “Test selection </w:t>
      </w:r>
      <w:r w:rsidRPr="009E220F">
        <w:rPr>
          <w:szCs w:val="26"/>
        </w:rPr>
        <w:t>based</w:t>
      </w:r>
      <w:r w:rsidRPr="009E220F">
        <w:rPr>
          <w:szCs w:val="20"/>
        </w:rPr>
        <w:t xml:space="preserve"> on finite state models”. IEEE Transactions on Software Engineering 1991; 17(6):591–603</w:t>
      </w:r>
      <w:bookmarkEnd w:id="372"/>
      <w:bookmarkEnd w:id="373"/>
      <w:bookmarkEnd w:id="374"/>
      <w:bookmarkEnd w:id="375"/>
      <w:bookmarkEnd w:id="376"/>
      <w:bookmarkEnd w:id="377"/>
    </w:p>
    <w:sectPr w:rsidR="00E167CC" w:rsidRPr="009E220F" w:rsidSect="00940D2F">
      <w:footerReference w:type="first" r:id="rId38"/>
      <w:pgSz w:w="11907" w:h="16840" w:code="9"/>
      <w:pgMar w:top="1418" w:right="1134" w:bottom="1418" w:left="1701" w:header="720" w:footer="720" w:gutter="0"/>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6457F40" w14:textId="77777777" w:rsidR="0071260B" w:rsidRDefault="0071260B" w:rsidP="00366C8D">
      <w:r>
        <w:separator/>
      </w:r>
    </w:p>
  </w:endnote>
  <w:endnote w:type="continuationSeparator" w:id="0">
    <w:p w14:paraId="5E2C8342" w14:textId="77777777" w:rsidR="0071260B" w:rsidRDefault="0071260B" w:rsidP="00366C8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Verdana">
    <w:panose1 w:val="020B0604030504040204"/>
    <w:charset w:val="00"/>
    <w:family w:val="swiss"/>
    <w:pitch w:val="variable"/>
    <w:sig w:usb0="A00006FF" w:usb1="4000205B" w:usb2="0000001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VNbangkok">
    <w:altName w:val="Courier New"/>
    <w:charset w:val="00"/>
    <w:family w:val="swiss"/>
    <w:pitch w:val="variable"/>
    <w:sig w:usb0="00000003" w:usb1="00000000" w:usb2="00000000" w:usb3="00000000" w:csb0="00000001" w:csb1="00000000"/>
  </w:font>
  <w:font w:name="VNtimes new roman">
    <w:altName w:val="Calibri"/>
    <w:charset w:val="00"/>
    <w:family w:val="swiss"/>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315FFB" w14:textId="77777777" w:rsidR="001D60FC" w:rsidRPr="00E62BEF" w:rsidRDefault="001D60FC">
    <w:pPr>
      <w:pStyle w:val="Footer"/>
      <w:jc w:val="center"/>
      <w:rPr>
        <w:sz w:val="24"/>
        <w:szCs w:val="26"/>
      </w:rPr>
    </w:pPr>
  </w:p>
  <w:p w14:paraId="0E3C087D" w14:textId="77777777" w:rsidR="001D60FC" w:rsidRDefault="001D60F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121E7C" w14:textId="77777777" w:rsidR="001D60FC" w:rsidRPr="00E62BEF" w:rsidRDefault="001D60FC">
    <w:pPr>
      <w:pStyle w:val="Footer"/>
      <w:jc w:val="center"/>
      <w:rPr>
        <w:sz w:val="24"/>
        <w:szCs w:val="26"/>
      </w:rPr>
    </w:pPr>
    <w:r w:rsidRPr="00DC450E">
      <w:rPr>
        <w:sz w:val="24"/>
        <w:szCs w:val="26"/>
      </w:rPr>
      <w:fldChar w:fldCharType="begin"/>
    </w:r>
    <w:r w:rsidRPr="00DC450E">
      <w:rPr>
        <w:sz w:val="24"/>
        <w:szCs w:val="26"/>
      </w:rPr>
      <w:instrText xml:space="preserve"> PAGE   \* MERGEFORMAT </w:instrText>
    </w:r>
    <w:r w:rsidRPr="00DC450E">
      <w:rPr>
        <w:sz w:val="24"/>
        <w:szCs w:val="26"/>
      </w:rPr>
      <w:fldChar w:fldCharType="separate"/>
    </w:r>
    <w:r w:rsidR="008D1B4A">
      <w:rPr>
        <w:noProof/>
        <w:sz w:val="24"/>
        <w:szCs w:val="26"/>
      </w:rPr>
      <w:t>8</w:t>
    </w:r>
    <w:r w:rsidRPr="00DC450E">
      <w:rPr>
        <w:noProof/>
        <w:sz w:val="24"/>
        <w:szCs w:val="26"/>
      </w:rPr>
      <w:fldChar w:fldCharType="end"/>
    </w:r>
  </w:p>
  <w:p w14:paraId="502844DA" w14:textId="77777777" w:rsidR="001D60FC" w:rsidRDefault="001D60FC">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53295099"/>
      <w:docPartObj>
        <w:docPartGallery w:val="Page Numbers (Bottom of Page)"/>
        <w:docPartUnique/>
      </w:docPartObj>
    </w:sdtPr>
    <w:sdtEndPr>
      <w:rPr>
        <w:noProof/>
      </w:rPr>
    </w:sdtEndPr>
    <w:sdtContent>
      <w:p w14:paraId="21AB4581" w14:textId="77777777" w:rsidR="001D60FC" w:rsidRDefault="001D60FC">
        <w:pPr>
          <w:pStyle w:val="Footer"/>
          <w:jc w:val="center"/>
        </w:pPr>
        <w:r>
          <w:fldChar w:fldCharType="begin"/>
        </w:r>
        <w:r>
          <w:instrText xml:space="preserve"> PAGE   \* MERGEFORMAT </w:instrText>
        </w:r>
        <w:r>
          <w:fldChar w:fldCharType="separate"/>
        </w:r>
        <w:r>
          <w:rPr>
            <w:noProof/>
          </w:rPr>
          <w:t>1</w:t>
        </w:r>
        <w:r>
          <w:rPr>
            <w:noProof/>
          </w:rPr>
          <w:fldChar w:fldCharType="end"/>
        </w:r>
      </w:p>
    </w:sdtContent>
  </w:sdt>
  <w:p w14:paraId="429630A4" w14:textId="77777777" w:rsidR="001D60FC" w:rsidRDefault="001D60FC">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9261043"/>
      <w:docPartObj>
        <w:docPartGallery w:val="Page Numbers (Bottom of Page)"/>
        <w:docPartUnique/>
      </w:docPartObj>
    </w:sdtPr>
    <w:sdtEndPr>
      <w:rPr>
        <w:noProof/>
      </w:rPr>
    </w:sdtEndPr>
    <w:sdtContent>
      <w:p w14:paraId="00D7512F" w14:textId="77777777" w:rsidR="001D60FC" w:rsidRDefault="001D60FC">
        <w:pPr>
          <w:pStyle w:val="Footer"/>
          <w:jc w:val="center"/>
        </w:pPr>
        <w:r>
          <w:fldChar w:fldCharType="begin"/>
        </w:r>
        <w:r>
          <w:instrText xml:space="preserve"> PAGE   \* MERGEFORMAT </w:instrText>
        </w:r>
        <w:r>
          <w:fldChar w:fldCharType="separate"/>
        </w:r>
        <w:r>
          <w:rPr>
            <w:noProof/>
          </w:rPr>
          <w:t>i</w:t>
        </w:r>
        <w:r>
          <w:rPr>
            <w:noProof/>
          </w:rPr>
          <w:fldChar w:fldCharType="end"/>
        </w:r>
      </w:p>
    </w:sdtContent>
  </w:sdt>
  <w:p w14:paraId="5F52215C" w14:textId="77777777" w:rsidR="001D60FC" w:rsidRDefault="001D60F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C5C8846" w14:textId="77777777" w:rsidR="0071260B" w:rsidRDefault="0071260B" w:rsidP="00366C8D">
      <w:r>
        <w:separator/>
      </w:r>
    </w:p>
  </w:footnote>
  <w:footnote w:type="continuationSeparator" w:id="0">
    <w:p w14:paraId="04BEA06F" w14:textId="77777777" w:rsidR="0071260B" w:rsidRDefault="0071260B" w:rsidP="00366C8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128C77" w14:textId="77777777" w:rsidR="009E220F" w:rsidRDefault="009E220F" w:rsidP="009E220F">
    <w:pPr>
      <w:pStyle w:val="Header"/>
      <w:ind w:firstLine="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710CC5"/>
    <w:multiLevelType w:val="hybridMultilevel"/>
    <w:tmpl w:val="2A66F976"/>
    <w:lvl w:ilvl="0" w:tplc="B1CED22E">
      <w:start w:val="1"/>
      <w:numFmt w:val="bullet"/>
      <w:lvlText w:val="-"/>
      <w:lvlJc w:val="left"/>
      <w:pPr>
        <w:ind w:left="1429" w:hanging="360"/>
      </w:pPr>
      <w:rPr>
        <w:rFonts w:ascii="Verdana" w:hAnsi="Verdana"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 w15:restartNumberingAfterBreak="0">
    <w:nsid w:val="01DA2F4F"/>
    <w:multiLevelType w:val="hybridMultilevel"/>
    <w:tmpl w:val="BD6C4C12"/>
    <w:lvl w:ilvl="0" w:tplc="6494EA4A">
      <w:start w:val="1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1FB1898"/>
    <w:multiLevelType w:val="hybridMultilevel"/>
    <w:tmpl w:val="6BF65322"/>
    <w:lvl w:ilvl="0" w:tplc="2FBC8CA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8182E06"/>
    <w:multiLevelType w:val="hybridMultilevel"/>
    <w:tmpl w:val="B64C1186"/>
    <w:lvl w:ilvl="0" w:tplc="112043D4">
      <w:start w:val="1"/>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 w15:restartNumberingAfterBreak="0">
    <w:nsid w:val="08ED2B51"/>
    <w:multiLevelType w:val="hybridMultilevel"/>
    <w:tmpl w:val="F2763784"/>
    <w:lvl w:ilvl="0" w:tplc="04090001">
      <w:start w:val="1"/>
      <w:numFmt w:val="bullet"/>
      <w:lvlText w:val=""/>
      <w:lvlJc w:val="left"/>
      <w:pPr>
        <w:ind w:left="1287" w:hanging="360"/>
      </w:pPr>
      <w:rPr>
        <w:rFonts w:ascii="Symbol" w:hAnsi="Symbol" w:hint="default"/>
      </w:rPr>
    </w:lvl>
    <w:lvl w:ilvl="1" w:tplc="149AB26A">
      <w:numFmt w:val="bullet"/>
      <w:lvlText w:val="•"/>
      <w:lvlJc w:val="left"/>
      <w:pPr>
        <w:ind w:left="2007" w:hanging="360"/>
      </w:pPr>
      <w:rPr>
        <w:rFonts w:ascii="Times New Roman" w:eastAsia="Times New Roman" w:hAnsi="Times New Roman" w:cs="Times New Roman"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 w15:restartNumberingAfterBreak="0">
    <w:nsid w:val="08F96E27"/>
    <w:multiLevelType w:val="hybridMultilevel"/>
    <w:tmpl w:val="398AB37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0BE169E2"/>
    <w:multiLevelType w:val="multilevel"/>
    <w:tmpl w:val="7E68C6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2D64AD2"/>
    <w:multiLevelType w:val="hybridMultilevel"/>
    <w:tmpl w:val="7B12FF26"/>
    <w:lvl w:ilvl="0" w:tplc="38825046">
      <w:start w:val="1"/>
      <w:numFmt w:val="decimal"/>
      <w:lvlText w:val="CHAPTER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4CC7FB8"/>
    <w:multiLevelType w:val="hybridMultilevel"/>
    <w:tmpl w:val="FA82FCB8"/>
    <w:lvl w:ilvl="0" w:tplc="112043D4">
      <w:start w:val="1"/>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9" w15:restartNumberingAfterBreak="0">
    <w:nsid w:val="15730F51"/>
    <w:multiLevelType w:val="hybridMultilevel"/>
    <w:tmpl w:val="A84A8FEA"/>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0" w15:restartNumberingAfterBreak="0">
    <w:nsid w:val="1E804A36"/>
    <w:multiLevelType w:val="hybridMultilevel"/>
    <w:tmpl w:val="7F8CA11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1F583C8C"/>
    <w:multiLevelType w:val="hybridMultilevel"/>
    <w:tmpl w:val="0BA87880"/>
    <w:lvl w:ilvl="0" w:tplc="112043D4">
      <w:start w:val="1"/>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2" w15:restartNumberingAfterBreak="0">
    <w:nsid w:val="212E25E6"/>
    <w:multiLevelType w:val="hybridMultilevel"/>
    <w:tmpl w:val="3C3C403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3" w15:restartNumberingAfterBreak="0">
    <w:nsid w:val="24CB25F8"/>
    <w:multiLevelType w:val="multilevel"/>
    <w:tmpl w:val="A29E20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C451851"/>
    <w:multiLevelType w:val="hybridMultilevel"/>
    <w:tmpl w:val="0A92F424"/>
    <w:lvl w:ilvl="0" w:tplc="112043D4">
      <w:start w:val="1"/>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5" w15:restartNumberingAfterBreak="0">
    <w:nsid w:val="2C8F2CF9"/>
    <w:multiLevelType w:val="multilevel"/>
    <w:tmpl w:val="2DA2FE7C"/>
    <w:lvl w:ilvl="0">
      <w:start w:val="1"/>
      <w:numFmt w:val="decimal"/>
      <w:pStyle w:val="Heading1"/>
      <w:lvlText w:val="CHAPTER %1."/>
      <w:lvlJc w:val="left"/>
      <w:pPr>
        <w:ind w:left="2438" w:hanging="2438"/>
      </w:pPr>
      <w:rPr>
        <w:rFonts w:ascii="Times New Roman" w:hAnsi="Times New Roman" w:cs="Times New Roman" w:hint="default"/>
        <w:b/>
        <w:bCs w:val="0"/>
        <w:i w:val="0"/>
        <w:iCs w:val="0"/>
        <w:caps w:val="0"/>
        <w:smallCaps w:val="0"/>
        <w:strike w:val="0"/>
        <w:dstrike w:val="0"/>
        <w:outline w:val="0"/>
        <w:shadow w:val="0"/>
        <w:emboss w:val="0"/>
        <w:imprint w:val="0"/>
        <w:noProof w:val="0"/>
        <w:vanish w:val="0"/>
        <w:spacing w:val="0"/>
        <w:kern w:val="0"/>
        <w:position w:val="0"/>
        <w:sz w:val="32"/>
        <w:szCs w:val="32"/>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228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5."/>
      <w:lvlJc w:val="left"/>
      <w:pPr>
        <w:ind w:left="680" w:hanging="680"/>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6" w15:restartNumberingAfterBreak="0">
    <w:nsid w:val="2E31386D"/>
    <w:multiLevelType w:val="hybridMultilevel"/>
    <w:tmpl w:val="EB06FBDA"/>
    <w:lvl w:ilvl="0" w:tplc="112043D4">
      <w:start w:val="1"/>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7" w15:restartNumberingAfterBreak="0">
    <w:nsid w:val="30A85A99"/>
    <w:multiLevelType w:val="hybridMultilevel"/>
    <w:tmpl w:val="F8F6B21C"/>
    <w:lvl w:ilvl="0" w:tplc="112043D4">
      <w:start w:val="1"/>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1135503"/>
    <w:multiLevelType w:val="hybridMultilevel"/>
    <w:tmpl w:val="5ABA1A54"/>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9" w15:restartNumberingAfterBreak="0">
    <w:nsid w:val="35BC330A"/>
    <w:multiLevelType w:val="hybridMultilevel"/>
    <w:tmpl w:val="8EA6DD9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0" w15:restartNumberingAfterBreak="0">
    <w:nsid w:val="38A014A7"/>
    <w:multiLevelType w:val="hybridMultilevel"/>
    <w:tmpl w:val="0A92F54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1" w15:restartNumberingAfterBreak="0">
    <w:nsid w:val="3E702138"/>
    <w:multiLevelType w:val="hybridMultilevel"/>
    <w:tmpl w:val="33B04B2C"/>
    <w:lvl w:ilvl="0" w:tplc="112043D4">
      <w:start w:val="1"/>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2" w15:restartNumberingAfterBreak="0">
    <w:nsid w:val="41D135B0"/>
    <w:multiLevelType w:val="hybridMultilevel"/>
    <w:tmpl w:val="65F4D2D0"/>
    <w:lvl w:ilvl="0" w:tplc="33605A16">
      <w:start w:val="1"/>
      <w:numFmt w:val="decimal"/>
      <w:lvlText w:val="2.%1."/>
      <w:lvlJc w:val="left"/>
      <w:pPr>
        <w:ind w:left="720" w:hanging="36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47B70CE"/>
    <w:multiLevelType w:val="multilevel"/>
    <w:tmpl w:val="B77ED2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529719B"/>
    <w:multiLevelType w:val="hybridMultilevel"/>
    <w:tmpl w:val="2D1E5838"/>
    <w:lvl w:ilvl="0" w:tplc="112043D4">
      <w:start w:val="1"/>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5" w15:restartNumberingAfterBreak="0">
    <w:nsid w:val="4D9632CB"/>
    <w:multiLevelType w:val="hybridMultilevel"/>
    <w:tmpl w:val="9DF660F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6" w15:restartNumberingAfterBreak="0">
    <w:nsid w:val="4F761FA1"/>
    <w:multiLevelType w:val="multilevel"/>
    <w:tmpl w:val="3536E7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FF941C7"/>
    <w:multiLevelType w:val="hybridMultilevel"/>
    <w:tmpl w:val="67C6985E"/>
    <w:lvl w:ilvl="0" w:tplc="25A0D00A">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1296516"/>
    <w:multiLevelType w:val="multilevel"/>
    <w:tmpl w:val="6DA0ED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9F14851"/>
    <w:multiLevelType w:val="hybridMultilevel"/>
    <w:tmpl w:val="1B40E29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0" w15:restartNumberingAfterBreak="0">
    <w:nsid w:val="5CAA42B9"/>
    <w:multiLevelType w:val="hybridMultilevel"/>
    <w:tmpl w:val="D25239B4"/>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1" w15:restartNumberingAfterBreak="0">
    <w:nsid w:val="615E25C6"/>
    <w:multiLevelType w:val="hybridMultilevel"/>
    <w:tmpl w:val="39E42BC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2" w15:restartNumberingAfterBreak="0">
    <w:nsid w:val="62121FFB"/>
    <w:multiLevelType w:val="multilevel"/>
    <w:tmpl w:val="3CEA34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2D84121"/>
    <w:multiLevelType w:val="multilevel"/>
    <w:tmpl w:val="86BC53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385181F"/>
    <w:multiLevelType w:val="hybridMultilevel"/>
    <w:tmpl w:val="3260D26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78FD584F"/>
    <w:multiLevelType w:val="hybridMultilevel"/>
    <w:tmpl w:val="126AAE30"/>
    <w:lvl w:ilvl="0" w:tplc="112043D4">
      <w:start w:val="1"/>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6" w15:restartNumberingAfterBreak="0">
    <w:nsid w:val="7A0908FD"/>
    <w:multiLevelType w:val="hybridMultilevel"/>
    <w:tmpl w:val="02EA27B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7" w15:restartNumberingAfterBreak="0">
    <w:nsid w:val="7C4835D1"/>
    <w:multiLevelType w:val="hybridMultilevel"/>
    <w:tmpl w:val="9CB081E2"/>
    <w:lvl w:ilvl="0" w:tplc="FFFFFFFF">
      <w:start w:val="1"/>
      <w:numFmt w:val="bullet"/>
      <w:lvlText w:val=""/>
      <w:lvlJc w:val="left"/>
      <w:pPr>
        <w:ind w:left="1287" w:hanging="360"/>
      </w:pPr>
      <w:rPr>
        <w:rFonts w:ascii="Symbol" w:hAnsi="Symbol" w:hint="default"/>
      </w:rPr>
    </w:lvl>
    <w:lvl w:ilvl="1" w:tplc="FFFFFFFF" w:tentative="1">
      <w:start w:val="1"/>
      <w:numFmt w:val="bullet"/>
      <w:lvlText w:val="o"/>
      <w:lvlJc w:val="left"/>
      <w:pPr>
        <w:ind w:left="2007" w:hanging="360"/>
      </w:pPr>
      <w:rPr>
        <w:rFonts w:ascii="Courier New" w:hAnsi="Courier New" w:cs="Courier New" w:hint="default"/>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38" w15:restartNumberingAfterBreak="0">
    <w:nsid w:val="7DF3390D"/>
    <w:multiLevelType w:val="hybridMultilevel"/>
    <w:tmpl w:val="B4F0DCAA"/>
    <w:lvl w:ilvl="0" w:tplc="112043D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E391B21"/>
    <w:multiLevelType w:val="hybridMultilevel"/>
    <w:tmpl w:val="70C81328"/>
    <w:lvl w:ilvl="0" w:tplc="ECCABF46">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01456033">
    <w:abstractNumId w:val="0"/>
  </w:num>
  <w:num w:numId="2" w16cid:durableId="279340712">
    <w:abstractNumId w:val="2"/>
  </w:num>
  <w:num w:numId="3" w16cid:durableId="1822431167">
    <w:abstractNumId w:val="15"/>
  </w:num>
  <w:num w:numId="4" w16cid:durableId="1082340700">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914784091">
    <w:abstractNumId w:val="1"/>
  </w:num>
  <w:num w:numId="6" w16cid:durableId="1024087822">
    <w:abstractNumId w:val="15"/>
  </w:num>
  <w:num w:numId="7" w16cid:durableId="135417929">
    <w:abstractNumId w:val="22"/>
  </w:num>
  <w:num w:numId="8" w16cid:durableId="409737123">
    <w:abstractNumId w:val="27"/>
  </w:num>
  <w:num w:numId="9" w16cid:durableId="1285817591">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2011057722">
    <w:abstractNumId w:val="15"/>
    <w:lvlOverride w:ilvl="0">
      <w:startOverride w:val="1"/>
    </w:lvlOverride>
    <w:lvlOverride w:ilvl="1">
      <w:startOverride w:val="2"/>
    </w:lvlOverride>
    <w:lvlOverride w:ilvl="2">
      <w:startOverride w:val="2"/>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473372564">
    <w:abstractNumId w:val="7"/>
  </w:num>
  <w:num w:numId="12" w16cid:durableId="2057074960">
    <w:abstractNumId w:val="15"/>
    <w:lvlOverride w:ilvl="0">
      <w:startOverride w:val="1"/>
    </w:lvlOverride>
    <w:lvlOverride w:ilvl="1">
      <w:startOverride w:val="1"/>
    </w:lvlOverride>
    <w:lvlOverride w:ilvl="2">
      <w:startOverride w:val="3"/>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1352488537">
    <w:abstractNumId w:val="15"/>
  </w:num>
  <w:num w:numId="14" w16cid:durableId="1150829325">
    <w:abstractNumId w:val="15"/>
  </w:num>
  <w:num w:numId="15" w16cid:durableId="1556231603">
    <w:abstractNumId w:val="15"/>
  </w:num>
  <w:num w:numId="16" w16cid:durableId="1561136602">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1360013012">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366882030">
    <w:abstractNumId w:val="39"/>
  </w:num>
  <w:num w:numId="19" w16cid:durableId="278684500">
    <w:abstractNumId w:val="25"/>
  </w:num>
  <w:num w:numId="20" w16cid:durableId="633021605">
    <w:abstractNumId w:val="26"/>
  </w:num>
  <w:num w:numId="21" w16cid:durableId="1316912617">
    <w:abstractNumId w:val="18"/>
  </w:num>
  <w:num w:numId="22" w16cid:durableId="1387220335">
    <w:abstractNumId w:val="32"/>
  </w:num>
  <w:num w:numId="23" w16cid:durableId="1680351347">
    <w:abstractNumId w:val="23"/>
  </w:num>
  <w:num w:numId="24" w16cid:durableId="592054435">
    <w:abstractNumId w:val="28"/>
  </w:num>
  <w:num w:numId="25" w16cid:durableId="1985037382">
    <w:abstractNumId w:val="13"/>
  </w:num>
  <w:num w:numId="26" w16cid:durableId="2091078360">
    <w:abstractNumId w:val="6"/>
  </w:num>
  <w:num w:numId="27" w16cid:durableId="1922444453">
    <w:abstractNumId w:val="33"/>
  </w:num>
  <w:num w:numId="28" w16cid:durableId="768816634">
    <w:abstractNumId w:val="36"/>
  </w:num>
  <w:num w:numId="29" w16cid:durableId="1031805617">
    <w:abstractNumId w:val="19"/>
  </w:num>
  <w:num w:numId="30" w16cid:durableId="1158381519">
    <w:abstractNumId w:val="4"/>
  </w:num>
  <w:num w:numId="31" w16cid:durableId="1023440922">
    <w:abstractNumId w:val="29"/>
  </w:num>
  <w:num w:numId="32" w16cid:durableId="1912232304">
    <w:abstractNumId w:val="34"/>
  </w:num>
  <w:num w:numId="33" w16cid:durableId="787701686">
    <w:abstractNumId w:val="12"/>
  </w:num>
  <w:num w:numId="34" w16cid:durableId="1402871447">
    <w:abstractNumId w:val="20"/>
  </w:num>
  <w:num w:numId="35" w16cid:durableId="22294704">
    <w:abstractNumId w:val="5"/>
  </w:num>
  <w:num w:numId="36" w16cid:durableId="469522138">
    <w:abstractNumId w:val="10"/>
  </w:num>
  <w:num w:numId="37" w16cid:durableId="978878097">
    <w:abstractNumId w:val="30"/>
  </w:num>
  <w:num w:numId="38" w16cid:durableId="208299094">
    <w:abstractNumId w:val="17"/>
  </w:num>
  <w:num w:numId="39" w16cid:durableId="1360739356">
    <w:abstractNumId w:val="14"/>
  </w:num>
  <w:num w:numId="40" w16cid:durableId="1179664091">
    <w:abstractNumId w:val="9"/>
  </w:num>
  <w:num w:numId="41" w16cid:durableId="1796173756">
    <w:abstractNumId w:val="31"/>
  </w:num>
  <w:num w:numId="42" w16cid:durableId="1558394498">
    <w:abstractNumId w:val="37"/>
  </w:num>
  <w:num w:numId="43" w16cid:durableId="777873745">
    <w:abstractNumId w:val="3"/>
  </w:num>
  <w:num w:numId="44" w16cid:durableId="1843279085">
    <w:abstractNumId w:val="16"/>
  </w:num>
  <w:num w:numId="45" w16cid:durableId="979921976">
    <w:abstractNumId w:val="38"/>
  </w:num>
  <w:num w:numId="46" w16cid:durableId="793720539">
    <w:abstractNumId w:val="11"/>
  </w:num>
  <w:num w:numId="47" w16cid:durableId="1969968812">
    <w:abstractNumId w:val="21"/>
  </w:num>
  <w:num w:numId="48" w16cid:durableId="799568283">
    <w:abstractNumId w:val="8"/>
  </w:num>
  <w:num w:numId="49" w16cid:durableId="379092456">
    <w:abstractNumId w:val="35"/>
  </w:num>
  <w:num w:numId="50" w16cid:durableId="489753878">
    <w:abstractNumId w:val="24"/>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embedSystemFonts/>
  <w:bordersDoNotSurroundHeader/>
  <w:bordersDoNotSurroundFooter/>
  <w:hideSpellingErrors/>
  <w:hideGrammaticalErrors/>
  <w:activeWritingStyle w:appName="MSWord" w:lang="en-US" w:vendorID="64" w:dllVersion="5" w:nlCheck="1" w:checkStyle="1"/>
  <w:activeWritingStyle w:appName="MSWord" w:lang="en-US" w:vendorID="64" w:dllVersion="6" w:nlCheck="1" w:checkStyle="1"/>
  <w:activeWritingStyle w:appName="MSWord" w:lang="en-US" w:vendorID="64" w:dllVersion="0" w:nlCheck="1" w:checkStyle="0"/>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40"/>
  <w:drawingGridVerticalSpacing w:val="57"/>
  <w:displayHorizontalDrawingGridEvery w:val="0"/>
  <w:displayVerticalDrawingGridEvery w:val="2"/>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A07DC"/>
    <w:rsid w:val="000006CD"/>
    <w:rsid w:val="00001542"/>
    <w:rsid w:val="00001B02"/>
    <w:rsid w:val="00003A27"/>
    <w:rsid w:val="00003CD1"/>
    <w:rsid w:val="000056B7"/>
    <w:rsid w:val="00005846"/>
    <w:rsid w:val="00006583"/>
    <w:rsid w:val="00007B42"/>
    <w:rsid w:val="00011AA8"/>
    <w:rsid w:val="000121A4"/>
    <w:rsid w:val="00013109"/>
    <w:rsid w:val="000131D5"/>
    <w:rsid w:val="0001475D"/>
    <w:rsid w:val="0001524C"/>
    <w:rsid w:val="00015348"/>
    <w:rsid w:val="00016E56"/>
    <w:rsid w:val="0002000C"/>
    <w:rsid w:val="00020A2F"/>
    <w:rsid w:val="00020B3B"/>
    <w:rsid w:val="0002126E"/>
    <w:rsid w:val="000216E7"/>
    <w:rsid w:val="00022835"/>
    <w:rsid w:val="000231A0"/>
    <w:rsid w:val="00023410"/>
    <w:rsid w:val="000245CF"/>
    <w:rsid w:val="00024A3D"/>
    <w:rsid w:val="000257A6"/>
    <w:rsid w:val="0002603E"/>
    <w:rsid w:val="00031BD7"/>
    <w:rsid w:val="000327C2"/>
    <w:rsid w:val="00032814"/>
    <w:rsid w:val="00032C8B"/>
    <w:rsid w:val="00033D37"/>
    <w:rsid w:val="00035C3A"/>
    <w:rsid w:val="000377D6"/>
    <w:rsid w:val="000411EF"/>
    <w:rsid w:val="00042A7A"/>
    <w:rsid w:val="00044423"/>
    <w:rsid w:val="00044897"/>
    <w:rsid w:val="00044C27"/>
    <w:rsid w:val="000503E2"/>
    <w:rsid w:val="00050522"/>
    <w:rsid w:val="00050703"/>
    <w:rsid w:val="00050B26"/>
    <w:rsid w:val="00051667"/>
    <w:rsid w:val="0005189E"/>
    <w:rsid w:val="000518E0"/>
    <w:rsid w:val="0005495C"/>
    <w:rsid w:val="00054E2C"/>
    <w:rsid w:val="0005725B"/>
    <w:rsid w:val="00062C80"/>
    <w:rsid w:val="00063F18"/>
    <w:rsid w:val="00064A49"/>
    <w:rsid w:val="00066B5A"/>
    <w:rsid w:val="00066E1F"/>
    <w:rsid w:val="000702B9"/>
    <w:rsid w:val="00070540"/>
    <w:rsid w:val="00070822"/>
    <w:rsid w:val="00070AB9"/>
    <w:rsid w:val="00070EF9"/>
    <w:rsid w:val="000719AF"/>
    <w:rsid w:val="00072CF0"/>
    <w:rsid w:val="00073867"/>
    <w:rsid w:val="00074064"/>
    <w:rsid w:val="000741BE"/>
    <w:rsid w:val="00074505"/>
    <w:rsid w:val="00076AB1"/>
    <w:rsid w:val="00077267"/>
    <w:rsid w:val="00080859"/>
    <w:rsid w:val="0008108D"/>
    <w:rsid w:val="00081CC4"/>
    <w:rsid w:val="000823D8"/>
    <w:rsid w:val="00086E2E"/>
    <w:rsid w:val="000875AF"/>
    <w:rsid w:val="00087935"/>
    <w:rsid w:val="00090876"/>
    <w:rsid w:val="00090D60"/>
    <w:rsid w:val="000910C3"/>
    <w:rsid w:val="00091D92"/>
    <w:rsid w:val="000920D6"/>
    <w:rsid w:val="0009273E"/>
    <w:rsid w:val="000930E8"/>
    <w:rsid w:val="0009329D"/>
    <w:rsid w:val="00093F9E"/>
    <w:rsid w:val="00094204"/>
    <w:rsid w:val="00094C56"/>
    <w:rsid w:val="00096183"/>
    <w:rsid w:val="0009694C"/>
    <w:rsid w:val="000A07DC"/>
    <w:rsid w:val="000A2870"/>
    <w:rsid w:val="000A48DE"/>
    <w:rsid w:val="000A4DD2"/>
    <w:rsid w:val="000A4E6D"/>
    <w:rsid w:val="000A555A"/>
    <w:rsid w:val="000A5FF3"/>
    <w:rsid w:val="000A6796"/>
    <w:rsid w:val="000A6CA1"/>
    <w:rsid w:val="000A7D59"/>
    <w:rsid w:val="000B1149"/>
    <w:rsid w:val="000B2935"/>
    <w:rsid w:val="000B3693"/>
    <w:rsid w:val="000B42E6"/>
    <w:rsid w:val="000B49D2"/>
    <w:rsid w:val="000B4B21"/>
    <w:rsid w:val="000B4D82"/>
    <w:rsid w:val="000B4E9A"/>
    <w:rsid w:val="000B5CBF"/>
    <w:rsid w:val="000B7173"/>
    <w:rsid w:val="000C05B1"/>
    <w:rsid w:val="000C1927"/>
    <w:rsid w:val="000C26AB"/>
    <w:rsid w:val="000C28A5"/>
    <w:rsid w:val="000C34AB"/>
    <w:rsid w:val="000C3A8C"/>
    <w:rsid w:val="000C4855"/>
    <w:rsid w:val="000C626B"/>
    <w:rsid w:val="000D04E5"/>
    <w:rsid w:val="000D0D0E"/>
    <w:rsid w:val="000D15B5"/>
    <w:rsid w:val="000D1736"/>
    <w:rsid w:val="000D324B"/>
    <w:rsid w:val="000D472D"/>
    <w:rsid w:val="000D4CDB"/>
    <w:rsid w:val="000D5EB2"/>
    <w:rsid w:val="000D624A"/>
    <w:rsid w:val="000D7C76"/>
    <w:rsid w:val="000D7F60"/>
    <w:rsid w:val="000E01BD"/>
    <w:rsid w:val="000E1A51"/>
    <w:rsid w:val="000E1DC6"/>
    <w:rsid w:val="000E2350"/>
    <w:rsid w:val="000E4D5F"/>
    <w:rsid w:val="000E59E8"/>
    <w:rsid w:val="000E63E8"/>
    <w:rsid w:val="000E651E"/>
    <w:rsid w:val="000E67C9"/>
    <w:rsid w:val="000E6E67"/>
    <w:rsid w:val="000F0BE2"/>
    <w:rsid w:val="000F18A7"/>
    <w:rsid w:val="000F1FED"/>
    <w:rsid w:val="000F249D"/>
    <w:rsid w:val="000F3ED3"/>
    <w:rsid w:val="000F4FE7"/>
    <w:rsid w:val="000F672A"/>
    <w:rsid w:val="000F67CF"/>
    <w:rsid w:val="000F6A30"/>
    <w:rsid w:val="000F747E"/>
    <w:rsid w:val="00101B3D"/>
    <w:rsid w:val="0010205B"/>
    <w:rsid w:val="00103515"/>
    <w:rsid w:val="001043B0"/>
    <w:rsid w:val="00104A41"/>
    <w:rsid w:val="00105189"/>
    <w:rsid w:val="00105672"/>
    <w:rsid w:val="001056CD"/>
    <w:rsid w:val="00106647"/>
    <w:rsid w:val="001078BD"/>
    <w:rsid w:val="00111CD6"/>
    <w:rsid w:val="0011371F"/>
    <w:rsid w:val="00113EFD"/>
    <w:rsid w:val="001146B7"/>
    <w:rsid w:val="0011471F"/>
    <w:rsid w:val="0011494A"/>
    <w:rsid w:val="001156F9"/>
    <w:rsid w:val="00115E0E"/>
    <w:rsid w:val="00117364"/>
    <w:rsid w:val="00117D86"/>
    <w:rsid w:val="00122061"/>
    <w:rsid w:val="00122094"/>
    <w:rsid w:val="00122C33"/>
    <w:rsid w:val="001231B6"/>
    <w:rsid w:val="00123AAA"/>
    <w:rsid w:val="00124877"/>
    <w:rsid w:val="001259C7"/>
    <w:rsid w:val="00126225"/>
    <w:rsid w:val="00126BFA"/>
    <w:rsid w:val="0012700D"/>
    <w:rsid w:val="00130C43"/>
    <w:rsid w:val="00131D4B"/>
    <w:rsid w:val="00133802"/>
    <w:rsid w:val="0013592D"/>
    <w:rsid w:val="00136898"/>
    <w:rsid w:val="00136D59"/>
    <w:rsid w:val="00140192"/>
    <w:rsid w:val="00140932"/>
    <w:rsid w:val="001422D2"/>
    <w:rsid w:val="0014341B"/>
    <w:rsid w:val="0014422D"/>
    <w:rsid w:val="0014445D"/>
    <w:rsid w:val="00144617"/>
    <w:rsid w:val="001447BF"/>
    <w:rsid w:val="001458C7"/>
    <w:rsid w:val="00145F36"/>
    <w:rsid w:val="00146920"/>
    <w:rsid w:val="001469BD"/>
    <w:rsid w:val="00151578"/>
    <w:rsid w:val="00154759"/>
    <w:rsid w:val="0015496B"/>
    <w:rsid w:val="00155C35"/>
    <w:rsid w:val="00160EE5"/>
    <w:rsid w:val="00161399"/>
    <w:rsid w:val="00161F46"/>
    <w:rsid w:val="00163348"/>
    <w:rsid w:val="00165143"/>
    <w:rsid w:val="001677CE"/>
    <w:rsid w:val="001700F0"/>
    <w:rsid w:val="001716C7"/>
    <w:rsid w:val="00174AF2"/>
    <w:rsid w:val="0017516A"/>
    <w:rsid w:val="001769E5"/>
    <w:rsid w:val="00177144"/>
    <w:rsid w:val="00177EC2"/>
    <w:rsid w:val="00181C43"/>
    <w:rsid w:val="001854ED"/>
    <w:rsid w:val="0018740A"/>
    <w:rsid w:val="001875B4"/>
    <w:rsid w:val="00187B58"/>
    <w:rsid w:val="001905DF"/>
    <w:rsid w:val="001924B5"/>
    <w:rsid w:val="001926E7"/>
    <w:rsid w:val="00193FCD"/>
    <w:rsid w:val="0019466D"/>
    <w:rsid w:val="00195E41"/>
    <w:rsid w:val="001A171D"/>
    <w:rsid w:val="001A2474"/>
    <w:rsid w:val="001A39EF"/>
    <w:rsid w:val="001A3A04"/>
    <w:rsid w:val="001A47BE"/>
    <w:rsid w:val="001A5147"/>
    <w:rsid w:val="001A56D4"/>
    <w:rsid w:val="001A6F10"/>
    <w:rsid w:val="001A7FBD"/>
    <w:rsid w:val="001B3CD2"/>
    <w:rsid w:val="001B6E61"/>
    <w:rsid w:val="001B7543"/>
    <w:rsid w:val="001C001D"/>
    <w:rsid w:val="001C099D"/>
    <w:rsid w:val="001C0D63"/>
    <w:rsid w:val="001C0DE8"/>
    <w:rsid w:val="001C2150"/>
    <w:rsid w:val="001C296C"/>
    <w:rsid w:val="001C297B"/>
    <w:rsid w:val="001C342F"/>
    <w:rsid w:val="001C45EF"/>
    <w:rsid w:val="001C4BF2"/>
    <w:rsid w:val="001C5B26"/>
    <w:rsid w:val="001C5FE7"/>
    <w:rsid w:val="001C7214"/>
    <w:rsid w:val="001D004C"/>
    <w:rsid w:val="001D143E"/>
    <w:rsid w:val="001D3219"/>
    <w:rsid w:val="001D372B"/>
    <w:rsid w:val="001D40F8"/>
    <w:rsid w:val="001D4C62"/>
    <w:rsid w:val="001D60FC"/>
    <w:rsid w:val="001D639D"/>
    <w:rsid w:val="001D643D"/>
    <w:rsid w:val="001D6B76"/>
    <w:rsid w:val="001D6DA9"/>
    <w:rsid w:val="001D7478"/>
    <w:rsid w:val="001D7A85"/>
    <w:rsid w:val="001E0B14"/>
    <w:rsid w:val="001E14A6"/>
    <w:rsid w:val="001E1A83"/>
    <w:rsid w:val="001E225B"/>
    <w:rsid w:val="001E2626"/>
    <w:rsid w:val="001E285C"/>
    <w:rsid w:val="001E2932"/>
    <w:rsid w:val="001E3FA4"/>
    <w:rsid w:val="001E4BF8"/>
    <w:rsid w:val="001E4C4D"/>
    <w:rsid w:val="001E4F8F"/>
    <w:rsid w:val="001E520E"/>
    <w:rsid w:val="001E637E"/>
    <w:rsid w:val="001F03D8"/>
    <w:rsid w:val="001F3411"/>
    <w:rsid w:val="001F36D0"/>
    <w:rsid w:val="001F3B50"/>
    <w:rsid w:val="001F417C"/>
    <w:rsid w:val="001F512E"/>
    <w:rsid w:val="001F7115"/>
    <w:rsid w:val="001F7418"/>
    <w:rsid w:val="002005AA"/>
    <w:rsid w:val="00202DD7"/>
    <w:rsid w:val="00203BF7"/>
    <w:rsid w:val="0020512A"/>
    <w:rsid w:val="002121B0"/>
    <w:rsid w:val="00212648"/>
    <w:rsid w:val="00212DA8"/>
    <w:rsid w:val="0021304E"/>
    <w:rsid w:val="00214BA5"/>
    <w:rsid w:val="002150AB"/>
    <w:rsid w:val="0021567B"/>
    <w:rsid w:val="00215AA1"/>
    <w:rsid w:val="00216947"/>
    <w:rsid w:val="00217AD5"/>
    <w:rsid w:val="00220D04"/>
    <w:rsid w:val="00221CDE"/>
    <w:rsid w:val="002222E3"/>
    <w:rsid w:val="002227E0"/>
    <w:rsid w:val="00222E7C"/>
    <w:rsid w:val="0022305D"/>
    <w:rsid w:val="00223EF7"/>
    <w:rsid w:val="002243D6"/>
    <w:rsid w:val="00224B09"/>
    <w:rsid w:val="002251E6"/>
    <w:rsid w:val="00226AC2"/>
    <w:rsid w:val="00227A9F"/>
    <w:rsid w:val="002303ED"/>
    <w:rsid w:val="00230F29"/>
    <w:rsid w:val="00230F81"/>
    <w:rsid w:val="00231133"/>
    <w:rsid w:val="0023191F"/>
    <w:rsid w:val="0023261C"/>
    <w:rsid w:val="0024321D"/>
    <w:rsid w:val="0024545D"/>
    <w:rsid w:val="00246540"/>
    <w:rsid w:val="002501CC"/>
    <w:rsid w:val="002520AB"/>
    <w:rsid w:val="00252C58"/>
    <w:rsid w:val="00254288"/>
    <w:rsid w:val="0025490D"/>
    <w:rsid w:val="002570D6"/>
    <w:rsid w:val="002572E1"/>
    <w:rsid w:val="002577BF"/>
    <w:rsid w:val="00257E64"/>
    <w:rsid w:val="0026073E"/>
    <w:rsid w:val="00261C6A"/>
    <w:rsid w:val="00264798"/>
    <w:rsid w:val="00264AFE"/>
    <w:rsid w:val="00267D5D"/>
    <w:rsid w:val="00272199"/>
    <w:rsid w:val="002721FF"/>
    <w:rsid w:val="002722AB"/>
    <w:rsid w:val="002727C1"/>
    <w:rsid w:val="00274D00"/>
    <w:rsid w:val="00275251"/>
    <w:rsid w:val="0027538E"/>
    <w:rsid w:val="002761F8"/>
    <w:rsid w:val="00276627"/>
    <w:rsid w:val="00276D48"/>
    <w:rsid w:val="00276F25"/>
    <w:rsid w:val="00281C4D"/>
    <w:rsid w:val="0028290E"/>
    <w:rsid w:val="0028309C"/>
    <w:rsid w:val="002840CF"/>
    <w:rsid w:val="0028465A"/>
    <w:rsid w:val="00284707"/>
    <w:rsid w:val="00284BB6"/>
    <w:rsid w:val="00285DC4"/>
    <w:rsid w:val="00286509"/>
    <w:rsid w:val="00287271"/>
    <w:rsid w:val="00290DF8"/>
    <w:rsid w:val="00292F5D"/>
    <w:rsid w:val="002972A9"/>
    <w:rsid w:val="002A02B1"/>
    <w:rsid w:val="002A3BD2"/>
    <w:rsid w:val="002A77A3"/>
    <w:rsid w:val="002A7E5B"/>
    <w:rsid w:val="002A7F91"/>
    <w:rsid w:val="002B0C94"/>
    <w:rsid w:val="002B16D8"/>
    <w:rsid w:val="002B35D6"/>
    <w:rsid w:val="002B4591"/>
    <w:rsid w:val="002B4F4B"/>
    <w:rsid w:val="002B513B"/>
    <w:rsid w:val="002B569D"/>
    <w:rsid w:val="002B69AD"/>
    <w:rsid w:val="002B6AA4"/>
    <w:rsid w:val="002B76ED"/>
    <w:rsid w:val="002C0846"/>
    <w:rsid w:val="002C095D"/>
    <w:rsid w:val="002C187B"/>
    <w:rsid w:val="002C1CD8"/>
    <w:rsid w:val="002C3B98"/>
    <w:rsid w:val="002C57EA"/>
    <w:rsid w:val="002C648A"/>
    <w:rsid w:val="002C6B9F"/>
    <w:rsid w:val="002C6F82"/>
    <w:rsid w:val="002D0AE7"/>
    <w:rsid w:val="002D1070"/>
    <w:rsid w:val="002D1130"/>
    <w:rsid w:val="002D18E7"/>
    <w:rsid w:val="002D190F"/>
    <w:rsid w:val="002D1EF9"/>
    <w:rsid w:val="002D25A9"/>
    <w:rsid w:val="002D3129"/>
    <w:rsid w:val="002D6224"/>
    <w:rsid w:val="002D6803"/>
    <w:rsid w:val="002D7C7E"/>
    <w:rsid w:val="002E035E"/>
    <w:rsid w:val="002E1F25"/>
    <w:rsid w:val="002E2707"/>
    <w:rsid w:val="002E2826"/>
    <w:rsid w:val="002E299D"/>
    <w:rsid w:val="002E3034"/>
    <w:rsid w:val="002E61B5"/>
    <w:rsid w:val="002F00AB"/>
    <w:rsid w:val="002F247E"/>
    <w:rsid w:val="002F2D9F"/>
    <w:rsid w:val="002F356A"/>
    <w:rsid w:val="002F3C69"/>
    <w:rsid w:val="002F3DF6"/>
    <w:rsid w:val="002F5980"/>
    <w:rsid w:val="002F5FD0"/>
    <w:rsid w:val="002F65BE"/>
    <w:rsid w:val="002F6EFB"/>
    <w:rsid w:val="002F787F"/>
    <w:rsid w:val="003017BF"/>
    <w:rsid w:val="003017FF"/>
    <w:rsid w:val="00301DEC"/>
    <w:rsid w:val="0030238E"/>
    <w:rsid w:val="003043C4"/>
    <w:rsid w:val="003055C0"/>
    <w:rsid w:val="00305BB2"/>
    <w:rsid w:val="003075AD"/>
    <w:rsid w:val="0031094F"/>
    <w:rsid w:val="00312A42"/>
    <w:rsid w:val="00312C40"/>
    <w:rsid w:val="003136F7"/>
    <w:rsid w:val="003142C1"/>
    <w:rsid w:val="00315356"/>
    <w:rsid w:val="0031753C"/>
    <w:rsid w:val="003177CF"/>
    <w:rsid w:val="003209CD"/>
    <w:rsid w:val="00320C61"/>
    <w:rsid w:val="00320C6F"/>
    <w:rsid w:val="00322943"/>
    <w:rsid w:val="00323718"/>
    <w:rsid w:val="0032570A"/>
    <w:rsid w:val="00325A27"/>
    <w:rsid w:val="00325FF0"/>
    <w:rsid w:val="00326026"/>
    <w:rsid w:val="00326F9A"/>
    <w:rsid w:val="00327391"/>
    <w:rsid w:val="003302C3"/>
    <w:rsid w:val="00331305"/>
    <w:rsid w:val="00332AA5"/>
    <w:rsid w:val="00332D88"/>
    <w:rsid w:val="00334FD6"/>
    <w:rsid w:val="003358B2"/>
    <w:rsid w:val="003359E9"/>
    <w:rsid w:val="0033603B"/>
    <w:rsid w:val="00337D63"/>
    <w:rsid w:val="00340D67"/>
    <w:rsid w:val="00341641"/>
    <w:rsid w:val="00341F66"/>
    <w:rsid w:val="003424BD"/>
    <w:rsid w:val="0034250E"/>
    <w:rsid w:val="0034297A"/>
    <w:rsid w:val="003432AE"/>
    <w:rsid w:val="00347805"/>
    <w:rsid w:val="00347C7F"/>
    <w:rsid w:val="00350435"/>
    <w:rsid w:val="003514EA"/>
    <w:rsid w:val="00352696"/>
    <w:rsid w:val="00353115"/>
    <w:rsid w:val="00353398"/>
    <w:rsid w:val="00353BAD"/>
    <w:rsid w:val="00355F02"/>
    <w:rsid w:val="00355FD6"/>
    <w:rsid w:val="00357C60"/>
    <w:rsid w:val="0036004E"/>
    <w:rsid w:val="0036031D"/>
    <w:rsid w:val="00360A54"/>
    <w:rsid w:val="00362008"/>
    <w:rsid w:val="00362091"/>
    <w:rsid w:val="00363985"/>
    <w:rsid w:val="00364588"/>
    <w:rsid w:val="00365F21"/>
    <w:rsid w:val="00366C8D"/>
    <w:rsid w:val="00367C4B"/>
    <w:rsid w:val="00370780"/>
    <w:rsid w:val="0037136D"/>
    <w:rsid w:val="0037293E"/>
    <w:rsid w:val="00372B47"/>
    <w:rsid w:val="0037402C"/>
    <w:rsid w:val="00374655"/>
    <w:rsid w:val="0037496C"/>
    <w:rsid w:val="003749A8"/>
    <w:rsid w:val="00374D1B"/>
    <w:rsid w:val="0037680C"/>
    <w:rsid w:val="00377737"/>
    <w:rsid w:val="00377F85"/>
    <w:rsid w:val="00380E86"/>
    <w:rsid w:val="00381911"/>
    <w:rsid w:val="00382074"/>
    <w:rsid w:val="00382097"/>
    <w:rsid w:val="00383DAD"/>
    <w:rsid w:val="00383EB5"/>
    <w:rsid w:val="00385565"/>
    <w:rsid w:val="00385BB2"/>
    <w:rsid w:val="003873BA"/>
    <w:rsid w:val="00387484"/>
    <w:rsid w:val="0038754C"/>
    <w:rsid w:val="00390957"/>
    <w:rsid w:val="00391378"/>
    <w:rsid w:val="00393208"/>
    <w:rsid w:val="00393FD5"/>
    <w:rsid w:val="00394F09"/>
    <w:rsid w:val="00396F81"/>
    <w:rsid w:val="003A1C92"/>
    <w:rsid w:val="003A40C2"/>
    <w:rsid w:val="003A4D38"/>
    <w:rsid w:val="003A67A2"/>
    <w:rsid w:val="003A683C"/>
    <w:rsid w:val="003A6E0A"/>
    <w:rsid w:val="003B0342"/>
    <w:rsid w:val="003B0D5E"/>
    <w:rsid w:val="003B11B1"/>
    <w:rsid w:val="003B3323"/>
    <w:rsid w:val="003B3B02"/>
    <w:rsid w:val="003B40F8"/>
    <w:rsid w:val="003B7F65"/>
    <w:rsid w:val="003C0558"/>
    <w:rsid w:val="003C28FA"/>
    <w:rsid w:val="003C44DB"/>
    <w:rsid w:val="003C48EA"/>
    <w:rsid w:val="003C6C92"/>
    <w:rsid w:val="003C734B"/>
    <w:rsid w:val="003C7901"/>
    <w:rsid w:val="003D5712"/>
    <w:rsid w:val="003D58B7"/>
    <w:rsid w:val="003D64F4"/>
    <w:rsid w:val="003D6D62"/>
    <w:rsid w:val="003D7169"/>
    <w:rsid w:val="003D7D11"/>
    <w:rsid w:val="003E1100"/>
    <w:rsid w:val="003E1855"/>
    <w:rsid w:val="003E188F"/>
    <w:rsid w:val="003E322C"/>
    <w:rsid w:val="003E404C"/>
    <w:rsid w:val="003E4BDD"/>
    <w:rsid w:val="003E51FA"/>
    <w:rsid w:val="003E589D"/>
    <w:rsid w:val="003E6894"/>
    <w:rsid w:val="003F318E"/>
    <w:rsid w:val="003F33BA"/>
    <w:rsid w:val="003F6A8B"/>
    <w:rsid w:val="003F6F8C"/>
    <w:rsid w:val="003F7877"/>
    <w:rsid w:val="004003AD"/>
    <w:rsid w:val="00401F50"/>
    <w:rsid w:val="0040349D"/>
    <w:rsid w:val="004035F0"/>
    <w:rsid w:val="00404A9D"/>
    <w:rsid w:val="00404C19"/>
    <w:rsid w:val="00406779"/>
    <w:rsid w:val="004078A6"/>
    <w:rsid w:val="00407D86"/>
    <w:rsid w:val="00411EEE"/>
    <w:rsid w:val="004121B9"/>
    <w:rsid w:val="00412C71"/>
    <w:rsid w:val="00413BDF"/>
    <w:rsid w:val="00413E14"/>
    <w:rsid w:val="00415DCE"/>
    <w:rsid w:val="00417091"/>
    <w:rsid w:val="00417D51"/>
    <w:rsid w:val="00421034"/>
    <w:rsid w:val="00421EAE"/>
    <w:rsid w:val="00422813"/>
    <w:rsid w:val="00423B6C"/>
    <w:rsid w:val="00423B92"/>
    <w:rsid w:val="00424FA0"/>
    <w:rsid w:val="00425438"/>
    <w:rsid w:val="00426FF9"/>
    <w:rsid w:val="004270F2"/>
    <w:rsid w:val="00427104"/>
    <w:rsid w:val="0042729B"/>
    <w:rsid w:val="00431887"/>
    <w:rsid w:val="004324C0"/>
    <w:rsid w:val="00432544"/>
    <w:rsid w:val="00432AB4"/>
    <w:rsid w:val="004331B8"/>
    <w:rsid w:val="00433309"/>
    <w:rsid w:val="004339F0"/>
    <w:rsid w:val="00433D03"/>
    <w:rsid w:val="0043555F"/>
    <w:rsid w:val="004356EB"/>
    <w:rsid w:val="00436615"/>
    <w:rsid w:val="00436CC7"/>
    <w:rsid w:val="0043717B"/>
    <w:rsid w:val="00440493"/>
    <w:rsid w:val="00441402"/>
    <w:rsid w:val="00442FBF"/>
    <w:rsid w:val="00444806"/>
    <w:rsid w:val="00444EFB"/>
    <w:rsid w:val="00444FFC"/>
    <w:rsid w:val="00445A9F"/>
    <w:rsid w:val="00445DF0"/>
    <w:rsid w:val="00445F02"/>
    <w:rsid w:val="00445F76"/>
    <w:rsid w:val="004468A4"/>
    <w:rsid w:val="00446D55"/>
    <w:rsid w:val="00447624"/>
    <w:rsid w:val="00447761"/>
    <w:rsid w:val="00450473"/>
    <w:rsid w:val="004509D7"/>
    <w:rsid w:val="004517BA"/>
    <w:rsid w:val="0045311C"/>
    <w:rsid w:val="00455523"/>
    <w:rsid w:val="00455C53"/>
    <w:rsid w:val="00455D46"/>
    <w:rsid w:val="00456D84"/>
    <w:rsid w:val="0045764A"/>
    <w:rsid w:val="00457901"/>
    <w:rsid w:val="004607D6"/>
    <w:rsid w:val="004626C1"/>
    <w:rsid w:val="00462E09"/>
    <w:rsid w:val="00462FE2"/>
    <w:rsid w:val="0046398B"/>
    <w:rsid w:val="004657E0"/>
    <w:rsid w:val="00466CBB"/>
    <w:rsid w:val="00466DFF"/>
    <w:rsid w:val="0046771E"/>
    <w:rsid w:val="00467C80"/>
    <w:rsid w:val="004711CB"/>
    <w:rsid w:val="00471394"/>
    <w:rsid w:val="00471B1C"/>
    <w:rsid w:val="0047333C"/>
    <w:rsid w:val="00473E84"/>
    <w:rsid w:val="00473EB6"/>
    <w:rsid w:val="00474821"/>
    <w:rsid w:val="00474E89"/>
    <w:rsid w:val="004768EC"/>
    <w:rsid w:val="004779AD"/>
    <w:rsid w:val="00477F5F"/>
    <w:rsid w:val="00480DB0"/>
    <w:rsid w:val="00485472"/>
    <w:rsid w:val="0048600A"/>
    <w:rsid w:val="00487C3A"/>
    <w:rsid w:val="00490655"/>
    <w:rsid w:val="004916AD"/>
    <w:rsid w:val="004933AB"/>
    <w:rsid w:val="0049461F"/>
    <w:rsid w:val="00497473"/>
    <w:rsid w:val="00497605"/>
    <w:rsid w:val="00497EB5"/>
    <w:rsid w:val="004A13B5"/>
    <w:rsid w:val="004A152F"/>
    <w:rsid w:val="004A27EB"/>
    <w:rsid w:val="004A324D"/>
    <w:rsid w:val="004A7AA2"/>
    <w:rsid w:val="004A7C4E"/>
    <w:rsid w:val="004B0BAE"/>
    <w:rsid w:val="004B1650"/>
    <w:rsid w:val="004B1890"/>
    <w:rsid w:val="004B53FF"/>
    <w:rsid w:val="004B5532"/>
    <w:rsid w:val="004B5FDA"/>
    <w:rsid w:val="004B612C"/>
    <w:rsid w:val="004B6B2B"/>
    <w:rsid w:val="004C2178"/>
    <w:rsid w:val="004C397A"/>
    <w:rsid w:val="004C3E13"/>
    <w:rsid w:val="004C68F2"/>
    <w:rsid w:val="004C6E20"/>
    <w:rsid w:val="004C77F8"/>
    <w:rsid w:val="004D2865"/>
    <w:rsid w:val="004D3060"/>
    <w:rsid w:val="004D3D11"/>
    <w:rsid w:val="004D5549"/>
    <w:rsid w:val="004D75E1"/>
    <w:rsid w:val="004D7F13"/>
    <w:rsid w:val="004E2517"/>
    <w:rsid w:val="004E38B6"/>
    <w:rsid w:val="004E3E45"/>
    <w:rsid w:val="004E4586"/>
    <w:rsid w:val="004E6F06"/>
    <w:rsid w:val="004F0B8C"/>
    <w:rsid w:val="004F10DF"/>
    <w:rsid w:val="004F17E6"/>
    <w:rsid w:val="004F2551"/>
    <w:rsid w:val="004F2CB6"/>
    <w:rsid w:val="004F457D"/>
    <w:rsid w:val="004F48F6"/>
    <w:rsid w:val="004F5991"/>
    <w:rsid w:val="004F5CD1"/>
    <w:rsid w:val="004F6249"/>
    <w:rsid w:val="004F63A0"/>
    <w:rsid w:val="00500246"/>
    <w:rsid w:val="0050103B"/>
    <w:rsid w:val="005023F9"/>
    <w:rsid w:val="00503224"/>
    <w:rsid w:val="00503835"/>
    <w:rsid w:val="005038EE"/>
    <w:rsid w:val="00504D6E"/>
    <w:rsid w:val="005065DB"/>
    <w:rsid w:val="00507EFD"/>
    <w:rsid w:val="00511905"/>
    <w:rsid w:val="00513E92"/>
    <w:rsid w:val="005150CE"/>
    <w:rsid w:val="005162C8"/>
    <w:rsid w:val="0051686E"/>
    <w:rsid w:val="00516FA5"/>
    <w:rsid w:val="0051710C"/>
    <w:rsid w:val="005175E8"/>
    <w:rsid w:val="00517C07"/>
    <w:rsid w:val="005225E5"/>
    <w:rsid w:val="00522E36"/>
    <w:rsid w:val="00522FA5"/>
    <w:rsid w:val="005235A8"/>
    <w:rsid w:val="0052379E"/>
    <w:rsid w:val="00524250"/>
    <w:rsid w:val="00524759"/>
    <w:rsid w:val="00524EDC"/>
    <w:rsid w:val="0052506E"/>
    <w:rsid w:val="00525920"/>
    <w:rsid w:val="005259C4"/>
    <w:rsid w:val="00525AB8"/>
    <w:rsid w:val="005264DF"/>
    <w:rsid w:val="00530766"/>
    <w:rsid w:val="00531C6C"/>
    <w:rsid w:val="0053385B"/>
    <w:rsid w:val="00534AA8"/>
    <w:rsid w:val="00535D28"/>
    <w:rsid w:val="00536AEF"/>
    <w:rsid w:val="00536E16"/>
    <w:rsid w:val="00537BA0"/>
    <w:rsid w:val="005404ED"/>
    <w:rsid w:val="005406A4"/>
    <w:rsid w:val="00541142"/>
    <w:rsid w:val="005417D5"/>
    <w:rsid w:val="005427DC"/>
    <w:rsid w:val="005428C9"/>
    <w:rsid w:val="005435C9"/>
    <w:rsid w:val="00543BEF"/>
    <w:rsid w:val="0054450C"/>
    <w:rsid w:val="00544BE6"/>
    <w:rsid w:val="00545238"/>
    <w:rsid w:val="00545C91"/>
    <w:rsid w:val="00546216"/>
    <w:rsid w:val="00546CA0"/>
    <w:rsid w:val="00547421"/>
    <w:rsid w:val="005506EF"/>
    <w:rsid w:val="00550C11"/>
    <w:rsid w:val="0055106E"/>
    <w:rsid w:val="00552983"/>
    <w:rsid w:val="005532E1"/>
    <w:rsid w:val="005537D7"/>
    <w:rsid w:val="00553A59"/>
    <w:rsid w:val="005541A3"/>
    <w:rsid w:val="0055494A"/>
    <w:rsid w:val="00555933"/>
    <w:rsid w:val="00555E5C"/>
    <w:rsid w:val="00557A10"/>
    <w:rsid w:val="00557AB8"/>
    <w:rsid w:val="00557BF6"/>
    <w:rsid w:val="00560733"/>
    <w:rsid w:val="00561E1F"/>
    <w:rsid w:val="00561F2C"/>
    <w:rsid w:val="005622D1"/>
    <w:rsid w:val="005627FF"/>
    <w:rsid w:val="005641B7"/>
    <w:rsid w:val="00564487"/>
    <w:rsid w:val="00564B48"/>
    <w:rsid w:val="00570AD6"/>
    <w:rsid w:val="00573D02"/>
    <w:rsid w:val="00574EB9"/>
    <w:rsid w:val="005750D2"/>
    <w:rsid w:val="00576145"/>
    <w:rsid w:val="00580023"/>
    <w:rsid w:val="00581B80"/>
    <w:rsid w:val="005821DE"/>
    <w:rsid w:val="00583D3A"/>
    <w:rsid w:val="00584831"/>
    <w:rsid w:val="00584BCD"/>
    <w:rsid w:val="00585B06"/>
    <w:rsid w:val="00586A32"/>
    <w:rsid w:val="005870D6"/>
    <w:rsid w:val="005875A0"/>
    <w:rsid w:val="00591DE4"/>
    <w:rsid w:val="00592565"/>
    <w:rsid w:val="005949CD"/>
    <w:rsid w:val="00597822"/>
    <w:rsid w:val="00597ACA"/>
    <w:rsid w:val="005A0534"/>
    <w:rsid w:val="005A0753"/>
    <w:rsid w:val="005A2095"/>
    <w:rsid w:val="005A250C"/>
    <w:rsid w:val="005A38E7"/>
    <w:rsid w:val="005A54C5"/>
    <w:rsid w:val="005A5D8A"/>
    <w:rsid w:val="005A5ED6"/>
    <w:rsid w:val="005B02DF"/>
    <w:rsid w:val="005B2032"/>
    <w:rsid w:val="005B2595"/>
    <w:rsid w:val="005B2B44"/>
    <w:rsid w:val="005B3B33"/>
    <w:rsid w:val="005B3F85"/>
    <w:rsid w:val="005B4F39"/>
    <w:rsid w:val="005B630F"/>
    <w:rsid w:val="005B78B0"/>
    <w:rsid w:val="005C10B1"/>
    <w:rsid w:val="005C3E6D"/>
    <w:rsid w:val="005C73F2"/>
    <w:rsid w:val="005D0BC1"/>
    <w:rsid w:val="005D0D9C"/>
    <w:rsid w:val="005D0F87"/>
    <w:rsid w:val="005D26B5"/>
    <w:rsid w:val="005D2FE8"/>
    <w:rsid w:val="005D4282"/>
    <w:rsid w:val="005D5561"/>
    <w:rsid w:val="005D5A3B"/>
    <w:rsid w:val="005D65C2"/>
    <w:rsid w:val="005E0315"/>
    <w:rsid w:val="005E03B3"/>
    <w:rsid w:val="005E0A0D"/>
    <w:rsid w:val="005E1DD1"/>
    <w:rsid w:val="005E321A"/>
    <w:rsid w:val="005E334B"/>
    <w:rsid w:val="005E35AD"/>
    <w:rsid w:val="005E3EAB"/>
    <w:rsid w:val="005E424E"/>
    <w:rsid w:val="005E430A"/>
    <w:rsid w:val="005E510A"/>
    <w:rsid w:val="005E587B"/>
    <w:rsid w:val="005F1E22"/>
    <w:rsid w:val="005F1FAA"/>
    <w:rsid w:val="005F3AF8"/>
    <w:rsid w:val="005F7893"/>
    <w:rsid w:val="0060093C"/>
    <w:rsid w:val="00601DDD"/>
    <w:rsid w:val="00602361"/>
    <w:rsid w:val="006028C8"/>
    <w:rsid w:val="00603FFF"/>
    <w:rsid w:val="0060449C"/>
    <w:rsid w:val="00606596"/>
    <w:rsid w:val="0060679D"/>
    <w:rsid w:val="00611389"/>
    <w:rsid w:val="00611E47"/>
    <w:rsid w:val="00613B78"/>
    <w:rsid w:val="0061439A"/>
    <w:rsid w:val="00614AB7"/>
    <w:rsid w:val="00616CD6"/>
    <w:rsid w:val="006173F5"/>
    <w:rsid w:val="00621A12"/>
    <w:rsid w:val="00623DFE"/>
    <w:rsid w:val="00624386"/>
    <w:rsid w:val="00624E93"/>
    <w:rsid w:val="00627E20"/>
    <w:rsid w:val="00630648"/>
    <w:rsid w:val="00631D0B"/>
    <w:rsid w:val="006336D6"/>
    <w:rsid w:val="00634554"/>
    <w:rsid w:val="00635836"/>
    <w:rsid w:val="00636C8A"/>
    <w:rsid w:val="006418A2"/>
    <w:rsid w:val="00642396"/>
    <w:rsid w:val="00642A13"/>
    <w:rsid w:val="00642A46"/>
    <w:rsid w:val="0064325B"/>
    <w:rsid w:val="00644140"/>
    <w:rsid w:val="00644C17"/>
    <w:rsid w:val="00645002"/>
    <w:rsid w:val="00645134"/>
    <w:rsid w:val="00645C14"/>
    <w:rsid w:val="0064628A"/>
    <w:rsid w:val="00647C59"/>
    <w:rsid w:val="0065158A"/>
    <w:rsid w:val="00652444"/>
    <w:rsid w:val="006526E8"/>
    <w:rsid w:val="006530A6"/>
    <w:rsid w:val="00653572"/>
    <w:rsid w:val="006549A8"/>
    <w:rsid w:val="00660C50"/>
    <w:rsid w:val="0066155D"/>
    <w:rsid w:val="00662312"/>
    <w:rsid w:val="006628A4"/>
    <w:rsid w:val="0066291F"/>
    <w:rsid w:val="00664B02"/>
    <w:rsid w:val="00667803"/>
    <w:rsid w:val="00670379"/>
    <w:rsid w:val="00672D65"/>
    <w:rsid w:val="006730D2"/>
    <w:rsid w:val="0067463E"/>
    <w:rsid w:val="006748A4"/>
    <w:rsid w:val="00675681"/>
    <w:rsid w:val="00676219"/>
    <w:rsid w:val="00676C22"/>
    <w:rsid w:val="00676D04"/>
    <w:rsid w:val="00677C74"/>
    <w:rsid w:val="0068097B"/>
    <w:rsid w:val="00682E63"/>
    <w:rsid w:val="00683D04"/>
    <w:rsid w:val="00684298"/>
    <w:rsid w:val="0068433A"/>
    <w:rsid w:val="006846DB"/>
    <w:rsid w:val="00684BB0"/>
    <w:rsid w:val="00684BFE"/>
    <w:rsid w:val="0068777B"/>
    <w:rsid w:val="00690FE2"/>
    <w:rsid w:val="006921FA"/>
    <w:rsid w:val="00692ACC"/>
    <w:rsid w:val="00692DBC"/>
    <w:rsid w:val="006940F4"/>
    <w:rsid w:val="00695255"/>
    <w:rsid w:val="00695A6F"/>
    <w:rsid w:val="006A1091"/>
    <w:rsid w:val="006A38C2"/>
    <w:rsid w:val="006A4459"/>
    <w:rsid w:val="006A5E19"/>
    <w:rsid w:val="006A6CFA"/>
    <w:rsid w:val="006B0964"/>
    <w:rsid w:val="006B0E22"/>
    <w:rsid w:val="006B0FAB"/>
    <w:rsid w:val="006B123F"/>
    <w:rsid w:val="006B282E"/>
    <w:rsid w:val="006B2A4B"/>
    <w:rsid w:val="006B2FCF"/>
    <w:rsid w:val="006B4D0A"/>
    <w:rsid w:val="006B638B"/>
    <w:rsid w:val="006B6485"/>
    <w:rsid w:val="006B66BF"/>
    <w:rsid w:val="006B6F26"/>
    <w:rsid w:val="006B7323"/>
    <w:rsid w:val="006C01C0"/>
    <w:rsid w:val="006C20DC"/>
    <w:rsid w:val="006C636F"/>
    <w:rsid w:val="006D0C17"/>
    <w:rsid w:val="006D0CBF"/>
    <w:rsid w:val="006D10C0"/>
    <w:rsid w:val="006D196D"/>
    <w:rsid w:val="006D1DFA"/>
    <w:rsid w:val="006D2BD4"/>
    <w:rsid w:val="006D2FFF"/>
    <w:rsid w:val="006D40F9"/>
    <w:rsid w:val="006D4268"/>
    <w:rsid w:val="006D5173"/>
    <w:rsid w:val="006D70E4"/>
    <w:rsid w:val="006E0BF2"/>
    <w:rsid w:val="006E1510"/>
    <w:rsid w:val="006E2323"/>
    <w:rsid w:val="006E2805"/>
    <w:rsid w:val="006E2E76"/>
    <w:rsid w:val="006E3ECC"/>
    <w:rsid w:val="006E4D4A"/>
    <w:rsid w:val="006E4DFE"/>
    <w:rsid w:val="006E54CB"/>
    <w:rsid w:val="006E59BB"/>
    <w:rsid w:val="006E7466"/>
    <w:rsid w:val="006E79DE"/>
    <w:rsid w:val="006F022E"/>
    <w:rsid w:val="006F12D6"/>
    <w:rsid w:val="006F1825"/>
    <w:rsid w:val="006F2844"/>
    <w:rsid w:val="006F29DF"/>
    <w:rsid w:val="006F43DD"/>
    <w:rsid w:val="006F66AD"/>
    <w:rsid w:val="006F6F2C"/>
    <w:rsid w:val="00700C44"/>
    <w:rsid w:val="007011A1"/>
    <w:rsid w:val="0070387B"/>
    <w:rsid w:val="00703F52"/>
    <w:rsid w:val="007043C6"/>
    <w:rsid w:val="00704A5B"/>
    <w:rsid w:val="00704E70"/>
    <w:rsid w:val="007057DD"/>
    <w:rsid w:val="00705CCE"/>
    <w:rsid w:val="00706A94"/>
    <w:rsid w:val="00706F99"/>
    <w:rsid w:val="0070720A"/>
    <w:rsid w:val="007104BB"/>
    <w:rsid w:val="00710777"/>
    <w:rsid w:val="00710812"/>
    <w:rsid w:val="00710C20"/>
    <w:rsid w:val="00710CE2"/>
    <w:rsid w:val="00710D42"/>
    <w:rsid w:val="00711123"/>
    <w:rsid w:val="00711229"/>
    <w:rsid w:val="0071260B"/>
    <w:rsid w:val="00712C9A"/>
    <w:rsid w:val="00713F57"/>
    <w:rsid w:val="007142AB"/>
    <w:rsid w:val="007162DE"/>
    <w:rsid w:val="00716E0C"/>
    <w:rsid w:val="00720977"/>
    <w:rsid w:val="007219A0"/>
    <w:rsid w:val="0072254A"/>
    <w:rsid w:val="007248AE"/>
    <w:rsid w:val="00724FA2"/>
    <w:rsid w:val="0072589B"/>
    <w:rsid w:val="00727A3C"/>
    <w:rsid w:val="00730687"/>
    <w:rsid w:val="007308BA"/>
    <w:rsid w:val="00732200"/>
    <w:rsid w:val="00734392"/>
    <w:rsid w:val="00736BD7"/>
    <w:rsid w:val="00736DAD"/>
    <w:rsid w:val="0073713B"/>
    <w:rsid w:val="00737754"/>
    <w:rsid w:val="00737881"/>
    <w:rsid w:val="00740674"/>
    <w:rsid w:val="0074096C"/>
    <w:rsid w:val="00740C0C"/>
    <w:rsid w:val="0074154D"/>
    <w:rsid w:val="007416A2"/>
    <w:rsid w:val="007419D5"/>
    <w:rsid w:val="00741E89"/>
    <w:rsid w:val="00744D30"/>
    <w:rsid w:val="00750B87"/>
    <w:rsid w:val="00750E08"/>
    <w:rsid w:val="007521E3"/>
    <w:rsid w:val="00752704"/>
    <w:rsid w:val="007550A5"/>
    <w:rsid w:val="00755748"/>
    <w:rsid w:val="00760105"/>
    <w:rsid w:val="00761F34"/>
    <w:rsid w:val="00765532"/>
    <w:rsid w:val="00765704"/>
    <w:rsid w:val="00766F4D"/>
    <w:rsid w:val="0076765D"/>
    <w:rsid w:val="00770EA3"/>
    <w:rsid w:val="007711C4"/>
    <w:rsid w:val="00771C8A"/>
    <w:rsid w:val="00772052"/>
    <w:rsid w:val="007756F5"/>
    <w:rsid w:val="0077582D"/>
    <w:rsid w:val="00776812"/>
    <w:rsid w:val="007776AC"/>
    <w:rsid w:val="00777A69"/>
    <w:rsid w:val="00780D47"/>
    <w:rsid w:val="00780EC9"/>
    <w:rsid w:val="00780F8D"/>
    <w:rsid w:val="0078172E"/>
    <w:rsid w:val="007836AC"/>
    <w:rsid w:val="00784891"/>
    <w:rsid w:val="00785DD2"/>
    <w:rsid w:val="007864F8"/>
    <w:rsid w:val="00787AFD"/>
    <w:rsid w:val="00791E00"/>
    <w:rsid w:val="007920FD"/>
    <w:rsid w:val="00793E75"/>
    <w:rsid w:val="0079435C"/>
    <w:rsid w:val="00797673"/>
    <w:rsid w:val="007979E7"/>
    <w:rsid w:val="007A04AF"/>
    <w:rsid w:val="007A05EB"/>
    <w:rsid w:val="007A1152"/>
    <w:rsid w:val="007A16CC"/>
    <w:rsid w:val="007A2E49"/>
    <w:rsid w:val="007A31F6"/>
    <w:rsid w:val="007A5381"/>
    <w:rsid w:val="007A5C1C"/>
    <w:rsid w:val="007A5C7C"/>
    <w:rsid w:val="007A7466"/>
    <w:rsid w:val="007A78A4"/>
    <w:rsid w:val="007B06EF"/>
    <w:rsid w:val="007B0DB0"/>
    <w:rsid w:val="007B2595"/>
    <w:rsid w:val="007B4631"/>
    <w:rsid w:val="007B4817"/>
    <w:rsid w:val="007B4878"/>
    <w:rsid w:val="007C00D8"/>
    <w:rsid w:val="007C0440"/>
    <w:rsid w:val="007C0A76"/>
    <w:rsid w:val="007C138C"/>
    <w:rsid w:val="007C1CDB"/>
    <w:rsid w:val="007C3295"/>
    <w:rsid w:val="007C3C3C"/>
    <w:rsid w:val="007C3D1F"/>
    <w:rsid w:val="007C3F04"/>
    <w:rsid w:val="007C404B"/>
    <w:rsid w:val="007C4154"/>
    <w:rsid w:val="007C67E2"/>
    <w:rsid w:val="007C7274"/>
    <w:rsid w:val="007D048C"/>
    <w:rsid w:val="007D398F"/>
    <w:rsid w:val="007D3A1A"/>
    <w:rsid w:val="007D4E8A"/>
    <w:rsid w:val="007D5237"/>
    <w:rsid w:val="007D52ED"/>
    <w:rsid w:val="007D5CB3"/>
    <w:rsid w:val="007D7786"/>
    <w:rsid w:val="007E27E8"/>
    <w:rsid w:val="007E32D9"/>
    <w:rsid w:val="007E598A"/>
    <w:rsid w:val="007E6319"/>
    <w:rsid w:val="007E6539"/>
    <w:rsid w:val="007E66BA"/>
    <w:rsid w:val="007E7CEF"/>
    <w:rsid w:val="007E7D64"/>
    <w:rsid w:val="007F076D"/>
    <w:rsid w:val="007F187D"/>
    <w:rsid w:val="007F220B"/>
    <w:rsid w:val="007F2EA2"/>
    <w:rsid w:val="007F3F29"/>
    <w:rsid w:val="007F4DC9"/>
    <w:rsid w:val="007F5AFB"/>
    <w:rsid w:val="007F6BCE"/>
    <w:rsid w:val="0080058A"/>
    <w:rsid w:val="00803C12"/>
    <w:rsid w:val="00804AB1"/>
    <w:rsid w:val="00804F95"/>
    <w:rsid w:val="00804FF3"/>
    <w:rsid w:val="00805A0C"/>
    <w:rsid w:val="00805B77"/>
    <w:rsid w:val="00806CBD"/>
    <w:rsid w:val="008078C2"/>
    <w:rsid w:val="00811793"/>
    <w:rsid w:val="00814E1D"/>
    <w:rsid w:val="008150D0"/>
    <w:rsid w:val="00822838"/>
    <w:rsid w:val="008229EC"/>
    <w:rsid w:val="0082336D"/>
    <w:rsid w:val="0082337E"/>
    <w:rsid w:val="00824E40"/>
    <w:rsid w:val="0082547C"/>
    <w:rsid w:val="008254D5"/>
    <w:rsid w:val="00826028"/>
    <w:rsid w:val="00827F0E"/>
    <w:rsid w:val="00830414"/>
    <w:rsid w:val="00830486"/>
    <w:rsid w:val="0083308D"/>
    <w:rsid w:val="00833AEB"/>
    <w:rsid w:val="00834089"/>
    <w:rsid w:val="00834608"/>
    <w:rsid w:val="00834885"/>
    <w:rsid w:val="00835C81"/>
    <w:rsid w:val="008376B7"/>
    <w:rsid w:val="00837EBD"/>
    <w:rsid w:val="00837F58"/>
    <w:rsid w:val="00841FB3"/>
    <w:rsid w:val="008431CC"/>
    <w:rsid w:val="008432E3"/>
    <w:rsid w:val="00843A78"/>
    <w:rsid w:val="00844431"/>
    <w:rsid w:val="00844C8B"/>
    <w:rsid w:val="00846A55"/>
    <w:rsid w:val="0084724E"/>
    <w:rsid w:val="00847625"/>
    <w:rsid w:val="00847A37"/>
    <w:rsid w:val="00847C4F"/>
    <w:rsid w:val="008500B2"/>
    <w:rsid w:val="0085068E"/>
    <w:rsid w:val="00851F4F"/>
    <w:rsid w:val="00852674"/>
    <w:rsid w:val="00852F95"/>
    <w:rsid w:val="008534BF"/>
    <w:rsid w:val="00855E1B"/>
    <w:rsid w:val="008568E8"/>
    <w:rsid w:val="00856A1F"/>
    <w:rsid w:val="00857C99"/>
    <w:rsid w:val="00857E90"/>
    <w:rsid w:val="008614F9"/>
    <w:rsid w:val="00861E5A"/>
    <w:rsid w:val="00862079"/>
    <w:rsid w:val="008645BC"/>
    <w:rsid w:val="00864B8C"/>
    <w:rsid w:val="00864E42"/>
    <w:rsid w:val="0086584F"/>
    <w:rsid w:val="0086648C"/>
    <w:rsid w:val="00867E36"/>
    <w:rsid w:val="0087068A"/>
    <w:rsid w:val="008714BB"/>
    <w:rsid w:val="00871D84"/>
    <w:rsid w:val="00871E35"/>
    <w:rsid w:val="0087337C"/>
    <w:rsid w:val="00875354"/>
    <w:rsid w:val="008762F3"/>
    <w:rsid w:val="00877340"/>
    <w:rsid w:val="00880050"/>
    <w:rsid w:val="00880D7E"/>
    <w:rsid w:val="00880DBC"/>
    <w:rsid w:val="008817C0"/>
    <w:rsid w:val="008838EF"/>
    <w:rsid w:val="00883983"/>
    <w:rsid w:val="00883AA7"/>
    <w:rsid w:val="00886B07"/>
    <w:rsid w:val="008909DF"/>
    <w:rsid w:val="008910F0"/>
    <w:rsid w:val="00892755"/>
    <w:rsid w:val="00894575"/>
    <w:rsid w:val="00896DC9"/>
    <w:rsid w:val="00896F24"/>
    <w:rsid w:val="00897342"/>
    <w:rsid w:val="008A0556"/>
    <w:rsid w:val="008A071A"/>
    <w:rsid w:val="008A150E"/>
    <w:rsid w:val="008A2BC8"/>
    <w:rsid w:val="008A32B4"/>
    <w:rsid w:val="008A3C53"/>
    <w:rsid w:val="008A40AB"/>
    <w:rsid w:val="008A4335"/>
    <w:rsid w:val="008A7173"/>
    <w:rsid w:val="008A71E2"/>
    <w:rsid w:val="008A7B07"/>
    <w:rsid w:val="008A7E34"/>
    <w:rsid w:val="008B01BA"/>
    <w:rsid w:val="008B21BC"/>
    <w:rsid w:val="008B2A8C"/>
    <w:rsid w:val="008B2B76"/>
    <w:rsid w:val="008B3B01"/>
    <w:rsid w:val="008B3C4D"/>
    <w:rsid w:val="008B5BF0"/>
    <w:rsid w:val="008B5E61"/>
    <w:rsid w:val="008B75E9"/>
    <w:rsid w:val="008B796A"/>
    <w:rsid w:val="008B7DC6"/>
    <w:rsid w:val="008C0F70"/>
    <w:rsid w:val="008C36C4"/>
    <w:rsid w:val="008C3A51"/>
    <w:rsid w:val="008C4C27"/>
    <w:rsid w:val="008C4D20"/>
    <w:rsid w:val="008C5E72"/>
    <w:rsid w:val="008C6BB4"/>
    <w:rsid w:val="008D00DC"/>
    <w:rsid w:val="008D1480"/>
    <w:rsid w:val="008D1B4A"/>
    <w:rsid w:val="008D1D3B"/>
    <w:rsid w:val="008D3646"/>
    <w:rsid w:val="008D4434"/>
    <w:rsid w:val="008D5530"/>
    <w:rsid w:val="008D777A"/>
    <w:rsid w:val="008D7A93"/>
    <w:rsid w:val="008E2B8D"/>
    <w:rsid w:val="008E3B72"/>
    <w:rsid w:val="008E5105"/>
    <w:rsid w:val="008E55B1"/>
    <w:rsid w:val="008E62EB"/>
    <w:rsid w:val="008E7EE0"/>
    <w:rsid w:val="008F0758"/>
    <w:rsid w:val="008F0F9A"/>
    <w:rsid w:val="008F1180"/>
    <w:rsid w:val="008F2857"/>
    <w:rsid w:val="008F3DF1"/>
    <w:rsid w:val="008F42C2"/>
    <w:rsid w:val="008F468A"/>
    <w:rsid w:val="008F53A4"/>
    <w:rsid w:val="008F5910"/>
    <w:rsid w:val="008F5D93"/>
    <w:rsid w:val="008F5FF6"/>
    <w:rsid w:val="008F604B"/>
    <w:rsid w:val="008F6C1E"/>
    <w:rsid w:val="008F731E"/>
    <w:rsid w:val="008F7F2B"/>
    <w:rsid w:val="00900897"/>
    <w:rsid w:val="00900A33"/>
    <w:rsid w:val="0090223B"/>
    <w:rsid w:val="00902910"/>
    <w:rsid w:val="00902E1A"/>
    <w:rsid w:val="009037B5"/>
    <w:rsid w:val="00903AC2"/>
    <w:rsid w:val="00903D9F"/>
    <w:rsid w:val="00904007"/>
    <w:rsid w:val="00905729"/>
    <w:rsid w:val="0090600C"/>
    <w:rsid w:val="00906221"/>
    <w:rsid w:val="0091080F"/>
    <w:rsid w:val="00910B1B"/>
    <w:rsid w:val="00911BFA"/>
    <w:rsid w:val="00911E6D"/>
    <w:rsid w:val="009131B1"/>
    <w:rsid w:val="00913522"/>
    <w:rsid w:val="00913572"/>
    <w:rsid w:val="0091513D"/>
    <w:rsid w:val="00915A43"/>
    <w:rsid w:val="00915D9E"/>
    <w:rsid w:val="00921CC9"/>
    <w:rsid w:val="00922089"/>
    <w:rsid w:val="009227A5"/>
    <w:rsid w:val="00922FDA"/>
    <w:rsid w:val="00923AF2"/>
    <w:rsid w:val="00925101"/>
    <w:rsid w:val="009258E3"/>
    <w:rsid w:val="00926DC1"/>
    <w:rsid w:val="00930759"/>
    <w:rsid w:val="00931AB3"/>
    <w:rsid w:val="0093232D"/>
    <w:rsid w:val="00932745"/>
    <w:rsid w:val="0093350A"/>
    <w:rsid w:val="00933993"/>
    <w:rsid w:val="00933C51"/>
    <w:rsid w:val="009344A7"/>
    <w:rsid w:val="00935E3A"/>
    <w:rsid w:val="009366D8"/>
    <w:rsid w:val="00937064"/>
    <w:rsid w:val="009370AA"/>
    <w:rsid w:val="00937277"/>
    <w:rsid w:val="00937856"/>
    <w:rsid w:val="00937EF7"/>
    <w:rsid w:val="009408FB"/>
    <w:rsid w:val="00940D2F"/>
    <w:rsid w:val="009431F5"/>
    <w:rsid w:val="009434F5"/>
    <w:rsid w:val="009437C0"/>
    <w:rsid w:val="00947346"/>
    <w:rsid w:val="00947526"/>
    <w:rsid w:val="0095023F"/>
    <w:rsid w:val="0095037B"/>
    <w:rsid w:val="00950785"/>
    <w:rsid w:val="00952C75"/>
    <w:rsid w:val="009563F3"/>
    <w:rsid w:val="00956AF7"/>
    <w:rsid w:val="00956CAE"/>
    <w:rsid w:val="009571AB"/>
    <w:rsid w:val="0096234F"/>
    <w:rsid w:val="00964728"/>
    <w:rsid w:val="00965589"/>
    <w:rsid w:val="00965915"/>
    <w:rsid w:val="00965DEA"/>
    <w:rsid w:val="00967560"/>
    <w:rsid w:val="0096795D"/>
    <w:rsid w:val="00967D8A"/>
    <w:rsid w:val="0097358C"/>
    <w:rsid w:val="009739EE"/>
    <w:rsid w:val="0097449F"/>
    <w:rsid w:val="009754DB"/>
    <w:rsid w:val="0097732B"/>
    <w:rsid w:val="00977995"/>
    <w:rsid w:val="009808ED"/>
    <w:rsid w:val="00982B6C"/>
    <w:rsid w:val="00983C09"/>
    <w:rsid w:val="00985CF5"/>
    <w:rsid w:val="00986FE9"/>
    <w:rsid w:val="00987DAA"/>
    <w:rsid w:val="00987F71"/>
    <w:rsid w:val="00990AEF"/>
    <w:rsid w:val="0099222B"/>
    <w:rsid w:val="00992E4B"/>
    <w:rsid w:val="00994224"/>
    <w:rsid w:val="00994808"/>
    <w:rsid w:val="00996924"/>
    <w:rsid w:val="009A09E6"/>
    <w:rsid w:val="009A206F"/>
    <w:rsid w:val="009A2252"/>
    <w:rsid w:val="009A327A"/>
    <w:rsid w:val="009A37DA"/>
    <w:rsid w:val="009A3D17"/>
    <w:rsid w:val="009A405F"/>
    <w:rsid w:val="009A4901"/>
    <w:rsid w:val="009A521E"/>
    <w:rsid w:val="009A5235"/>
    <w:rsid w:val="009A6697"/>
    <w:rsid w:val="009B0355"/>
    <w:rsid w:val="009B12D9"/>
    <w:rsid w:val="009B54BC"/>
    <w:rsid w:val="009B55BA"/>
    <w:rsid w:val="009B5ACB"/>
    <w:rsid w:val="009B5F89"/>
    <w:rsid w:val="009B60C2"/>
    <w:rsid w:val="009B782E"/>
    <w:rsid w:val="009C126A"/>
    <w:rsid w:val="009C36A5"/>
    <w:rsid w:val="009C3D4C"/>
    <w:rsid w:val="009C47F9"/>
    <w:rsid w:val="009C4A06"/>
    <w:rsid w:val="009C4B25"/>
    <w:rsid w:val="009C4C40"/>
    <w:rsid w:val="009C51A2"/>
    <w:rsid w:val="009C79D4"/>
    <w:rsid w:val="009D0F3E"/>
    <w:rsid w:val="009D25EB"/>
    <w:rsid w:val="009D289C"/>
    <w:rsid w:val="009D45CA"/>
    <w:rsid w:val="009D554B"/>
    <w:rsid w:val="009D7C14"/>
    <w:rsid w:val="009E10DE"/>
    <w:rsid w:val="009E220F"/>
    <w:rsid w:val="009E36B4"/>
    <w:rsid w:val="009E436E"/>
    <w:rsid w:val="009E4F97"/>
    <w:rsid w:val="009E5C7C"/>
    <w:rsid w:val="009E6034"/>
    <w:rsid w:val="009E61B6"/>
    <w:rsid w:val="009E6951"/>
    <w:rsid w:val="009E6E6D"/>
    <w:rsid w:val="009E75C1"/>
    <w:rsid w:val="009E783D"/>
    <w:rsid w:val="009E7E6E"/>
    <w:rsid w:val="009F031A"/>
    <w:rsid w:val="009F1F40"/>
    <w:rsid w:val="009F3013"/>
    <w:rsid w:val="009F4FB9"/>
    <w:rsid w:val="009F616B"/>
    <w:rsid w:val="009F6374"/>
    <w:rsid w:val="009F64B2"/>
    <w:rsid w:val="009F67EF"/>
    <w:rsid w:val="009F68D7"/>
    <w:rsid w:val="00A01AA9"/>
    <w:rsid w:val="00A0401F"/>
    <w:rsid w:val="00A05105"/>
    <w:rsid w:val="00A054D3"/>
    <w:rsid w:val="00A06622"/>
    <w:rsid w:val="00A0671C"/>
    <w:rsid w:val="00A0736D"/>
    <w:rsid w:val="00A109F9"/>
    <w:rsid w:val="00A10F9E"/>
    <w:rsid w:val="00A1114B"/>
    <w:rsid w:val="00A11B7F"/>
    <w:rsid w:val="00A11C98"/>
    <w:rsid w:val="00A126DB"/>
    <w:rsid w:val="00A128FD"/>
    <w:rsid w:val="00A12D70"/>
    <w:rsid w:val="00A13691"/>
    <w:rsid w:val="00A136AB"/>
    <w:rsid w:val="00A152EC"/>
    <w:rsid w:val="00A1597E"/>
    <w:rsid w:val="00A16910"/>
    <w:rsid w:val="00A1703B"/>
    <w:rsid w:val="00A174C3"/>
    <w:rsid w:val="00A2015B"/>
    <w:rsid w:val="00A20B32"/>
    <w:rsid w:val="00A22ABF"/>
    <w:rsid w:val="00A2306B"/>
    <w:rsid w:val="00A23FB6"/>
    <w:rsid w:val="00A2437D"/>
    <w:rsid w:val="00A2701B"/>
    <w:rsid w:val="00A27995"/>
    <w:rsid w:val="00A3112A"/>
    <w:rsid w:val="00A32677"/>
    <w:rsid w:val="00A32D47"/>
    <w:rsid w:val="00A34179"/>
    <w:rsid w:val="00A342D2"/>
    <w:rsid w:val="00A4000A"/>
    <w:rsid w:val="00A401FF"/>
    <w:rsid w:val="00A40D67"/>
    <w:rsid w:val="00A41EBF"/>
    <w:rsid w:val="00A428B6"/>
    <w:rsid w:val="00A467A5"/>
    <w:rsid w:val="00A50057"/>
    <w:rsid w:val="00A50253"/>
    <w:rsid w:val="00A50471"/>
    <w:rsid w:val="00A52499"/>
    <w:rsid w:val="00A54FAA"/>
    <w:rsid w:val="00A55302"/>
    <w:rsid w:val="00A568A4"/>
    <w:rsid w:val="00A56A75"/>
    <w:rsid w:val="00A56C88"/>
    <w:rsid w:val="00A5708C"/>
    <w:rsid w:val="00A5758A"/>
    <w:rsid w:val="00A60312"/>
    <w:rsid w:val="00A63F78"/>
    <w:rsid w:val="00A6582A"/>
    <w:rsid w:val="00A661B3"/>
    <w:rsid w:val="00A66599"/>
    <w:rsid w:val="00A70C57"/>
    <w:rsid w:val="00A728E0"/>
    <w:rsid w:val="00A74082"/>
    <w:rsid w:val="00A74728"/>
    <w:rsid w:val="00A74EB8"/>
    <w:rsid w:val="00A75D3A"/>
    <w:rsid w:val="00A80BE1"/>
    <w:rsid w:val="00A80D4D"/>
    <w:rsid w:val="00A80FAA"/>
    <w:rsid w:val="00A8131A"/>
    <w:rsid w:val="00A824D0"/>
    <w:rsid w:val="00A824E4"/>
    <w:rsid w:val="00A8250C"/>
    <w:rsid w:val="00A826F7"/>
    <w:rsid w:val="00A82DD5"/>
    <w:rsid w:val="00A83566"/>
    <w:rsid w:val="00A84993"/>
    <w:rsid w:val="00A84E51"/>
    <w:rsid w:val="00A8542F"/>
    <w:rsid w:val="00A85767"/>
    <w:rsid w:val="00A85F3C"/>
    <w:rsid w:val="00A877CC"/>
    <w:rsid w:val="00A87BB3"/>
    <w:rsid w:val="00A90AE2"/>
    <w:rsid w:val="00A923F8"/>
    <w:rsid w:val="00A92DA3"/>
    <w:rsid w:val="00A9556E"/>
    <w:rsid w:val="00A95B71"/>
    <w:rsid w:val="00A96F58"/>
    <w:rsid w:val="00AA0C91"/>
    <w:rsid w:val="00AA0CFA"/>
    <w:rsid w:val="00AA2CD4"/>
    <w:rsid w:val="00AA39DE"/>
    <w:rsid w:val="00AA681D"/>
    <w:rsid w:val="00AB0C4B"/>
    <w:rsid w:val="00AB2D17"/>
    <w:rsid w:val="00AB3556"/>
    <w:rsid w:val="00AB5724"/>
    <w:rsid w:val="00AB764C"/>
    <w:rsid w:val="00AC1708"/>
    <w:rsid w:val="00AC2674"/>
    <w:rsid w:val="00AC500D"/>
    <w:rsid w:val="00AC5159"/>
    <w:rsid w:val="00AC5A1B"/>
    <w:rsid w:val="00AC7B03"/>
    <w:rsid w:val="00AD06F0"/>
    <w:rsid w:val="00AD08DC"/>
    <w:rsid w:val="00AD14B6"/>
    <w:rsid w:val="00AD1969"/>
    <w:rsid w:val="00AD212F"/>
    <w:rsid w:val="00AD2174"/>
    <w:rsid w:val="00AD46B8"/>
    <w:rsid w:val="00AD4F08"/>
    <w:rsid w:val="00AD554A"/>
    <w:rsid w:val="00AD586F"/>
    <w:rsid w:val="00AD61DC"/>
    <w:rsid w:val="00AE1CAA"/>
    <w:rsid w:val="00AE46C4"/>
    <w:rsid w:val="00AE4D4B"/>
    <w:rsid w:val="00AE5BDC"/>
    <w:rsid w:val="00AE5FC7"/>
    <w:rsid w:val="00AE6FAD"/>
    <w:rsid w:val="00AF0C12"/>
    <w:rsid w:val="00AF187F"/>
    <w:rsid w:val="00AF263E"/>
    <w:rsid w:val="00AF4058"/>
    <w:rsid w:val="00AF52C1"/>
    <w:rsid w:val="00AF56D8"/>
    <w:rsid w:val="00AF6398"/>
    <w:rsid w:val="00AF7278"/>
    <w:rsid w:val="00AF7454"/>
    <w:rsid w:val="00B010D2"/>
    <w:rsid w:val="00B017BD"/>
    <w:rsid w:val="00B02E5A"/>
    <w:rsid w:val="00B0457A"/>
    <w:rsid w:val="00B05365"/>
    <w:rsid w:val="00B05413"/>
    <w:rsid w:val="00B06471"/>
    <w:rsid w:val="00B07505"/>
    <w:rsid w:val="00B12048"/>
    <w:rsid w:val="00B135CF"/>
    <w:rsid w:val="00B139F0"/>
    <w:rsid w:val="00B155F8"/>
    <w:rsid w:val="00B15F6A"/>
    <w:rsid w:val="00B168D4"/>
    <w:rsid w:val="00B16983"/>
    <w:rsid w:val="00B17EA5"/>
    <w:rsid w:val="00B227B9"/>
    <w:rsid w:val="00B22B88"/>
    <w:rsid w:val="00B23655"/>
    <w:rsid w:val="00B23955"/>
    <w:rsid w:val="00B24014"/>
    <w:rsid w:val="00B24EE5"/>
    <w:rsid w:val="00B2523A"/>
    <w:rsid w:val="00B25E96"/>
    <w:rsid w:val="00B25ECE"/>
    <w:rsid w:val="00B304FA"/>
    <w:rsid w:val="00B30DE2"/>
    <w:rsid w:val="00B312EA"/>
    <w:rsid w:val="00B32065"/>
    <w:rsid w:val="00B33CCB"/>
    <w:rsid w:val="00B34036"/>
    <w:rsid w:val="00B3454D"/>
    <w:rsid w:val="00B37FA0"/>
    <w:rsid w:val="00B417CF"/>
    <w:rsid w:val="00B41D50"/>
    <w:rsid w:val="00B43147"/>
    <w:rsid w:val="00B43334"/>
    <w:rsid w:val="00B44B10"/>
    <w:rsid w:val="00B45A5A"/>
    <w:rsid w:val="00B47775"/>
    <w:rsid w:val="00B51C97"/>
    <w:rsid w:val="00B52F1B"/>
    <w:rsid w:val="00B551AF"/>
    <w:rsid w:val="00B55B28"/>
    <w:rsid w:val="00B562B0"/>
    <w:rsid w:val="00B56C06"/>
    <w:rsid w:val="00B5732A"/>
    <w:rsid w:val="00B610AE"/>
    <w:rsid w:val="00B6110D"/>
    <w:rsid w:val="00B641A7"/>
    <w:rsid w:val="00B64598"/>
    <w:rsid w:val="00B651B3"/>
    <w:rsid w:val="00B65BBD"/>
    <w:rsid w:val="00B6626C"/>
    <w:rsid w:val="00B67129"/>
    <w:rsid w:val="00B71343"/>
    <w:rsid w:val="00B713D4"/>
    <w:rsid w:val="00B720B2"/>
    <w:rsid w:val="00B73F1C"/>
    <w:rsid w:val="00B76F10"/>
    <w:rsid w:val="00B77DF9"/>
    <w:rsid w:val="00B77E51"/>
    <w:rsid w:val="00B809C3"/>
    <w:rsid w:val="00B835E3"/>
    <w:rsid w:val="00B83973"/>
    <w:rsid w:val="00B844F4"/>
    <w:rsid w:val="00B8563F"/>
    <w:rsid w:val="00B85BB6"/>
    <w:rsid w:val="00B87E40"/>
    <w:rsid w:val="00B90660"/>
    <w:rsid w:val="00B9070B"/>
    <w:rsid w:val="00B92E0A"/>
    <w:rsid w:val="00B93864"/>
    <w:rsid w:val="00B93B3C"/>
    <w:rsid w:val="00B95055"/>
    <w:rsid w:val="00B953A2"/>
    <w:rsid w:val="00B95E46"/>
    <w:rsid w:val="00B964F0"/>
    <w:rsid w:val="00BA13A5"/>
    <w:rsid w:val="00BA5100"/>
    <w:rsid w:val="00BA6482"/>
    <w:rsid w:val="00BB1981"/>
    <w:rsid w:val="00BB341F"/>
    <w:rsid w:val="00BB3761"/>
    <w:rsid w:val="00BB4552"/>
    <w:rsid w:val="00BB4810"/>
    <w:rsid w:val="00BB7062"/>
    <w:rsid w:val="00BB7736"/>
    <w:rsid w:val="00BC0954"/>
    <w:rsid w:val="00BC1EDA"/>
    <w:rsid w:val="00BC2532"/>
    <w:rsid w:val="00BC330A"/>
    <w:rsid w:val="00BC3CCC"/>
    <w:rsid w:val="00BC445B"/>
    <w:rsid w:val="00BC7DCC"/>
    <w:rsid w:val="00BD04C6"/>
    <w:rsid w:val="00BD07DD"/>
    <w:rsid w:val="00BD21BB"/>
    <w:rsid w:val="00BD2CED"/>
    <w:rsid w:val="00BD3C9A"/>
    <w:rsid w:val="00BD4055"/>
    <w:rsid w:val="00BD4104"/>
    <w:rsid w:val="00BD4EA6"/>
    <w:rsid w:val="00BD5B97"/>
    <w:rsid w:val="00BD606F"/>
    <w:rsid w:val="00BD6656"/>
    <w:rsid w:val="00BD78C9"/>
    <w:rsid w:val="00BE06D0"/>
    <w:rsid w:val="00BE1179"/>
    <w:rsid w:val="00BE2965"/>
    <w:rsid w:val="00BE2A13"/>
    <w:rsid w:val="00BE2A99"/>
    <w:rsid w:val="00BE461A"/>
    <w:rsid w:val="00BE514F"/>
    <w:rsid w:val="00BE5793"/>
    <w:rsid w:val="00BE73EC"/>
    <w:rsid w:val="00BF052E"/>
    <w:rsid w:val="00BF0AB7"/>
    <w:rsid w:val="00BF1356"/>
    <w:rsid w:val="00BF3623"/>
    <w:rsid w:val="00BF3D0E"/>
    <w:rsid w:val="00BF7894"/>
    <w:rsid w:val="00C009AB"/>
    <w:rsid w:val="00C00C95"/>
    <w:rsid w:val="00C017B0"/>
    <w:rsid w:val="00C028F0"/>
    <w:rsid w:val="00C05F6E"/>
    <w:rsid w:val="00C06309"/>
    <w:rsid w:val="00C06FC2"/>
    <w:rsid w:val="00C074F7"/>
    <w:rsid w:val="00C07879"/>
    <w:rsid w:val="00C07B04"/>
    <w:rsid w:val="00C10951"/>
    <w:rsid w:val="00C1194C"/>
    <w:rsid w:val="00C13490"/>
    <w:rsid w:val="00C1402E"/>
    <w:rsid w:val="00C17536"/>
    <w:rsid w:val="00C20D3E"/>
    <w:rsid w:val="00C20DCB"/>
    <w:rsid w:val="00C20E39"/>
    <w:rsid w:val="00C21172"/>
    <w:rsid w:val="00C223DD"/>
    <w:rsid w:val="00C2256B"/>
    <w:rsid w:val="00C23DE0"/>
    <w:rsid w:val="00C24368"/>
    <w:rsid w:val="00C24718"/>
    <w:rsid w:val="00C2652E"/>
    <w:rsid w:val="00C274D6"/>
    <w:rsid w:val="00C277B0"/>
    <w:rsid w:val="00C3061D"/>
    <w:rsid w:val="00C33169"/>
    <w:rsid w:val="00C33233"/>
    <w:rsid w:val="00C338B0"/>
    <w:rsid w:val="00C34068"/>
    <w:rsid w:val="00C34E51"/>
    <w:rsid w:val="00C35E90"/>
    <w:rsid w:val="00C37180"/>
    <w:rsid w:val="00C440A9"/>
    <w:rsid w:val="00C453A6"/>
    <w:rsid w:val="00C4563E"/>
    <w:rsid w:val="00C47EC4"/>
    <w:rsid w:val="00C50340"/>
    <w:rsid w:val="00C506B0"/>
    <w:rsid w:val="00C53503"/>
    <w:rsid w:val="00C5387C"/>
    <w:rsid w:val="00C54B31"/>
    <w:rsid w:val="00C54B65"/>
    <w:rsid w:val="00C55F43"/>
    <w:rsid w:val="00C569CF"/>
    <w:rsid w:val="00C571CD"/>
    <w:rsid w:val="00C57225"/>
    <w:rsid w:val="00C57DED"/>
    <w:rsid w:val="00C640E2"/>
    <w:rsid w:val="00C649D3"/>
    <w:rsid w:val="00C65FF3"/>
    <w:rsid w:val="00C66864"/>
    <w:rsid w:val="00C66DAF"/>
    <w:rsid w:val="00C672F8"/>
    <w:rsid w:val="00C70879"/>
    <w:rsid w:val="00C710A5"/>
    <w:rsid w:val="00C722FA"/>
    <w:rsid w:val="00C73265"/>
    <w:rsid w:val="00C74AD8"/>
    <w:rsid w:val="00C760F0"/>
    <w:rsid w:val="00C80B59"/>
    <w:rsid w:val="00C81745"/>
    <w:rsid w:val="00C81B9C"/>
    <w:rsid w:val="00C837C1"/>
    <w:rsid w:val="00C84436"/>
    <w:rsid w:val="00C85407"/>
    <w:rsid w:val="00C8542A"/>
    <w:rsid w:val="00C8608D"/>
    <w:rsid w:val="00C8608F"/>
    <w:rsid w:val="00C865FB"/>
    <w:rsid w:val="00C9076A"/>
    <w:rsid w:val="00C92821"/>
    <w:rsid w:val="00C934B9"/>
    <w:rsid w:val="00C93E81"/>
    <w:rsid w:val="00C94290"/>
    <w:rsid w:val="00C947F0"/>
    <w:rsid w:val="00C95111"/>
    <w:rsid w:val="00C95723"/>
    <w:rsid w:val="00C9655D"/>
    <w:rsid w:val="00C965E3"/>
    <w:rsid w:val="00C9698B"/>
    <w:rsid w:val="00C96E2E"/>
    <w:rsid w:val="00C9702A"/>
    <w:rsid w:val="00CA1BAE"/>
    <w:rsid w:val="00CA2017"/>
    <w:rsid w:val="00CA3B95"/>
    <w:rsid w:val="00CA4520"/>
    <w:rsid w:val="00CA546D"/>
    <w:rsid w:val="00CA5707"/>
    <w:rsid w:val="00CA7668"/>
    <w:rsid w:val="00CA778E"/>
    <w:rsid w:val="00CB0F2F"/>
    <w:rsid w:val="00CB100C"/>
    <w:rsid w:val="00CB4B08"/>
    <w:rsid w:val="00CB5209"/>
    <w:rsid w:val="00CB52B5"/>
    <w:rsid w:val="00CB611E"/>
    <w:rsid w:val="00CC11BA"/>
    <w:rsid w:val="00CC1CD6"/>
    <w:rsid w:val="00CC2CFE"/>
    <w:rsid w:val="00CC2D85"/>
    <w:rsid w:val="00CC50E4"/>
    <w:rsid w:val="00CC5CF5"/>
    <w:rsid w:val="00CD0485"/>
    <w:rsid w:val="00CD2914"/>
    <w:rsid w:val="00CD33D0"/>
    <w:rsid w:val="00CD3AAE"/>
    <w:rsid w:val="00CD416D"/>
    <w:rsid w:val="00CD4251"/>
    <w:rsid w:val="00CD5EDF"/>
    <w:rsid w:val="00CD700F"/>
    <w:rsid w:val="00CD7178"/>
    <w:rsid w:val="00CD7B65"/>
    <w:rsid w:val="00CE1907"/>
    <w:rsid w:val="00CE277C"/>
    <w:rsid w:val="00CE2D5C"/>
    <w:rsid w:val="00CE2D72"/>
    <w:rsid w:val="00CE3F13"/>
    <w:rsid w:val="00CE4C8F"/>
    <w:rsid w:val="00CE59A7"/>
    <w:rsid w:val="00CE5D5F"/>
    <w:rsid w:val="00CE71B7"/>
    <w:rsid w:val="00CE78BA"/>
    <w:rsid w:val="00CF0177"/>
    <w:rsid w:val="00CF118F"/>
    <w:rsid w:val="00CF24F1"/>
    <w:rsid w:val="00CF5576"/>
    <w:rsid w:val="00CF64BD"/>
    <w:rsid w:val="00CF66DF"/>
    <w:rsid w:val="00D00FBA"/>
    <w:rsid w:val="00D0105D"/>
    <w:rsid w:val="00D01124"/>
    <w:rsid w:val="00D01797"/>
    <w:rsid w:val="00D02C9B"/>
    <w:rsid w:val="00D03E92"/>
    <w:rsid w:val="00D05A2B"/>
    <w:rsid w:val="00D0608A"/>
    <w:rsid w:val="00D065C4"/>
    <w:rsid w:val="00D101D6"/>
    <w:rsid w:val="00D102AA"/>
    <w:rsid w:val="00D10F47"/>
    <w:rsid w:val="00D11A37"/>
    <w:rsid w:val="00D11B04"/>
    <w:rsid w:val="00D12650"/>
    <w:rsid w:val="00D12AA1"/>
    <w:rsid w:val="00D12E13"/>
    <w:rsid w:val="00D13CDC"/>
    <w:rsid w:val="00D14378"/>
    <w:rsid w:val="00D1673A"/>
    <w:rsid w:val="00D1677B"/>
    <w:rsid w:val="00D16F90"/>
    <w:rsid w:val="00D209E8"/>
    <w:rsid w:val="00D24657"/>
    <w:rsid w:val="00D24DB5"/>
    <w:rsid w:val="00D271CE"/>
    <w:rsid w:val="00D27DE0"/>
    <w:rsid w:val="00D300F3"/>
    <w:rsid w:val="00D3280C"/>
    <w:rsid w:val="00D32D14"/>
    <w:rsid w:val="00D331E7"/>
    <w:rsid w:val="00D33A3E"/>
    <w:rsid w:val="00D33CA2"/>
    <w:rsid w:val="00D3405A"/>
    <w:rsid w:val="00D349EB"/>
    <w:rsid w:val="00D35655"/>
    <w:rsid w:val="00D35D1D"/>
    <w:rsid w:val="00D40A45"/>
    <w:rsid w:val="00D40AE8"/>
    <w:rsid w:val="00D41015"/>
    <w:rsid w:val="00D4170B"/>
    <w:rsid w:val="00D41E62"/>
    <w:rsid w:val="00D4572E"/>
    <w:rsid w:val="00D45FE0"/>
    <w:rsid w:val="00D4728F"/>
    <w:rsid w:val="00D47A02"/>
    <w:rsid w:val="00D543A2"/>
    <w:rsid w:val="00D54EA6"/>
    <w:rsid w:val="00D56105"/>
    <w:rsid w:val="00D562DF"/>
    <w:rsid w:val="00D56DB5"/>
    <w:rsid w:val="00D57D89"/>
    <w:rsid w:val="00D60325"/>
    <w:rsid w:val="00D606FC"/>
    <w:rsid w:val="00D613D2"/>
    <w:rsid w:val="00D615A8"/>
    <w:rsid w:val="00D617FF"/>
    <w:rsid w:val="00D62C02"/>
    <w:rsid w:val="00D64720"/>
    <w:rsid w:val="00D6602D"/>
    <w:rsid w:val="00D66BE8"/>
    <w:rsid w:val="00D71184"/>
    <w:rsid w:val="00D711CF"/>
    <w:rsid w:val="00D73802"/>
    <w:rsid w:val="00D742BD"/>
    <w:rsid w:val="00D75775"/>
    <w:rsid w:val="00D75DF5"/>
    <w:rsid w:val="00D80341"/>
    <w:rsid w:val="00D80E63"/>
    <w:rsid w:val="00D82211"/>
    <w:rsid w:val="00D82904"/>
    <w:rsid w:val="00D842BD"/>
    <w:rsid w:val="00D851C5"/>
    <w:rsid w:val="00D85724"/>
    <w:rsid w:val="00D86318"/>
    <w:rsid w:val="00D869BB"/>
    <w:rsid w:val="00D86BFB"/>
    <w:rsid w:val="00D91356"/>
    <w:rsid w:val="00D91736"/>
    <w:rsid w:val="00D958AC"/>
    <w:rsid w:val="00D95A36"/>
    <w:rsid w:val="00D95BF6"/>
    <w:rsid w:val="00D96319"/>
    <w:rsid w:val="00D979B0"/>
    <w:rsid w:val="00DA233E"/>
    <w:rsid w:val="00DA2B26"/>
    <w:rsid w:val="00DA2E1F"/>
    <w:rsid w:val="00DA3068"/>
    <w:rsid w:val="00DA62E9"/>
    <w:rsid w:val="00DA7E93"/>
    <w:rsid w:val="00DB0668"/>
    <w:rsid w:val="00DB1016"/>
    <w:rsid w:val="00DB11B6"/>
    <w:rsid w:val="00DB15E3"/>
    <w:rsid w:val="00DB2829"/>
    <w:rsid w:val="00DB3107"/>
    <w:rsid w:val="00DB4063"/>
    <w:rsid w:val="00DB6282"/>
    <w:rsid w:val="00DB63E1"/>
    <w:rsid w:val="00DB6C4F"/>
    <w:rsid w:val="00DC116E"/>
    <w:rsid w:val="00DC1B06"/>
    <w:rsid w:val="00DC1E0C"/>
    <w:rsid w:val="00DC3A73"/>
    <w:rsid w:val="00DC450E"/>
    <w:rsid w:val="00DC4BB1"/>
    <w:rsid w:val="00DC7D5F"/>
    <w:rsid w:val="00DD2841"/>
    <w:rsid w:val="00DD4764"/>
    <w:rsid w:val="00DD5568"/>
    <w:rsid w:val="00DD5C08"/>
    <w:rsid w:val="00DD5E76"/>
    <w:rsid w:val="00DD690D"/>
    <w:rsid w:val="00DD6D3C"/>
    <w:rsid w:val="00DD73B8"/>
    <w:rsid w:val="00DE0215"/>
    <w:rsid w:val="00DE0CF4"/>
    <w:rsid w:val="00DE0D46"/>
    <w:rsid w:val="00DE230B"/>
    <w:rsid w:val="00DE298D"/>
    <w:rsid w:val="00DE720E"/>
    <w:rsid w:val="00DE7C28"/>
    <w:rsid w:val="00DF2158"/>
    <w:rsid w:val="00DF25DB"/>
    <w:rsid w:val="00DF34C0"/>
    <w:rsid w:val="00DF3599"/>
    <w:rsid w:val="00DF40EB"/>
    <w:rsid w:val="00DF47B9"/>
    <w:rsid w:val="00DF47BA"/>
    <w:rsid w:val="00DF5CFC"/>
    <w:rsid w:val="00DF6E5E"/>
    <w:rsid w:val="00DF72B8"/>
    <w:rsid w:val="00DF7804"/>
    <w:rsid w:val="00DF7B1C"/>
    <w:rsid w:val="00DF7D3D"/>
    <w:rsid w:val="00DF7F52"/>
    <w:rsid w:val="00E01842"/>
    <w:rsid w:val="00E02C68"/>
    <w:rsid w:val="00E03E3D"/>
    <w:rsid w:val="00E04B50"/>
    <w:rsid w:val="00E06C32"/>
    <w:rsid w:val="00E06D6B"/>
    <w:rsid w:val="00E06DD8"/>
    <w:rsid w:val="00E07470"/>
    <w:rsid w:val="00E10A4F"/>
    <w:rsid w:val="00E126E3"/>
    <w:rsid w:val="00E12D60"/>
    <w:rsid w:val="00E14588"/>
    <w:rsid w:val="00E148D8"/>
    <w:rsid w:val="00E14D00"/>
    <w:rsid w:val="00E150A8"/>
    <w:rsid w:val="00E157BA"/>
    <w:rsid w:val="00E161FD"/>
    <w:rsid w:val="00E167CC"/>
    <w:rsid w:val="00E17261"/>
    <w:rsid w:val="00E17889"/>
    <w:rsid w:val="00E21E03"/>
    <w:rsid w:val="00E22855"/>
    <w:rsid w:val="00E234EC"/>
    <w:rsid w:val="00E237A8"/>
    <w:rsid w:val="00E23B05"/>
    <w:rsid w:val="00E24178"/>
    <w:rsid w:val="00E25E14"/>
    <w:rsid w:val="00E262E5"/>
    <w:rsid w:val="00E263FD"/>
    <w:rsid w:val="00E27BCC"/>
    <w:rsid w:val="00E3043D"/>
    <w:rsid w:val="00E30D44"/>
    <w:rsid w:val="00E31896"/>
    <w:rsid w:val="00E31CAB"/>
    <w:rsid w:val="00E320DE"/>
    <w:rsid w:val="00E340FE"/>
    <w:rsid w:val="00E3670D"/>
    <w:rsid w:val="00E40A12"/>
    <w:rsid w:val="00E43623"/>
    <w:rsid w:val="00E43D9E"/>
    <w:rsid w:val="00E44DBB"/>
    <w:rsid w:val="00E45354"/>
    <w:rsid w:val="00E4612B"/>
    <w:rsid w:val="00E46AE6"/>
    <w:rsid w:val="00E4710D"/>
    <w:rsid w:val="00E5108D"/>
    <w:rsid w:val="00E5159C"/>
    <w:rsid w:val="00E52610"/>
    <w:rsid w:val="00E548A7"/>
    <w:rsid w:val="00E55031"/>
    <w:rsid w:val="00E55360"/>
    <w:rsid w:val="00E55FF1"/>
    <w:rsid w:val="00E56224"/>
    <w:rsid w:val="00E56CF0"/>
    <w:rsid w:val="00E56E5D"/>
    <w:rsid w:val="00E579BE"/>
    <w:rsid w:val="00E57BFC"/>
    <w:rsid w:val="00E60433"/>
    <w:rsid w:val="00E624A9"/>
    <w:rsid w:val="00E62B2C"/>
    <w:rsid w:val="00E62BEF"/>
    <w:rsid w:val="00E62E14"/>
    <w:rsid w:val="00E655F8"/>
    <w:rsid w:val="00E65C8D"/>
    <w:rsid w:val="00E66BD6"/>
    <w:rsid w:val="00E675F6"/>
    <w:rsid w:val="00E70639"/>
    <w:rsid w:val="00E70659"/>
    <w:rsid w:val="00E72173"/>
    <w:rsid w:val="00E72536"/>
    <w:rsid w:val="00E726E0"/>
    <w:rsid w:val="00E727E5"/>
    <w:rsid w:val="00E72FBE"/>
    <w:rsid w:val="00E73241"/>
    <w:rsid w:val="00E73885"/>
    <w:rsid w:val="00E7429D"/>
    <w:rsid w:val="00E74DCD"/>
    <w:rsid w:val="00E760D0"/>
    <w:rsid w:val="00E768E7"/>
    <w:rsid w:val="00E805CA"/>
    <w:rsid w:val="00E8125C"/>
    <w:rsid w:val="00E83B3F"/>
    <w:rsid w:val="00E84880"/>
    <w:rsid w:val="00E8499D"/>
    <w:rsid w:val="00E84A44"/>
    <w:rsid w:val="00E84D11"/>
    <w:rsid w:val="00E85016"/>
    <w:rsid w:val="00E8556C"/>
    <w:rsid w:val="00E8578E"/>
    <w:rsid w:val="00E858B9"/>
    <w:rsid w:val="00E85D0B"/>
    <w:rsid w:val="00E85F45"/>
    <w:rsid w:val="00E86603"/>
    <w:rsid w:val="00E86A68"/>
    <w:rsid w:val="00E8776B"/>
    <w:rsid w:val="00E905CD"/>
    <w:rsid w:val="00E913EF"/>
    <w:rsid w:val="00E91964"/>
    <w:rsid w:val="00E92C71"/>
    <w:rsid w:val="00E939E0"/>
    <w:rsid w:val="00E93F03"/>
    <w:rsid w:val="00E94CED"/>
    <w:rsid w:val="00E95088"/>
    <w:rsid w:val="00E9582E"/>
    <w:rsid w:val="00E95E65"/>
    <w:rsid w:val="00E97729"/>
    <w:rsid w:val="00EA14A9"/>
    <w:rsid w:val="00EA192E"/>
    <w:rsid w:val="00EA30F2"/>
    <w:rsid w:val="00EA6E2D"/>
    <w:rsid w:val="00EA7727"/>
    <w:rsid w:val="00EB09F7"/>
    <w:rsid w:val="00EB0ECD"/>
    <w:rsid w:val="00EB14EF"/>
    <w:rsid w:val="00EB3086"/>
    <w:rsid w:val="00EB31DF"/>
    <w:rsid w:val="00EB3BCC"/>
    <w:rsid w:val="00EB4BA2"/>
    <w:rsid w:val="00EB60FA"/>
    <w:rsid w:val="00EB656B"/>
    <w:rsid w:val="00EB6A99"/>
    <w:rsid w:val="00EB7304"/>
    <w:rsid w:val="00EB7EF8"/>
    <w:rsid w:val="00EC0477"/>
    <w:rsid w:val="00EC36B1"/>
    <w:rsid w:val="00EC3FB7"/>
    <w:rsid w:val="00EC469E"/>
    <w:rsid w:val="00EC7B60"/>
    <w:rsid w:val="00ED0540"/>
    <w:rsid w:val="00ED073A"/>
    <w:rsid w:val="00ED1A4C"/>
    <w:rsid w:val="00ED4708"/>
    <w:rsid w:val="00ED47A8"/>
    <w:rsid w:val="00ED604D"/>
    <w:rsid w:val="00ED7AF1"/>
    <w:rsid w:val="00ED7D87"/>
    <w:rsid w:val="00EE111A"/>
    <w:rsid w:val="00EE3250"/>
    <w:rsid w:val="00EE3FC9"/>
    <w:rsid w:val="00EE56D1"/>
    <w:rsid w:val="00EE598E"/>
    <w:rsid w:val="00EE59CF"/>
    <w:rsid w:val="00EE61A6"/>
    <w:rsid w:val="00EE7242"/>
    <w:rsid w:val="00EE7B17"/>
    <w:rsid w:val="00EF0E32"/>
    <w:rsid w:val="00EF204A"/>
    <w:rsid w:val="00EF20F7"/>
    <w:rsid w:val="00EF21AF"/>
    <w:rsid w:val="00EF5142"/>
    <w:rsid w:val="00EF66BB"/>
    <w:rsid w:val="00EF7B27"/>
    <w:rsid w:val="00F01270"/>
    <w:rsid w:val="00F0181A"/>
    <w:rsid w:val="00F029F1"/>
    <w:rsid w:val="00F03ED1"/>
    <w:rsid w:val="00F040EA"/>
    <w:rsid w:val="00F04B5D"/>
    <w:rsid w:val="00F06980"/>
    <w:rsid w:val="00F11660"/>
    <w:rsid w:val="00F1249A"/>
    <w:rsid w:val="00F12A79"/>
    <w:rsid w:val="00F12FC9"/>
    <w:rsid w:val="00F1488F"/>
    <w:rsid w:val="00F15CB2"/>
    <w:rsid w:val="00F161F2"/>
    <w:rsid w:val="00F166BD"/>
    <w:rsid w:val="00F21128"/>
    <w:rsid w:val="00F211BD"/>
    <w:rsid w:val="00F23418"/>
    <w:rsid w:val="00F23A4A"/>
    <w:rsid w:val="00F265C8"/>
    <w:rsid w:val="00F2711D"/>
    <w:rsid w:val="00F27B4C"/>
    <w:rsid w:val="00F30C02"/>
    <w:rsid w:val="00F314D2"/>
    <w:rsid w:val="00F32B7B"/>
    <w:rsid w:val="00F34562"/>
    <w:rsid w:val="00F34DBA"/>
    <w:rsid w:val="00F34E51"/>
    <w:rsid w:val="00F354F5"/>
    <w:rsid w:val="00F356E4"/>
    <w:rsid w:val="00F37B1E"/>
    <w:rsid w:val="00F43ED8"/>
    <w:rsid w:val="00F4405B"/>
    <w:rsid w:val="00F44B3B"/>
    <w:rsid w:val="00F45647"/>
    <w:rsid w:val="00F4603C"/>
    <w:rsid w:val="00F47638"/>
    <w:rsid w:val="00F5081C"/>
    <w:rsid w:val="00F51702"/>
    <w:rsid w:val="00F51BC0"/>
    <w:rsid w:val="00F54497"/>
    <w:rsid w:val="00F544A5"/>
    <w:rsid w:val="00F55C34"/>
    <w:rsid w:val="00F565AC"/>
    <w:rsid w:val="00F56892"/>
    <w:rsid w:val="00F56FDE"/>
    <w:rsid w:val="00F60505"/>
    <w:rsid w:val="00F6050D"/>
    <w:rsid w:val="00F612D9"/>
    <w:rsid w:val="00F62106"/>
    <w:rsid w:val="00F629B7"/>
    <w:rsid w:val="00F62BD5"/>
    <w:rsid w:val="00F66C1B"/>
    <w:rsid w:val="00F67CD7"/>
    <w:rsid w:val="00F7258E"/>
    <w:rsid w:val="00F72C4A"/>
    <w:rsid w:val="00F72ECD"/>
    <w:rsid w:val="00F738A8"/>
    <w:rsid w:val="00F75B37"/>
    <w:rsid w:val="00F75BA4"/>
    <w:rsid w:val="00F77915"/>
    <w:rsid w:val="00F80E94"/>
    <w:rsid w:val="00F81C67"/>
    <w:rsid w:val="00F829DE"/>
    <w:rsid w:val="00F83694"/>
    <w:rsid w:val="00F83E27"/>
    <w:rsid w:val="00F854E6"/>
    <w:rsid w:val="00F87835"/>
    <w:rsid w:val="00F87A0D"/>
    <w:rsid w:val="00F90DB7"/>
    <w:rsid w:val="00F92FDF"/>
    <w:rsid w:val="00FA13C1"/>
    <w:rsid w:val="00FA21C3"/>
    <w:rsid w:val="00FA2E88"/>
    <w:rsid w:val="00FA37F5"/>
    <w:rsid w:val="00FB0F0F"/>
    <w:rsid w:val="00FB2199"/>
    <w:rsid w:val="00FB2EBE"/>
    <w:rsid w:val="00FB4255"/>
    <w:rsid w:val="00FB4859"/>
    <w:rsid w:val="00FB679D"/>
    <w:rsid w:val="00FB67DF"/>
    <w:rsid w:val="00FB69DA"/>
    <w:rsid w:val="00FB7144"/>
    <w:rsid w:val="00FB785B"/>
    <w:rsid w:val="00FB7A1D"/>
    <w:rsid w:val="00FB7AB4"/>
    <w:rsid w:val="00FC1C06"/>
    <w:rsid w:val="00FC1D9E"/>
    <w:rsid w:val="00FC2297"/>
    <w:rsid w:val="00FC2FC6"/>
    <w:rsid w:val="00FC34A8"/>
    <w:rsid w:val="00FC3F74"/>
    <w:rsid w:val="00FC465D"/>
    <w:rsid w:val="00FC6581"/>
    <w:rsid w:val="00FC6BF0"/>
    <w:rsid w:val="00FC6FEB"/>
    <w:rsid w:val="00FC73E7"/>
    <w:rsid w:val="00FC7C55"/>
    <w:rsid w:val="00FD038B"/>
    <w:rsid w:val="00FD0F12"/>
    <w:rsid w:val="00FD11DD"/>
    <w:rsid w:val="00FD18AD"/>
    <w:rsid w:val="00FD24E3"/>
    <w:rsid w:val="00FD3FC0"/>
    <w:rsid w:val="00FD7661"/>
    <w:rsid w:val="00FE0189"/>
    <w:rsid w:val="00FE0C09"/>
    <w:rsid w:val="00FE1EBB"/>
    <w:rsid w:val="00FE2F97"/>
    <w:rsid w:val="00FE3011"/>
    <w:rsid w:val="00FE4D1E"/>
    <w:rsid w:val="00FE4FA7"/>
    <w:rsid w:val="00FE53BF"/>
    <w:rsid w:val="00FE63E0"/>
    <w:rsid w:val="00FE6789"/>
    <w:rsid w:val="00FF0023"/>
    <w:rsid w:val="00FF0987"/>
    <w:rsid w:val="00FF21D7"/>
    <w:rsid w:val="00FF389B"/>
    <w:rsid w:val="00FF4268"/>
    <w:rsid w:val="00FF5A4E"/>
    <w:rsid w:val="00FF5C2B"/>
    <w:rsid w:val="00FF613D"/>
    <w:rsid w:val="00FF6BA3"/>
    <w:rsid w:val="00FF780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4B836A4"/>
  <w15:docId w15:val="{76AD3924-7AFE-4C4E-AB67-92F543C816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8"/>
        <w:szCs w:val="24"/>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284707"/>
    <w:pPr>
      <w:spacing w:line="312" w:lineRule="auto"/>
      <w:ind w:firstLine="567"/>
      <w:jc w:val="both"/>
    </w:pPr>
    <w:rPr>
      <w:sz w:val="26"/>
    </w:rPr>
  </w:style>
  <w:style w:type="paragraph" w:styleId="Heading1">
    <w:name w:val="heading 1"/>
    <w:basedOn w:val="Normal"/>
    <w:next w:val="Normal"/>
    <w:link w:val="Heading1Char"/>
    <w:uiPriority w:val="9"/>
    <w:qFormat/>
    <w:rsid w:val="003136F7"/>
    <w:pPr>
      <w:pageBreakBefore/>
      <w:numPr>
        <w:numId w:val="15"/>
      </w:numPr>
      <w:spacing w:before="240" w:line="276" w:lineRule="auto"/>
      <w:ind w:left="0" w:firstLine="0"/>
      <w:outlineLvl w:val="0"/>
    </w:pPr>
    <w:rPr>
      <w:rFonts w:eastAsiaTheme="majorEastAsia" w:cstheme="majorBidi"/>
      <w:b/>
      <w:color w:val="000000" w:themeColor="text1"/>
      <w:sz w:val="32"/>
      <w:szCs w:val="32"/>
    </w:rPr>
  </w:style>
  <w:style w:type="paragraph" w:styleId="Heading2">
    <w:name w:val="heading 2"/>
    <w:basedOn w:val="Normal"/>
    <w:next w:val="Normal"/>
    <w:link w:val="Heading2Char"/>
    <w:unhideWhenUsed/>
    <w:qFormat/>
    <w:rsid w:val="00E30D44"/>
    <w:pPr>
      <w:numPr>
        <w:ilvl w:val="1"/>
        <w:numId w:val="15"/>
      </w:numPr>
      <w:spacing w:before="120" w:after="120"/>
      <w:outlineLvl w:val="1"/>
    </w:pPr>
    <w:rPr>
      <w:rFonts w:eastAsiaTheme="majorEastAsia" w:cstheme="majorBidi"/>
      <w:b/>
      <w:szCs w:val="26"/>
    </w:rPr>
  </w:style>
  <w:style w:type="paragraph" w:styleId="Heading3">
    <w:name w:val="heading 3"/>
    <w:basedOn w:val="Normal"/>
    <w:next w:val="Normal"/>
    <w:link w:val="Heading3Char"/>
    <w:unhideWhenUsed/>
    <w:qFormat/>
    <w:rsid w:val="00FD11DD"/>
    <w:pPr>
      <w:numPr>
        <w:ilvl w:val="2"/>
        <w:numId w:val="15"/>
      </w:numPr>
      <w:spacing w:before="120" w:after="120"/>
      <w:ind w:left="578" w:hanging="578"/>
      <w:outlineLvl w:val="2"/>
    </w:pPr>
    <w:rPr>
      <w:rFonts w:eastAsiaTheme="majorEastAsia" w:cstheme="majorBidi"/>
      <w:b/>
      <w:i/>
    </w:rPr>
  </w:style>
  <w:style w:type="paragraph" w:styleId="Heading4">
    <w:name w:val="heading 4"/>
    <w:basedOn w:val="Normal"/>
    <w:next w:val="Normal"/>
    <w:qFormat/>
    <w:rsid w:val="000E6E67"/>
    <w:pPr>
      <w:keepNext/>
      <w:numPr>
        <w:ilvl w:val="3"/>
        <w:numId w:val="15"/>
      </w:numPr>
      <w:outlineLvl w:val="3"/>
    </w:pPr>
    <w:rPr>
      <w:i/>
    </w:rPr>
  </w:style>
  <w:style w:type="paragraph" w:styleId="Heading5">
    <w:name w:val="heading 5"/>
    <w:basedOn w:val="Normal"/>
    <w:next w:val="Normal"/>
    <w:link w:val="Heading5Char"/>
    <w:qFormat/>
    <w:rsid w:val="000D15B5"/>
    <w:pPr>
      <w:numPr>
        <w:ilvl w:val="4"/>
        <w:numId w:val="15"/>
      </w:numPr>
      <w:spacing w:before="120" w:after="120"/>
      <w:outlineLvl w:val="4"/>
    </w:pPr>
    <w:rPr>
      <w:b/>
      <w:bCs/>
      <w:iCs/>
      <w:szCs w:val="26"/>
    </w:rPr>
  </w:style>
  <w:style w:type="paragraph" w:styleId="Heading6">
    <w:name w:val="heading 6"/>
    <w:basedOn w:val="Normal"/>
    <w:next w:val="Normal"/>
    <w:link w:val="Heading6Char"/>
    <w:semiHidden/>
    <w:unhideWhenUsed/>
    <w:qFormat/>
    <w:rsid w:val="005F1E22"/>
    <w:pPr>
      <w:keepNext/>
      <w:keepLines/>
      <w:numPr>
        <w:ilvl w:val="5"/>
        <w:numId w:val="15"/>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semiHidden/>
    <w:unhideWhenUsed/>
    <w:qFormat/>
    <w:rsid w:val="005F1E22"/>
    <w:pPr>
      <w:keepNext/>
      <w:keepLines/>
      <w:numPr>
        <w:ilvl w:val="6"/>
        <w:numId w:val="15"/>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semiHidden/>
    <w:unhideWhenUsed/>
    <w:qFormat/>
    <w:rsid w:val="005F1E22"/>
    <w:pPr>
      <w:keepNext/>
      <w:keepLines/>
      <w:numPr>
        <w:ilvl w:val="7"/>
        <w:numId w:val="15"/>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semiHidden/>
    <w:unhideWhenUsed/>
    <w:qFormat/>
    <w:rsid w:val="005F1E22"/>
    <w:pPr>
      <w:keepNext/>
      <w:keepLines/>
      <w:numPr>
        <w:ilvl w:val="8"/>
        <w:numId w:val="15"/>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qFormat/>
    <w:rsid w:val="00636C8A"/>
    <w:pPr>
      <w:spacing w:before="120" w:after="120"/>
      <w:jc w:val="center"/>
    </w:pPr>
    <w:rPr>
      <w:b/>
      <w:bCs/>
      <w:sz w:val="36"/>
    </w:rPr>
  </w:style>
  <w:style w:type="paragraph" w:styleId="Subtitle">
    <w:name w:val="Subtitle"/>
    <w:basedOn w:val="Normal"/>
    <w:qFormat/>
    <w:pPr>
      <w:spacing w:before="100" w:line="400" w:lineRule="exact"/>
      <w:jc w:val="center"/>
    </w:pPr>
    <w:rPr>
      <w:rFonts w:ascii="VNbangkok" w:hAnsi="VNbangkok"/>
      <w:b/>
      <w:bCs/>
      <w:sz w:val="32"/>
    </w:rPr>
  </w:style>
  <w:style w:type="paragraph" w:customStyle="1" w:styleId="Participant">
    <w:name w:val="Participant"/>
    <w:basedOn w:val="Normal"/>
    <w:pPr>
      <w:tabs>
        <w:tab w:val="left" w:pos="5040"/>
      </w:tabs>
      <w:spacing w:after="240"/>
      <w:ind w:left="360" w:right="360"/>
    </w:pPr>
    <w:rPr>
      <w:b/>
      <w:sz w:val="22"/>
      <w:szCs w:val="20"/>
    </w:rPr>
  </w:style>
  <w:style w:type="paragraph" w:styleId="TOC1">
    <w:name w:val="toc 1"/>
    <w:basedOn w:val="Normal"/>
    <w:next w:val="Normal"/>
    <w:autoRedefine/>
    <w:uiPriority w:val="39"/>
    <w:rsid w:val="008A2BC8"/>
    <w:pPr>
      <w:spacing w:before="120" w:after="120" w:line="288" w:lineRule="auto"/>
    </w:pPr>
    <w:rPr>
      <w:rFonts w:cstheme="majorHAnsi"/>
      <w:b/>
      <w:bCs/>
      <w:caps/>
    </w:rPr>
  </w:style>
  <w:style w:type="paragraph" w:styleId="Header">
    <w:name w:val="header"/>
    <w:basedOn w:val="Normal"/>
    <w:link w:val="HeaderChar"/>
    <w:uiPriority w:val="99"/>
    <w:rsid w:val="00366C8D"/>
    <w:pPr>
      <w:tabs>
        <w:tab w:val="center" w:pos="4680"/>
        <w:tab w:val="right" w:pos="9360"/>
      </w:tabs>
    </w:pPr>
  </w:style>
  <w:style w:type="character" w:customStyle="1" w:styleId="HeaderChar">
    <w:name w:val="Header Char"/>
    <w:link w:val="Header"/>
    <w:uiPriority w:val="99"/>
    <w:rsid w:val="00366C8D"/>
    <w:rPr>
      <w:rFonts w:ascii="VNtimes new roman" w:hAnsi="VNtimes new roman"/>
      <w:sz w:val="28"/>
      <w:szCs w:val="24"/>
    </w:rPr>
  </w:style>
  <w:style w:type="paragraph" w:styleId="Footer">
    <w:name w:val="footer"/>
    <w:basedOn w:val="Normal"/>
    <w:link w:val="FooterChar"/>
    <w:uiPriority w:val="99"/>
    <w:rsid w:val="00366C8D"/>
    <w:pPr>
      <w:tabs>
        <w:tab w:val="center" w:pos="4680"/>
        <w:tab w:val="right" w:pos="9360"/>
      </w:tabs>
    </w:pPr>
  </w:style>
  <w:style w:type="character" w:customStyle="1" w:styleId="FooterChar">
    <w:name w:val="Footer Char"/>
    <w:link w:val="Footer"/>
    <w:uiPriority w:val="99"/>
    <w:rsid w:val="00366C8D"/>
    <w:rPr>
      <w:rFonts w:ascii="VNtimes new roman" w:hAnsi="VNtimes new roman"/>
      <w:sz w:val="28"/>
      <w:szCs w:val="24"/>
    </w:rPr>
  </w:style>
  <w:style w:type="table" w:styleId="TableGrid">
    <w:name w:val="Table Grid"/>
    <w:basedOn w:val="TableNormal"/>
    <w:rsid w:val="00710C2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rsid w:val="00606596"/>
    <w:rPr>
      <w:rFonts w:ascii="Tahoma" w:hAnsi="Tahoma"/>
      <w:sz w:val="16"/>
      <w:szCs w:val="16"/>
    </w:rPr>
  </w:style>
  <w:style w:type="character" w:customStyle="1" w:styleId="BalloonTextChar">
    <w:name w:val="Balloon Text Char"/>
    <w:link w:val="BalloonText"/>
    <w:rsid w:val="00606596"/>
    <w:rPr>
      <w:rFonts w:ascii="Tahoma" w:hAnsi="Tahoma" w:cs="Tahoma"/>
      <w:sz w:val="16"/>
      <w:szCs w:val="16"/>
    </w:rPr>
  </w:style>
  <w:style w:type="paragraph" w:styleId="ListParagraph">
    <w:name w:val="List Paragraph"/>
    <w:basedOn w:val="Normal"/>
    <w:uiPriority w:val="34"/>
    <w:qFormat/>
    <w:rsid w:val="00591DE4"/>
    <w:pPr>
      <w:ind w:left="720"/>
    </w:pPr>
  </w:style>
  <w:style w:type="character" w:customStyle="1" w:styleId="notranslate">
    <w:name w:val="notranslate"/>
    <w:rsid w:val="007C138C"/>
  </w:style>
  <w:style w:type="character" w:customStyle="1" w:styleId="Heading1Char">
    <w:name w:val="Heading 1 Char"/>
    <w:basedOn w:val="DefaultParagraphFont"/>
    <w:link w:val="Heading1"/>
    <w:uiPriority w:val="9"/>
    <w:rsid w:val="003136F7"/>
    <w:rPr>
      <w:rFonts w:eastAsiaTheme="majorEastAsia" w:cstheme="majorBidi"/>
      <w:b/>
      <w:color w:val="000000" w:themeColor="text1"/>
      <w:sz w:val="32"/>
      <w:szCs w:val="32"/>
    </w:rPr>
  </w:style>
  <w:style w:type="paragraph" w:styleId="Bibliography">
    <w:name w:val="Bibliography"/>
    <w:basedOn w:val="Normal"/>
    <w:next w:val="Normal"/>
    <w:uiPriority w:val="37"/>
    <w:unhideWhenUsed/>
    <w:rsid w:val="00CD5EDF"/>
  </w:style>
  <w:style w:type="character" w:styleId="Strong">
    <w:name w:val="Strong"/>
    <w:uiPriority w:val="22"/>
    <w:qFormat/>
    <w:rsid w:val="00044423"/>
    <w:rPr>
      <w:b/>
      <w:bCs/>
    </w:rPr>
  </w:style>
  <w:style w:type="character" w:customStyle="1" w:styleId="Heading3Char">
    <w:name w:val="Heading 3 Char"/>
    <w:basedOn w:val="DefaultParagraphFont"/>
    <w:link w:val="Heading3"/>
    <w:rsid w:val="00FD11DD"/>
    <w:rPr>
      <w:rFonts w:eastAsiaTheme="majorEastAsia" w:cstheme="majorBidi"/>
      <w:b/>
      <w:i/>
      <w:sz w:val="26"/>
    </w:rPr>
  </w:style>
  <w:style w:type="character" w:customStyle="1" w:styleId="Heading5Char">
    <w:name w:val="Heading 5 Char"/>
    <w:link w:val="Heading5"/>
    <w:rsid w:val="000D15B5"/>
    <w:rPr>
      <w:b/>
      <w:bCs/>
      <w:iCs/>
      <w:szCs w:val="26"/>
    </w:rPr>
  </w:style>
  <w:style w:type="character" w:styleId="Hyperlink">
    <w:name w:val="Hyperlink"/>
    <w:uiPriority w:val="99"/>
    <w:unhideWhenUsed/>
    <w:rsid w:val="003D58B7"/>
    <w:rPr>
      <w:color w:val="0000FF"/>
      <w:u w:val="single"/>
    </w:rPr>
  </w:style>
  <w:style w:type="paragraph" w:styleId="NormalWeb">
    <w:name w:val="Normal (Web)"/>
    <w:basedOn w:val="Normal"/>
    <w:uiPriority w:val="99"/>
    <w:unhideWhenUsed/>
    <w:rsid w:val="006730D2"/>
    <w:pPr>
      <w:spacing w:before="100" w:beforeAutospacing="1" w:after="100" w:afterAutospacing="1"/>
    </w:pPr>
    <w:rPr>
      <w:sz w:val="24"/>
    </w:rPr>
  </w:style>
  <w:style w:type="character" w:styleId="Emphasis">
    <w:name w:val="Emphasis"/>
    <w:uiPriority w:val="20"/>
    <w:qFormat/>
    <w:rsid w:val="00580023"/>
    <w:rPr>
      <w:i/>
      <w:iCs/>
    </w:rPr>
  </w:style>
  <w:style w:type="character" w:customStyle="1" w:styleId="tlid-translation">
    <w:name w:val="tlid-translation"/>
    <w:rsid w:val="00EF7B27"/>
  </w:style>
  <w:style w:type="paragraph" w:customStyle="1" w:styleId="MyNormal">
    <w:name w:val="MyNormal"/>
    <w:basedOn w:val="Normal"/>
    <w:qFormat/>
    <w:rsid w:val="00BD4104"/>
    <w:pPr>
      <w:spacing w:before="80" w:after="80"/>
    </w:pPr>
    <w:rPr>
      <w:szCs w:val="20"/>
    </w:rPr>
  </w:style>
  <w:style w:type="paragraph" w:styleId="TOC2">
    <w:name w:val="toc 2"/>
    <w:basedOn w:val="Normal"/>
    <w:next w:val="Normal"/>
    <w:autoRedefine/>
    <w:uiPriority w:val="39"/>
    <w:rsid w:val="000D15B5"/>
    <w:pPr>
      <w:tabs>
        <w:tab w:val="right" w:leader="dot" w:pos="9062"/>
      </w:tabs>
      <w:spacing w:before="120" w:after="120" w:line="288" w:lineRule="auto"/>
      <w:ind w:left="426" w:hanging="426"/>
    </w:pPr>
    <w:rPr>
      <w:rFonts w:cstheme="minorHAnsi"/>
      <w:b/>
      <w:bCs/>
      <w:szCs w:val="20"/>
    </w:rPr>
  </w:style>
  <w:style w:type="paragraph" w:styleId="TOC3">
    <w:name w:val="toc 3"/>
    <w:basedOn w:val="Normal"/>
    <w:next w:val="Normal"/>
    <w:autoRedefine/>
    <w:uiPriority w:val="39"/>
    <w:rsid w:val="008A2BC8"/>
    <w:pPr>
      <w:spacing w:before="120" w:after="120" w:line="288" w:lineRule="auto"/>
      <w:ind w:left="278"/>
    </w:pPr>
    <w:rPr>
      <w:rFonts w:cstheme="minorHAnsi"/>
      <w:szCs w:val="20"/>
    </w:rPr>
  </w:style>
  <w:style w:type="paragraph" w:styleId="TOC4">
    <w:name w:val="toc 4"/>
    <w:basedOn w:val="Normal"/>
    <w:next w:val="Normal"/>
    <w:autoRedefine/>
    <w:uiPriority w:val="39"/>
    <w:rsid w:val="008A2BC8"/>
    <w:pPr>
      <w:spacing w:before="120" w:after="120" w:line="288" w:lineRule="auto"/>
      <w:ind w:left="561"/>
    </w:pPr>
    <w:rPr>
      <w:rFonts w:cstheme="minorHAnsi"/>
      <w:i/>
      <w:szCs w:val="20"/>
    </w:rPr>
  </w:style>
  <w:style w:type="paragraph" w:styleId="TOC5">
    <w:name w:val="toc 5"/>
    <w:basedOn w:val="Normal"/>
    <w:next w:val="Normal"/>
    <w:autoRedefine/>
    <w:uiPriority w:val="39"/>
    <w:rsid w:val="008A2BC8"/>
    <w:pPr>
      <w:spacing w:before="120" w:after="120" w:line="288" w:lineRule="auto"/>
      <w:ind w:left="839"/>
    </w:pPr>
    <w:rPr>
      <w:rFonts w:cstheme="minorHAnsi"/>
      <w:b/>
      <w:szCs w:val="20"/>
    </w:rPr>
  </w:style>
  <w:style w:type="paragraph" w:styleId="TOCHeading">
    <w:name w:val="TOC Heading"/>
    <w:basedOn w:val="Heading1"/>
    <w:next w:val="Normal"/>
    <w:uiPriority w:val="39"/>
    <w:unhideWhenUsed/>
    <w:qFormat/>
    <w:rsid w:val="0011494A"/>
    <w:pPr>
      <w:keepLines/>
      <w:spacing w:before="480"/>
      <w:outlineLvl w:val="9"/>
    </w:pPr>
    <w:rPr>
      <w:rFonts w:ascii="Cambria" w:hAnsi="Cambria"/>
      <w:b w:val="0"/>
      <w:bCs/>
      <w:i/>
      <w:iCs/>
      <w:color w:val="365F91"/>
      <w:szCs w:val="28"/>
    </w:rPr>
  </w:style>
  <w:style w:type="character" w:customStyle="1" w:styleId="cautl">
    <w:name w:val="cautl"/>
    <w:basedOn w:val="DefaultParagraphFont"/>
    <w:rsid w:val="00433309"/>
  </w:style>
  <w:style w:type="paragraph" w:styleId="z-TopofForm">
    <w:name w:val="HTML Top of Form"/>
    <w:basedOn w:val="Normal"/>
    <w:next w:val="Normal"/>
    <w:link w:val="z-TopofFormChar"/>
    <w:hidden/>
    <w:rsid w:val="00433309"/>
    <w:pPr>
      <w:pBdr>
        <w:bottom w:val="single" w:sz="6" w:space="1" w:color="auto"/>
      </w:pBdr>
      <w:jc w:val="center"/>
    </w:pPr>
    <w:rPr>
      <w:rFonts w:ascii="Arial" w:hAnsi="Arial" w:cs="Arial"/>
      <w:vanish/>
      <w:sz w:val="16"/>
      <w:szCs w:val="16"/>
    </w:rPr>
  </w:style>
  <w:style w:type="character" w:customStyle="1" w:styleId="z-TopofFormChar">
    <w:name w:val="z-Top of Form Char"/>
    <w:basedOn w:val="DefaultParagraphFont"/>
    <w:link w:val="z-TopofForm"/>
    <w:rsid w:val="00433309"/>
    <w:rPr>
      <w:rFonts w:ascii="Arial" w:hAnsi="Arial" w:cs="Arial"/>
      <w:vanish/>
      <w:sz w:val="16"/>
      <w:szCs w:val="16"/>
    </w:rPr>
  </w:style>
  <w:style w:type="paragraph" w:styleId="z-BottomofForm">
    <w:name w:val="HTML Bottom of Form"/>
    <w:basedOn w:val="Normal"/>
    <w:next w:val="Normal"/>
    <w:link w:val="z-BottomofFormChar"/>
    <w:hidden/>
    <w:rsid w:val="00433309"/>
    <w:pPr>
      <w:pBdr>
        <w:top w:val="single" w:sz="6" w:space="1" w:color="auto"/>
      </w:pBdr>
      <w:jc w:val="center"/>
    </w:pPr>
    <w:rPr>
      <w:rFonts w:ascii="Arial" w:hAnsi="Arial" w:cs="Arial"/>
      <w:vanish/>
      <w:sz w:val="16"/>
      <w:szCs w:val="16"/>
    </w:rPr>
  </w:style>
  <w:style w:type="character" w:customStyle="1" w:styleId="z-BottomofFormChar">
    <w:name w:val="z-Bottom of Form Char"/>
    <w:basedOn w:val="DefaultParagraphFont"/>
    <w:link w:val="z-BottomofForm"/>
    <w:rsid w:val="00433309"/>
    <w:rPr>
      <w:rFonts w:ascii="Arial" w:hAnsi="Arial" w:cs="Arial"/>
      <w:vanish/>
      <w:sz w:val="16"/>
      <w:szCs w:val="16"/>
    </w:rPr>
  </w:style>
  <w:style w:type="paragraph" w:styleId="Caption">
    <w:name w:val="caption"/>
    <w:basedOn w:val="Normal"/>
    <w:next w:val="Normal"/>
    <w:unhideWhenUsed/>
    <w:qFormat/>
    <w:rsid w:val="00852674"/>
    <w:rPr>
      <w:b/>
      <w:bCs/>
      <w:i/>
      <w:sz w:val="24"/>
      <w:szCs w:val="18"/>
    </w:rPr>
  </w:style>
  <w:style w:type="paragraph" w:styleId="TableofFigures">
    <w:name w:val="table of figures"/>
    <w:basedOn w:val="Normal"/>
    <w:next w:val="Normal"/>
    <w:uiPriority w:val="99"/>
    <w:rsid w:val="001C342F"/>
  </w:style>
  <w:style w:type="paragraph" w:styleId="Revision">
    <w:name w:val="Revision"/>
    <w:hidden/>
    <w:uiPriority w:val="99"/>
    <w:semiHidden/>
    <w:rsid w:val="00320C61"/>
    <w:rPr>
      <w:rFonts w:ascii="VNtimes new roman" w:hAnsi="VNtimes new roman"/>
    </w:rPr>
  </w:style>
  <w:style w:type="character" w:customStyle="1" w:styleId="Heading6Char">
    <w:name w:val="Heading 6 Char"/>
    <w:basedOn w:val="DefaultParagraphFont"/>
    <w:link w:val="Heading6"/>
    <w:semiHidden/>
    <w:rsid w:val="005F1E22"/>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semiHidden/>
    <w:rsid w:val="005F1E22"/>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semiHidden/>
    <w:rsid w:val="005F1E2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semiHidden/>
    <w:rsid w:val="005F1E22"/>
    <w:rPr>
      <w:rFonts w:asciiTheme="majorHAnsi" w:eastAsiaTheme="majorEastAsia" w:hAnsiTheme="majorHAnsi" w:cstheme="majorBidi"/>
      <w:i/>
      <w:iCs/>
      <w:color w:val="272727" w:themeColor="text1" w:themeTint="D8"/>
      <w:sz w:val="21"/>
      <w:szCs w:val="21"/>
    </w:rPr>
  </w:style>
  <w:style w:type="paragraph" w:styleId="TOC6">
    <w:name w:val="toc 6"/>
    <w:basedOn w:val="Normal"/>
    <w:next w:val="Normal"/>
    <w:autoRedefine/>
    <w:unhideWhenUsed/>
    <w:rsid w:val="008A2BC8"/>
    <w:pPr>
      <w:ind w:left="1120"/>
    </w:pPr>
    <w:rPr>
      <w:rFonts w:asciiTheme="minorHAnsi" w:hAnsiTheme="minorHAnsi" w:cstheme="minorHAnsi"/>
      <w:sz w:val="20"/>
      <w:szCs w:val="20"/>
    </w:rPr>
  </w:style>
  <w:style w:type="paragraph" w:styleId="TOC7">
    <w:name w:val="toc 7"/>
    <w:basedOn w:val="Normal"/>
    <w:next w:val="Normal"/>
    <w:autoRedefine/>
    <w:unhideWhenUsed/>
    <w:rsid w:val="008A2BC8"/>
    <w:pPr>
      <w:ind w:left="1400"/>
    </w:pPr>
    <w:rPr>
      <w:rFonts w:asciiTheme="minorHAnsi" w:hAnsiTheme="minorHAnsi" w:cstheme="minorHAnsi"/>
      <w:sz w:val="20"/>
      <w:szCs w:val="20"/>
    </w:rPr>
  </w:style>
  <w:style w:type="paragraph" w:styleId="TOC8">
    <w:name w:val="toc 8"/>
    <w:basedOn w:val="Normal"/>
    <w:next w:val="Normal"/>
    <w:autoRedefine/>
    <w:unhideWhenUsed/>
    <w:rsid w:val="008A2BC8"/>
    <w:pPr>
      <w:ind w:left="1680"/>
    </w:pPr>
    <w:rPr>
      <w:rFonts w:asciiTheme="minorHAnsi" w:hAnsiTheme="minorHAnsi" w:cstheme="minorHAnsi"/>
      <w:sz w:val="20"/>
      <w:szCs w:val="20"/>
    </w:rPr>
  </w:style>
  <w:style w:type="paragraph" w:styleId="TOC9">
    <w:name w:val="toc 9"/>
    <w:basedOn w:val="Normal"/>
    <w:next w:val="Normal"/>
    <w:autoRedefine/>
    <w:unhideWhenUsed/>
    <w:rsid w:val="008A2BC8"/>
    <w:pPr>
      <w:ind w:left="1960"/>
    </w:pPr>
    <w:rPr>
      <w:rFonts w:asciiTheme="minorHAnsi" w:hAnsiTheme="minorHAnsi" w:cstheme="minorHAnsi"/>
      <w:sz w:val="20"/>
      <w:szCs w:val="20"/>
    </w:rPr>
  </w:style>
  <w:style w:type="character" w:customStyle="1" w:styleId="Heading2Char">
    <w:name w:val="Heading 2 Char"/>
    <w:basedOn w:val="DefaultParagraphFont"/>
    <w:link w:val="Heading2"/>
    <w:rsid w:val="00E30D44"/>
    <w:rPr>
      <w:rFonts w:eastAsiaTheme="majorEastAsia" w:cstheme="majorBidi"/>
      <w:b/>
      <w:szCs w:val="26"/>
    </w:rPr>
  </w:style>
  <w:style w:type="character" w:customStyle="1" w:styleId="mntl-sc-block-headingtext">
    <w:name w:val="mntl-sc-block-heading__text"/>
    <w:basedOn w:val="DefaultParagraphFont"/>
    <w:rsid w:val="005D5561"/>
  </w:style>
  <w:style w:type="paragraph" w:customStyle="1" w:styleId="comp">
    <w:name w:val="comp"/>
    <w:basedOn w:val="Normal"/>
    <w:rsid w:val="005D5561"/>
    <w:pPr>
      <w:spacing w:before="100" w:beforeAutospacing="1" w:after="100" w:afterAutospacing="1" w:line="240" w:lineRule="auto"/>
      <w:ind w:firstLine="0"/>
      <w:jc w:val="left"/>
    </w:pPr>
    <w:rPr>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373501">
      <w:bodyDiv w:val="1"/>
      <w:marLeft w:val="0"/>
      <w:marRight w:val="0"/>
      <w:marTop w:val="0"/>
      <w:marBottom w:val="0"/>
      <w:divBdr>
        <w:top w:val="none" w:sz="0" w:space="0" w:color="auto"/>
        <w:left w:val="none" w:sz="0" w:space="0" w:color="auto"/>
        <w:bottom w:val="none" w:sz="0" w:space="0" w:color="auto"/>
        <w:right w:val="none" w:sz="0" w:space="0" w:color="auto"/>
      </w:divBdr>
      <w:divsChild>
        <w:div w:id="52893113">
          <w:marLeft w:val="0"/>
          <w:marRight w:val="0"/>
          <w:marTop w:val="0"/>
          <w:marBottom w:val="0"/>
          <w:divBdr>
            <w:top w:val="none" w:sz="0" w:space="0" w:color="auto"/>
            <w:left w:val="none" w:sz="0" w:space="0" w:color="auto"/>
            <w:bottom w:val="none" w:sz="0" w:space="0" w:color="auto"/>
            <w:right w:val="none" w:sz="0" w:space="0" w:color="auto"/>
          </w:divBdr>
        </w:div>
        <w:div w:id="180553050">
          <w:marLeft w:val="0"/>
          <w:marRight w:val="0"/>
          <w:marTop w:val="0"/>
          <w:marBottom w:val="0"/>
          <w:divBdr>
            <w:top w:val="none" w:sz="0" w:space="0" w:color="auto"/>
            <w:left w:val="none" w:sz="0" w:space="0" w:color="auto"/>
            <w:bottom w:val="none" w:sz="0" w:space="0" w:color="auto"/>
            <w:right w:val="none" w:sz="0" w:space="0" w:color="auto"/>
          </w:divBdr>
        </w:div>
        <w:div w:id="502356534">
          <w:marLeft w:val="0"/>
          <w:marRight w:val="0"/>
          <w:marTop w:val="0"/>
          <w:marBottom w:val="0"/>
          <w:divBdr>
            <w:top w:val="none" w:sz="0" w:space="0" w:color="auto"/>
            <w:left w:val="none" w:sz="0" w:space="0" w:color="auto"/>
            <w:bottom w:val="none" w:sz="0" w:space="0" w:color="auto"/>
            <w:right w:val="none" w:sz="0" w:space="0" w:color="auto"/>
          </w:divBdr>
        </w:div>
        <w:div w:id="1038235091">
          <w:marLeft w:val="0"/>
          <w:marRight w:val="0"/>
          <w:marTop w:val="0"/>
          <w:marBottom w:val="0"/>
          <w:divBdr>
            <w:top w:val="none" w:sz="0" w:space="0" w:color="auto"/>
            <w:left w:val="none" w:sz="0" w:space="0" w:color="auto"/>
            <w:bottom w:val="none" w:sz="0" w:space="0" w:color="auto"/>
            <w:right w:val="none" w:sz="0" w:space="0" w:color="auto"/>
          </w:divBdr>
        </w:div>
        <w:div w:id="1144783579">
          <w:marLeft w:val="0"/>
          <w:marRight w:val="0"/>
          <w:marTop w:val="0"/>
          <w:marBottom w:val="0"/>
          <w:divBdr>
            <w:top w:val="none" w:sz="0" w:space="0" w:color="auto"/>
            <w:left w:val="none" w:sz="0" w:space="0" w:color="auto"/>
            <w:bottom w:val="none" w:sz="0" w:space="0" w:color="auto"/>
            <w:right w:val="none" w:sz="0" w:space="0" w:color="auto"/>
          </w:divBdr>
        </w:div>
        <w:div w:id="1178500065">
          <w:marLeft w:val="0"/>
          <w:marRight w:val="0"/>
          <w:marTop w:val="0"/>
          <w:marBottom w:val="0"/>
          <w:divBdr>
            <w:top w:val="none" w:sz="0" w:space="0" w:color="auto"/>
            <w:left w:val="none" w:sz="0" w:space="0" w:color="auto"/>
            <w:bottom w:val="none" w:sz="0" w:space="0" w:color="auto"/>
            <w:right w:val="none" w:sz="0" w:space="0" w:color="auto"/>
          </w:divBdr>
        </w:div>
        <w:div w:id="1438476629">
          <w:marLeft w:val="0"/>
          <w:marRight w:val="0"/>
          <w:marTop w:val="0"/>
          <w:marBottom w:val="0"/>
          <w:divBdr>
            <w:top w:val="none" w:sz="0" w:space="0" w:color="auto"/>
            <w:left w:val="none" w:sz="0" w:space="0" w:color="auto"/>
            <w:bottom w:val="none" w:sz="0" w:space="0" w:color="auto"/>
            <w:right w:val="none" w:sz="0" w:space="0" w:color="auto"/>
          </w:divBdr>
        </w:div>
        <w:div w:id="1539122721">
          <w:marLeft w:val="0"/>
          <w:marRight w:val="0"/>
          <w:marTop w:val="0"/>
          <w:marBottom w:val="0"/>
          <w:divBdr>
            <w:top w:val="none" w:sz="0" w:space="0" w:color="auto"/>
            <w:left w:val="none" w:sz="0" w:space="0" w:color="auto"/>
            <w:bottom w:val="none" w:sz="0" w:space="0" w:color="auto"/>
            <w:right w:val="none" w:sz="0" w:space="0" w:color="auto"/>
          </w:divBdr>
        </w:div>
        <w:div w:id="1698965965">
          <w:marLeft w:val="0"/>
          <w:marRight w:val="0"/>
          <w:marTop w:val="0"/>
          <w:marBottom w:val="0"/>
          <w:divBdr>
            <w:top w:val="none" w:sz="0" w:space="0" w:color="auto"/>
            <w:left w:val="none" w:sz="0" w:space="0" w:color="auto"/>
            <w:bottom w:val="none" w:sz="0" w:space="0" w:color="auto"/>
            <w:right w:val="none" w:sz="0" w:space="0" w:color="auto"/>
          </w:divBdr>
        </w:div>
        <w:div w:id="1923294279">
          <w:marLeft w:val="0"/>
          <w:marRight w:val="0"/>
          <w:marTop w:val="0"/>
          <w:marBottom w:val="0"/>
          <w:divBdr>
            <w:top w:val="none" w:sz="0" w:space="0" w:color="auto"/>
            <w:left w:val="none" w:sz="0" w:space="0" w:color="auto"/>
            <w:bottom w:val="none" w:sz="0" w:space="0" w:color="auto"/>
            <w:right w:val="none" w:sz="0" w:space="0" w:color="auto"/>
          </w:divBdr>
        </w:div>
      </w:divsChild>
    </w:div>
    <w:div w:id="65955477">
      <w:bodyDiv w:val="1"/>
      <w:marLeft w:val="0"/>
      <w:marRight w:val="0"/>
      <w:marTop w:val="0"/>
      <w:marBottom w:val="0"/>
      <w:divBdr>
        <w:top w:val="none" w:sz="0" w:space="0" w:color="auto"/>
        <w:left w:val="none" w:sz="0" w:space="0" w:color="auto"/>
        <w:bottom w:val="none" w:sz="0" w:space="0" w:color="auto"/>
        <w:right w:val="none" w:sz="0" w:space="0" w:color="auto"/>
      </w:divBdr>
    </w:div>
    <w:div w:id="79959009">
      <w:bodyDiv w:val="1"/>
      <w:marLeft w:val="0"/>
      <w:marRight w:val="0"/>
      <w:marTop w:val="0"/>
      <w:marBottom w:val="0"/>
      <w:divBdr>
        <w:top w:val="none" w:sz="0" w:space="0" w:color="auto"/>
        <w:left w:val="none" w:sz="0" w:space="0" w:color="auto"/>
        <w:bottom w:val="none" w:sz="0" w:space="0" w:color="auto"/>
        <w:right w:val="none" w:sz="0" w:space="0" w:color="auto"/>
      </w:divBdr>
    </w:div>
    <w:div w:id="99959760">
      <w:bodyDiv w:val="1"/>
      <w:marLeft w:val="0"/>
      <w:marRight w:val="0"/>
      <w:marTop w:val="0"/>
      <w:marBottom w:val="0"/>
      <w:divBdr>
        <w:top w:val="none" w:sz="0" w:space="0" w:color="auto"/>
        <w:left w:val="none" w:sz="0" w:space="0" w:color="auto"/>
        <w:bottom w:val="none" w:sz="0" w:space="0" w:color="auto"/>
        <w:right w:val="none" w:sz="0" w:space="0" w:color="auto"/>
      </w:divBdr>
    </w:div>
    <w:div w:id="113984131">
      <w:bodyDiv w:val="1"/>
      <w:marLeft w:val="0"/>
      <w:marRight w:val="0"/>
      <w:marTop w:val="0"/>
      <w:marBottom w:val="0"/>
      <w:divBdr>
        <w:top w:val="none" w:sz="0" w:space="0" w:color="auto"/>
        <w:left w:val="none" w:sz="0" w:space="0" w:color="auto"/>
        <w:bottom w:val="none" w:sz="0" w:space="0" w:color="auto"/>
        <w:right w:val="none" w:sz="0" w:space="0" w:color="auto"/>
      </w:divBdr>
    </w:div>
    <w:div w:id="125392768">
      <w:bodyDiv w:val="1"/>
      <w:marLeft w:val="0"/>
      <w:marRight w:val="0"/>
      <w:marTop w:val="0"/>
      <w:marBottom w:val="0"/>
      <w:divBdr>
        <w:top w:val="none" w:sz="0" w:space="0" w:color="auto"/>
        <w:left w:val="none" w:sz="0" w:space="0" w:color="auto"/>
        <w:bottom w:val="none" w:sz="0" w:space="0" w:color="auto"/>
        <w:right w:val="none" w:sz="0" w:space="0" w:color="auto"/>
      </w:divBdr>
    </w:div>
    <w:div w:id="156925355">
      <w:bodyDiv w:val="1"/>
      <w:marLeft w:val="0"/>
      <w:marRight w:val="0"/>
      <w:marTop w:val="0"/>
      <w:marBottom w:val="0"/>
      <w:divBdr>
        <w:top w:val="none" w:sz="0" w:space="0" w:color="auto"/>
        <w:left w:val="none" w:sz="0" w:space="0" w:color="auto"/>
        <w:bottom w:val="none" w:sz="0" w:space="0" w:color="auto"/>
        <w:right w:val="none" w:sz="0" w:space="0" w:color="auto"/>
      </w:divBdr>
    </w:div>
    <w:div w:id="160705264">
      <w:bodyDiv w:val="1"/>
      <w:marLeft w:val="0"/>
      <w:marRight w:val="0"/>
      <w:marTop w:val="0"/>
      <w:marBottom w:val="0"/>
      <w:divBdr>
        <w:top w:val="none" w:sz="0" w:space="0" w:color="auto"/>
        <w:left w:val="none" w:sz="0" w:space="0" w:color="auto"/>
        <w:bottom w:val="none" w:sz="0" w:space="0" w:color="auto"/>
        <w:right w:val="none" w:sz="0" w:space="0" w:color="auto"/>
      </w:divBdr>
    </w:div>
    <w:div w:id="165174412">
      <w:bodyDiv w:val="1"/>
      <w:marLeft w:val="0"/>
      <w:marRight w:val="0"/>
      <w:marTop w:val="0"/>
      <w:marBottom w:val="0"/>
      <w:divBdr>
        <w:top w:val="none" w:sz="0" w:space="0" w:color="auto"/>
        <w:left w:val="none" w:sz="0" w:space="0" w:color="auto"/>
        <w:bottom w:val="none" w:sz="0" w:space="0" w:color="auto"/>
        <w:right w:val="none" w:sz="0" w:space="0" w:color="auto"/>
      </w:divBdr>
    </w:div>
    <w:div w:id="173226293">
      <w:bodyDiv w:val="1"/>
      <w:marLeft w:val="0"/>
      <w:marRight w:val="0"/>
      <w:marTop w:val="0"/>
      <w:marBottom w:val="0"/>
      <w:divBdr>
        <w:top w:val="none" w:sz="0" w:space="0" w:color="auto"/>
        <w:left w:val="none" w:sz="0" w:space="0" w:color="auto"/>
        <w:bottom w:val="none" w:sz="0" w:space="0" w:color="auto"/>
        <w:right w:val="none" w:sz="0" w:space="0" w:color="auto"/>
      </w:divBdr>
    </w:div>
    <w:div w:id="173882468">
      <w:bodyDiv w:val="1"/>
      <w:marLeft w:val="0"/>
      <w:marRight w:val="0"/>
      <w:marTop w:val="0"/>
      <w:marBottom w:val="0"/>
      <w:divBdr>
        <w:top w:val="none" w:sz="0" w:space="0" w:color="auto"/>
        <w:left w:val="none" w:sz="0" w:space="0" w:color="auto"/>
        <w:bottom w:val="none" w:sz="0" w:space="0" w:color="auto"/>
        <w:right w:val="none" w:sz="0" w:space="0" w:color="auto"/>
      </w:divBdr>
      <w:divsChild>
        <w:div w:id="403992207">
          <w:blockQuote w:val="1"/>
          <w:marLeft w:val="0"/>
          <w:marRight w:val="0"/>
          <w:marTop w:val="446"/>
          <w:marBottom w:val="446"/>
          <w:divBdr>
            <w:top w:val="none" w:sz="0" w:space="0" w:color="auto"/>
            <w:left w:val="single" w:sz="2" w:space="0" w:color="D9D9D9"/>
            <w:bottom w:val="single" w:sz="6" w:space="0" w:color="auto"/>
            <w:right w:val="none" w:sz="0" w:space="0" w:color="auto"/>
          </w:divBdr>
        </w:div>
      </w:divsChild>
    </w:div>
    <w:div w:id="194271708">
      <w:bodyDiv w:val="1"/>
      <w:marLeft w:val="0"/>
      <w:marRight w:val="0"/>
      <w:marTop w:val="0"/>
      <w:marBottom w:val="0"/>
      <w:divBdr>
        <w:top w:val="none" w:sz="0" w:space="0" w:color="auto"/>
        <w:left w:val="none" w:sz="0" w:space="0" w:color="auto"/>
        <w:bottom w:val="none" w:sz="0" w:space="0" w:color="auto"/>
        <w:right w:val="none" w:sz="0" w:space="0" w:color="auto"/>
      </w:divBdr>
    </w:div>
    <w:div w:id="201133936">
      <w:bodyDiv w:val="1"/>
      <w:marLeft w:val="0"/>
      <w:marRight w:val="0"/>
      <w:marTop w:val="0"/>
      <w:marBottom w:val="0"/>
      <w:divBdr>
        <w:top w:val="none" w:sz="0" w:space="0" w:color="auto"/>
        <w:left w:val="none" w:sz="0" w:space="0" w:color="auto"/>
        <w:bottom w:val="none" w:sz="0" w:space="0" w:color="auto"/>
        <w:right w:val="none" w:sz="0" w:space="0" w:color="auto"/>
      </w:divBdr>
    </w:div>
    <w:div w:id="208107660">
      <w:bodyDiv w:val="1"/>
      <w:marLeft w:val="0"/>
      <w:marRight w:val="0"/>
      <w:marTop w:val="0"/>
      <w:marBottom w:val="0"/>
      <w:divBdr>
        <w:top w:val="none" w:sz="0" w:space="0" w:color="auto"/>
        <w:left w:val="none" w:sz="0" w:space="0" w:color="auto"/>
        <w:bottom w:val="none" w:sz="0" w:space="0" w:color="auto"/>
        <w:right w:val="none" w:sz="0" w:space="0" w:color="auto"/>
      </w:divBdr>
    </w:div>
    <w:div w:id="217014886">
      <w:bodyDiv w:val="1"/>
      <w:marLeft w:val="0"/>
      <w:marRight w:val="0"/>
      <w:marTop w:val="0"/>
      <w:marBottom w:val="0"/>
      <w:divBdr>
        <w:top w:val="none" w:sz="0" w:space="0" w:color="auto"/>
        <w:left w:val="none" w:sz="0" w:space="0" w:color="auto"/>
        <w:bottom w:val="none" w:sz="0" w:space="0" w:color="auto"/>
        <w:right w:val="none" w:sz="0" w:space="0" w:color="auto"/>
      </w:divBdr>
    </w:div>
    <w:div w:id="228617606">
      <w:bodyDiv w:val="1"/>
      <w:marLeft w:val="0"/>
      <w:marRight w:val="0"/>
      <w:marTop w:val="0"/>
      <w:marBottom w:val="0"/>
      <w:divBdr>
        <w:top w:val="none" w:sz="0" w:space="0" w:color="auto"/>
        <w:left w:val="none" w:sz="0" w:space="0" w:color="auto"/>
        <w:bottom w:val="none" w:sz="0" w:space="0" w:color="auto"/>
        <w:right w:val="none" w:sz="0" w:space="0" w:color="auto"/>
      </w:divBdr>
    </w:div>
    <w:div w:id="237323762">
      <w:bodyDiv w:val="1"/>
      <w:marLeft w:val="0"/>
      <w:marRight w:val="0"/>
      <w:marTop w:val="0"/>
      <w:marBottom w:val="0"/>
      <w:divBdr>
        <w:top w:val="none" w:sz="0" w:space="0" w:color="auto"/>
        <w:left w:val="none" w:sz="0" w:space="0" w:color="auto"/>
        <w:bottom w:val="none" w:sz="0" w:space="0" w:color="auto"/>
        <w:right w:val="none" w:sz="0" w:space="0" w:color="auto"/>
      </w:divBdr>
    </w:div>
    <w:div w:id="238096555">
      <w:bodyDiv w:val="1"/>
      <w:marLeft w:val="0"/>
      <w:marRight w:val="0"/>
      <w:marTop w:val="0"/>
      <w:marBottom w:val="0"/>
      <w:divBdr>
        <w:top w:val="none" w:sz="0" w:space="0" w:color="auto"/>
        <w:left w:val="none" w:sz="0" w:space="0" w:color="auto"/>
        <w:bottom w:val="none" w:sz="0" w:space="0" w:color="auto"/>
        <w:right w:val="none" w:sz="0" w:space="0" w:color="auto"/>
      </w:divBdr>
    </w:div>
    <w:div w:id="238176440">
      <w:bodyDiv w:val="1"/>
      <w:marLeft w:val="0"/>
      <w:marRight w:val="0"/>
      <w:marTop w:val="0"/>
      <w:marBottom w:val="0"/>
      <w:divBdr>
        <w:top w:val="none" w:sz="0" w:space="0" w:color="auto"/>
        <w:left w:val="none" w:sz="0" w:space="0" w:color="auto"/>
        <w:bottom w:val="none" w:sz="0" w:space="0" w:color="auto"/>
        <w:right w:val="none" w:sz="0" w:space="0" w:color="auto"/>
      </w:divBdr>
    </w:div>
    <w:div w:id="254637239">
      <w:bodyDiv w:val="1"/>
      <w:marLeft w:val="0"/>
      <w:marRight w:val="0"/>
      <w:marTop w:val="0"/>
      <w:marBottom w:val="0"/>
      <w:divBdr>
        <w:top w:val="none" w:sz="0" w:space="0" w:color="auto"/>
        <w:left w:val="none" w:sz="0" w:space="0" w:color="auto"/>
        <w:bottom w:val="none" w:sz="0" w:space="0" w:color="auto"/>
        <w:right w:val="none" w:sz="0" w:space="0" w:color="auto"/>
      </w:divBdr>
    </w:div>
    <w:div w:id="301036538">
      <w:bodyDiv w:val="1"/>
      <w:marLeft w:val="0"/>
      <w:marRight w:val="0"/>
      <w:marTop w:val="0"/>
      <w:marBottom w:val="0"/>
      <w:divBdr>
        <w:top w:val="none" w:sz="0" w:space="0" w:color="auto"/>
        <w:left w:val="none" w:sz="0" w:space="0" w:color="auto"/>
        <w:bottom w:val="none" w:sz="0" w:space="0" w:color="auto"/>
        <w:right w:val="none" w:sz="0" w:space="0" w:color="auto"/>
      </w:divBdr>
    </w:div>
    <w:div w:id="360932915">
      <w:bodyDiv w:val="1"/>
      <w:marLeft w:val="0"/>
      <w:marRight w:val="0"/>
      <w:marTop w:val="0"/>
      <w:marBottom w:val="0"/>
      <w:divBdr>
        <w:top w:val="none" w:sz="0" w:space="0" w:color="auto"/>
        <w:left w:val="none" w:sz="0" w:space="0" w:color="auto"/>
        <w:bottom w:val="none" w:sz="0" w:space="0" w:color="auto"/>
        <w:right w:val="none" w:sz="0" w:space="0" w:color="auto"/>
      </w:divBdr>
    </w:div>
    <w:div w:id="379013846">
      <w:bodyDiv w:val="1"/>
      <w:marLeft w:val="0"/>
      <w:marRight w:val="0"/>
      <w:marTop w:val="0"/>
      <w:marBottom w:val="0"/>
      <w:divBdr>
        <w:top w:val="none" w:sz="0" w:space="0" w:color="auto"/>
        <w:left w:val="none" w:sz="0" w:space="0" w:color="auto"/>
        <w:bottom w:val="none" w:sz="0" w:space="0" w:color="auto"/>
        <w:right w:val="none" w:sz="0" w:space="0" w:color="auto"/>
      </w:divBdr>
    </w:div>
    <w:div w:id="409155276">
      <w:bodyDiv w:val="1"/>
      <w:marLeft w:val="0"/>
      <w:marRight w:val="0"/>
      <w:marTop w:val="0"/>
      <w:marBottom w:val="0"/>
      <w:divBdr>
        <w:top w:val="none" w:sz="0" w:space="0" w:color="auto"/>
        <w:left w:val="none" w:sz="0" w:space="0" w:color="auto"/>
        <w:bottom w:val="none" w:sz="0" w:space="0" w:color="auto"/>
        <w:right w:val="none" w:sz="0" w:space="0" w:color="auto"/>
      </w:divBdr>
    </w:div>
    <w:div w:id="424227602">
      <w:bodyDiv w:val="1"/>
      <w:marLeft w:val="0"/>
      <w:marRight w:val="0"/>
      <w:marTop w:val="0"/>
      <w:marBottom w:val="0"/>
      <w:divBdr>
        <w:top w:val="none" w:sz="0" w:space="0" w:color="auto"/>
        <w:left w:val="none" w:sz="0" w:space="0" w:color="auto"/>
        <w:bottom w:val="none" w:sz="0" w:space="0" w:color="auto"/>
        <w:right w:val="none" w:sz="0" w:space="0" w:color="auto"/>
      </w:divBdr>
    </w:div>
    <w:div w:id="435446657">
      <w:bodyDiv w:val="1"/>
      <w:marLeft w:val="0"/>
      <w:marRight w:val="0"/>
      <w:marTop w:val="0"/>
      <w:marBottom w:val="0"/>
      <w:divBdr>
        <w:top w:val="none" w:sz="0" w:space="0" w:color="auto"/>
        <w:left w:val="none" w:sz="0" w:space="0" w:color="auto"/>
        <w:bottom w:val="none" w:sz="0" w:space="0" w:color="auto"/>
        <w:right w:val="none" w:sz="0" w:space="0" w:color="auto"/>
      </w:divBdr>
    </w:div>
    <w:div w:id="491214400">
      <w:bodyDiv w:val="1"/>
      <w:marLeft w:val="0"/>
      <w:marRight w:val="0"/>
      <w:marTop w:val="0"/>
      <w:marBottom w:val="0"/>
      <w:divBdr>
        <w:top w:val="none" w:sz="0" w:space="0" w:color="auto"/>
        <w:left w:val="none" w:sz="0" w:space="0" w:color="auto"/>
        <w:bottom w:val="none" w:sz="0" w:space="0" w:color="auto"/>
        <w:right w:val="none" w:sz="0" w:space="0" w:color="auto"/>
      </w:divBdr>
    </w:div>
    <w:div w:id="505900591">
      <w:bodyDiv w:val="1"/>
      <w:marLeft w:val="0"/>
      <w:marRight w:val="0"/>
      <w:marTop w:val="0"/>
      <w:marBottom w:val="0"/>
      <w:divBdr>
        <w:top w:val="none" w:sz="0" w:space="0" w:color="auto"/>
        <w:left w:val="none" w:sz="0" w:space="0" w:color="auto"/>
        <w:bottom w:val="none" w:sz="0" w:space="0" w:color="auto"/>
        <w:right w:val="none" w:sz="0" w:space="0" w:color="auto"/>
      </w:divBdr>
    </w:div>
    <w:div w:id="516382059">
      <w:bodyDiv w:val="1"/>
      <w:marLeft w:val="0"/>
      <w:marRight w:val="0"/>
      <w:marTop w:val="0"/>
      <w:marBottom w:val="0"/>
      <w:divBdr>
        <w:top w:val="none" w:sz="0" w:space="0" w:color="auto"/>
        <w:left w:val="none" w:sz="0" w:space="0" w:color="auto"/>
        <w:bottom w:val="none" w:sz="0" w:space="0" w:color="auto"/>
        <w:right w:val="none" w:sz="0" w:space="0" w:color="auto"/>
      </w:divBdr>
    </w:div>
    <w:div w:id="548106428">
      <w:bodyDiv w:val="1"/>
      <w:marLeft w:val="0"/>
      <w:marRight w:val="0"/>
      <w:marTop w:val="0"/>
      <w:marBottom w:val="0"/>
      <w:divBdr>
        <w:top w:val="none" w:sz="0" w:space="0" w:color="auto"/>
        <w:left w:val="none" w:sz="0" w:space="0" w:color="auto"/>
        <w:bottom w:val="none" w:sz="0" w:space="0" w:color="auto"/>
        <w:right w:val="none" w:sz="0" w:space="0" w:color="auto"/>
      </w:divBdr>
    </w:div>
    <w:div w:id="623586117">
      <w:bodyDiv w:val="1"/>
      <w:marLeft w:val="0"/>
      <w:marRight w:val="0"/>
      <w:marTop w:val="0"/>
      <w:marBottom w:val="0"/>
      <w:divBdr>
        <w:top w:val="none" w:sz="0" w:space="0" w:color="auto"/>
        <w:left w:val="none" w:sz="0" w:space="0" w:color="auto"/>
        <w:bottom w:val="none" w:sz="0" w:space="0" w:color="auto"/>
        <w:right w:val="none" w:sz="0" w:space="0" w:color="auto"/>
      </w:divBdr>
    </w:div>
    <w:div w:id="625164184">
      <w:bodyDiv w:val="1"/>
      <w:marLeft w:val="0"/>
      <w:marRight w:val="0"/>
      <w:marTop w:val="0"/>
      <w:marBottom w:val="0"/>
      <w:divBdr>
        <w:top w:val="none" w:sz="0" w:space="0" w:color="auto"/>
        <w:left w:val="none" w:sz="0" w:space="0" w:color="auto"/>
        <w:bottom w:val="none" w:sz="0" w:space="0" w:color="auto"/>
        <w:right w:val="none" w:sz="0" w:space="0" w:color="auto"/>
      </w:divBdr>
    </w:div>
    <w:div w:id="634484971">
      <w:bodyDiv w:val="1"/>
      <w:marLeft w:val="0"/>
      <w:marRight w:val="0"/>
      <w:marTop w:val="0"/>
      <w:marBottom w:val="0"/>
      <w:divBdr>
        <w:top w:val="none" w:sz="0" w:space="0" w:color="auto"/>
        <w:left w:val="none" w:sz="0" w:space="0" w:color="auto"/>
        <w:bottom w:val="none" w:sz="0" w:space="0" w:color="auto"/>
        <w:right w:val="none" w:sz="0" w:space="0" w:color="auto"/>
      </w:divBdr>
    </w:div>
    <w:div w:id="708603829">
      <w:bodyDiv w:val="1"/>
      <w:marLeft w:val="0"/>
      <w:marRight w:val="0"/>
      <w:marTop w:val="0"/>
      <w:marBottom w:val="0"/>
      <w:divBdr>
        <w:top w:val="none" w:sz="0" w:space="0" w:color="auto"/>
        <w:left w:val="none" w:sz="0" w:space="0" w:color="auto"/>
        <w:bottom w:val="none" w:sz="0" w:space="0" w:color="auto"/>
        <w:right w:val="none" w:sz="0" w:space="0" w:color="auto"/>
      </w:divBdr>
    </w:div>
    <w:div w:id="713238700">
      <w:bodyDiv w:val="1"/>
      <w:marLeft w:val="0"/>
      <w:marRight w:val="0"/>
      <w:marTop w:val="0"/>
      <w:marBottom w:val="0"/>
      <w:divBdr>
        <w:top w:val="none" w:sz="0" w:space="0" w:color="auto"/>
        <w:left w:val="none" w:sz="0" w:space="0" w:color="auto"/>
        <w:bottom w:val="none" w:sz="0" w:space="0" w:color="auto"/>
        <w:right w:val="none" w:sz="0" w:space="0" w:color="auto"/>
      </w:divBdr>
    </w:div>
    <w:div w:id="718473431">
      <w:bodyDiv w:val="1"/>
      <w:marLeft w:val="0"/>
      <w:marRight w:val="0"/>
      <w:marTop w:val="0"/>
      <w:marBottom w:val="0"/>
      <w:divBdr>
        <w:top w:val="none" w:sz="0" w:space="0" w:color="auto"/>
        <w:left w:val="none" w:sz="0" w:space="0" w:color="auto"/>
        <w:bottom w:val="none" w:sz="0" w:space="0" w:color="auto"/>
        <w:right w:val="none" w:sz="0" w:space="0" w:color="auto"/>
      </w:divBdr>
    </w:div>
    <w:div w:id="760418795">
      <w:bodyDiv w:val="1"/>
      <w:marLeft w:val="0"/>
      <w:marRight w:val="0"/>
      <w:marTop w:val="0"/>
      <w:marBottom w:val="0"/>
      <w:divBdr>
        <w:top w:val="none" w:sz="0" w:space="0" w:color="auto"/>
        <w:left w:val="none" w:sz="0" w:space="0" w:color="auto"/>
        <w:bottom w:val="none" w:sz="0" w:space="0" w:color="auto"/>
        <w:right w:val="none" w:sz="0" w:space="0" w:color="auto"/>
      </w:divBdr>
    </w:div>
    <w:div w:id="773012913">
      <w:bodyDiv w:val="1"/>
      <w:marLeft w:val="0"/>
      <w:marRight w:val="0"/>
      <w:marTop w:val="0"/>
      <w:marBottom w:val="0"/>
      <w:divBdr>
        <w:top w:val="none" w:sz="0" w:space="0" w:color="auto"/>
        <w:left w:val="none" w:sz="0" w:space="0" w:color="auto"/>
        <w:bottom w:val="none" w:sz="0" w:space="0" w:color="auto"/>
        <w:right w:val="none" w:sz="0" w:space="0" w:color="auto"/>
      </w:divBdr>
    </w:div>
    <w:div w:id="784618872">
      <w:bodyDiv w:val="1"/>
      <w:marLeft w:val="0"/>
      <w:marRight w:val="0"/>
      <w:marTop w:val="0"/>
      <w:marBottom w:val="0"/>
      <w:divBdr>
        <w:top w:val="none" w:sz="0" w:space="0" w:color="auto"/>
        <w:left w:val="none" w:sz="0" w:space="0" w:color="auto"/>
        <w:bottom w:val="none" w:sz="0" w:space="0" w:color="auto"/>
        <w:right w:val="none" w:sz="0" w:space="0" w:color="auto"/>
      </w:divBdr>
    </w:div>
    <w:div w:id="792332354">
      <w:bodyDiv w:val="1"/>
      <w:marLeft w:val="0"/>
      <w:marRight w:val="0"/>
      <w:marTop w:val="0"/>
      <w:marBottom w:val="0"/>
      <w:divBdr>
        <w:top w:val="none" w:sz="0" w:space="0" w:color="auto"/>
        <w:left w:val="none" w:sz="0" w:space="0" w:color="auto"/>
        <w:bottom w:val="none" w:sz="0" w:space="0" w:color="auto"/>
        <w:right w:val="none" w:sz="0" w:space="0" w:color="auto"/>
      </w:divBdr>
      <w:divsChild>
        <w:div w:id="821309399">
          <w:marLeft w:val="0"/>
          <w:marRight w:val="0"/>
          <w:marTop w:val="0"/>
          <w:marBottom w:val="0"/>
          <w:divBdr>
            <w:top w:val="none" w:sz="0" w:space="0" w:color="auto"/>
            <w:left w:val="none" w:sz="0" w:space="0" w:color="auto"/>
            <w:bottom w:val="none" w:sz="0" w:space="0" w:color="auto"/>
            <w:right w:val="none" w:sz="0" w:space="0" w:color="auto"/>
          </w:divBdr>
          <w:divsChild>
            <w:div w:id="1596867146">
              <w:marLeft w:val="0"/>
              <w:marRight w:val="0"/>
              <w:marTop w:val="0"/>
              <w:marBottom w:val="0"/>
              <w:divBdr>
                <w:top w:val="none" w:sz="0" w:space="0" w:color="auto"/>
                <w:left w:val="none" w:sz="0" w:space="0" w:color="auto"/>
                <w:bottom w:val="none" w:sz="0" w:space="0" w:color="auto"/>
                <w:right w:val="none" w:sz="0" w:space="0" w:color="auto"/>
              </w:divBdr>
              <w:divsChild>
                <w:div w:id="1193610023">
                  <w:marLeft w:val="0"/>
                  <w:marRight w:val="0"/>
                  <w:marTop w:val="0"/>
                  <w:marBottom w:val="0"/>
                  <w:divBdr>
                    <w:top w:val="none" w:sz="0" w:space="0" w:color="auto"/>
                    <w:left w:val="none" w:sz="0" w:space="0" w:color="auto"/>
                    <w:bottom w:val="none" w:sz="0" w:space="0" w:color="auto"/>
                    <w:right w:val="none" w:sz="0" w:space="0" w:color="auto"/>
                  </w:divBdr>
                  <w:divsChild>
                    <w:div w:id="577256174">
                      <w:marLeft w:val="0"/>
                      <w:marRight w:val="0"/>
                      <w:marTop w:val="0"/>
                      <w:marBottom w:val="0"/>
                      <w:divBdr>
                        <w:top w:val="none" w:sz="0" w:space="0" w:color="auto"/>
                        <w:left w:val="none" w:sz="0" w:space="0" w:color="auto"/>
                        <w:bottom w:val="none" w:sz="0" w:space="0" w:color="auto"/>
                        <w:right w:val="none" w:sz="0" w:space="0" w:color="auto"/>
                      </w:divBdr>
                      <w:divsChild>
                        <w:div w:id="1203202310">
                          <w:marLeft w:val="0"/>
                          <w:marRight w:val="0"/>
                          <w:marTop w:val="0"/>
                          <w:marBottom w:val="0"/>
                          <w:divBdr>
                            <w:top w:val="none" w:sz="0" w:space="0" w:color="auto"/>
                            <w:left w:val="none" w:sz="0" w:space="0" w:color="auto"/>
                            <w:bottom w:val="none" w:sz="0" w:space="0" w:color="auto"/>
                            <w:right w:val="none" w:sz="0" w:space="0" w:color="auto"/>
                          </w:divBdr>
                          <w:divsChild>
                            <w:div w:id="79526502">
                              <w:marLeft w:val="0"/>
                              <w:marRight w:val="300"/>
                              <w:marTop w:val="180"/>
                              <w:marBottom w:val="0"/>
                              <w:divBdr>
                                <w:top w:val="none" w:sz="0" w:space="0" w:color="auto"/>
                                <w:left w:val="none" w:sz="0" w:space="0" w:color="auto"/>
                                <w:bottom w:val="none" w:sz="0" w:space="0" w:color="auto"/>
                                <w:right w:val="none" w:sz="0" w:space="0" w:color="auto"/>
                              </w:divBdr>
                              <w:divsChild>
                                <w:div w:id="896204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58689566">
          <w:marLeft w:val="0"/>
          <w:marRight w:val="0"/>
          <w:marTop w:val="0"/>
          <w:marBottom w:val="0"/>
          <w:divBdr>
            <w:top w:val="none" w:sz="0" w:space="0" w:color="auto"/>
            <w:left w:val="none" w:sz="0" w:space="0" w:color="auto"/>
            <w:bottom w:val="none" w:sz="0" w:space="0" w:color="auto"/>
            <w:right w:val="none" w:sz="0" w:space="0" w:color="auto"/>
          </w:divBdr>
          <w:divsChild>
            <w:div w:id="2038459334">
              <w:marLeft w:val="0"/>
              <w:marRight w:val="0"/>
              <w:marTop w:val="0"/>
              <w:marBottom w:val="0"/>
              <w:divBdr>
                <w:top w:val="none" w:sz="0" w:space="0" w:color="auto"/>
                <w:left w:val="none" w:sz="0" w:space="0" w:color="auto"/>
                <w:bottom w:val="none" w:sz="0" w:space="0" w:color="auto"/>
                <w:right w:val="none" w:sz="0" w:space="0" w:color="auto"/>
              </w:divBdr>
              <w:divsChild>
                <w:div w:id="920287387">
                  <w:marLeft w:val="0"/>
                  <w:marRight w:val="0"/>
                  <w:marTop w:val="0"/>
                  <w:marBottom w:val="0"/>
                  <w:divBdr>
                    <w:top w:val="none" w:sz="0" w:space="0" w:color="auto"/>
                    <w:left w:val="none" w:sz="0" w:space="0" w:color="auto"/>
                    <w:bottom w:val="none" w:sz="0" w:space="0" w:color="auto"/>
                    <w:right w:val="none" w:sz="0" w:space="0" w:color="auto"/>
                  </w:divBdr>
                  <w:divsChild>
                    <w:div w:id="1620796311">
                      <w:marLeft w:val="0"/>
                      <w:marRight w:val="0"/>
                      <w:marTop w:val="0"/>
                      <w:marBottom w:val="0"/>
                      <w:divBdr>
                        <w:top w:val="none" w:sz="0" w:space="0" w:color="auto"/>
                        <w:left w:val="none" w:sz="0" w:space="0" w:color="auto"/>
                        <w:bottom w:val="none" w:sz="0" w:space="0" w:color="auto"/>
                        <w:right w:val="none" w:sz="0" w:space="0" w:color="auto"/>
                      </w:divBdr>
                      <w:divsChild>
                        <w:div w:id="1345395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02964585">
      <w:bodyDiv w:val="1"/>
      <w:marLeft w:val="0"/>
      <w:marRight w:val="0"/>
      <w:marTop w:val="0"/>
      <w:marBottom w:val="0"/>
      <w:divBdr>
        <w:top w:val="none" w:sz="0" w:space="0" w:color="auto"/>
        <w:left w:val="none" w:sz="0" w:space="0" w:color="auto"/>
        <w:bottom w:val="none" w:sz="0" w:space="0" w:color="auto"/>
        <w:right w:val="none" w:sz="0" w:space="0" w:color="auto"/>
      </w:divBdr>
    </w:div>
    <w:div w:id="821115096">
      <w:bodyDiv w:val="1"/>
      <w:marLeft w:val="0"/>
      <w:marRight w:val="0"/>
      <w:marTop w:val="0"/>
      <w:marBottom w:val="0"/>
      <w:divBdr>
        <w:top w:val="none" w:sz="0" w:space="0" w:color="auto"/>
        <w:left w:val="none" w:sz="0" w:space="0" w:color="auto"/>
        <w:bottom w:val="none" w:sz="0" w:space="0" w:color="auto"/>
        <w:right w:val="none" w:sz="0" w:space="0" w:color="auto"/>
      </w:divBdr>
      <w:divsChild>
        <w:div w:id="853306988">
          <w:marLeft w:val="0"/>
          <w:marRight w:val="0"/>
          <w:marTop w:val="0"/>
          <w:marBottom w:val="0"/>
          <w:divBdr>
            <w:top w:val="none" w:sz="0" w:space="0" w:color="auto"/>
            <w:left w:val="none" w:sz="0" w:space="0" w:color="auto"/>
            <w:bottom w:val="none" w:sz="0" w:space="0" w:color="auto"/>
            <w:right w:val="none" w:sz="0" w:space="0" w:color="auto"/>
          </w:divBdr>
        </w:div>
        <w:div w:id="1434476693">
          <w:marLeft w:val="0"/>
          <w:marRight w:val="0"/>
          <w:marTop w:val="0"/>
          <w:marBottom w:val="0"/>
          <w:divBdr>
            <w:top w:val="none" w:sz="0" w:space="0" w:color="auto"/>
            <w:left w:val="none" w:sz="0" w:space="0" w:color="auto"/>
            <w:bottom w:val="none" w:sz="0" w:space="0" w:color="auto"/>
            <w:right w:val="none" w:sz="0" w:space="0" w:color="auto"/>
          </w:divBdr>
        </w:div>
        <w:div w:id="1683360173">
          <w:marLeft w:val="0"/>
          <w:marRight w:val="0"/>
          <w:marTop w:val="0"/>
          <w:marBottom w:val="0"/>
          <w:divBdr>
            <w:top w:val="none" w:sz="0" w:space="0" w:color="auto"/>
            <w:left w:val="none" w:sz="0" w:space="0" w:color="auto"/>
            <w:bottom w:val="none" w:sz="0" w:space="0" w:color="auto"/>
            <w:right w:val="none" w:sz="0" w:space="0" w:color="auto"/>
          </w:divBdr>
        </w:div>
        <w:div w:id="971905377">
          <w:marLeft w:val="0"/>
          <w:marRight w:val="0"/>
          <w:marTop w:val="0"/>
          <w:marBottom w:val="0"/>
          <w:divBdr>
            <w:top w:val="none" w:sz="0" w:space="0" w:color="auto"/>
            <w:left w:val="none" w:sz="0" w:space="0" w:color="auto"/>
            <w:bottom w:val="none" w:sz="0" w:space="0" w:color="auto"/>
            <w:right w:val="none" w:sz="0" w:space="0" w:color="auto"/>
          </w:divBdr>
        </w:div>
      </w:divsChild>
    </w:div>
    <w:div w:id="839193800">
      <w:bodyDiv w:val="1"/>
      <w:marLeft w:val="0"/>
      <w:marRight w:val="0"/>
      <w:marTop w:val="0"/>
      <w:marBottom w:val="0"/>
      <w:divBdr>
        <w:top w:val="none" w:sz="0" w:space="0" w:color="auto"/>
        <w:left w:val="none" w:sz="0" w:space="0" w:color="auto"/>
        <w:bottom w:val="none" w:sz="0" w:space="0" w:color="auto"/>
        <w:right w:val="none" w:sz="0" w:space="0" w:color="auto"/>
      </w:divBdr>
    </w:div>
    <w:div w:id="869759757">
      <w:bodyDiv w:val="1"/>
      <w:marLeft w:val="0"/>
      <w:marRight w:val="0"/>
      <w:marTop w:val="0"/>
      <w:marBottom w:val="0"/>
      <w:divBdr>
        <w:top w:val="none" w:sz="0" w:space="0" w:color="auto"/>
        <w:left w:val="none" w:sz="0" w:space="0" w:color="auto"/>
        <w:bottom w:val="none" w:sz="0" w:space="0" w:color="auto"/>
        <w:right w:val="none" w:sz="0" w:space="0" w:color="auto"/>
      </w:divBdr>
    </w:div>
    <w:div w:id="871041299">
      <w:bodyDiv w:val="1"/>
      <w:marLeft w:val="0"/>
      <w:marRight w:val="0"/>
      <w:marTop w:val="0"/>
      <w:marBottom w:val="0"/>
      <w:divBdr>
        <w:top w:val="none" w:sz="0" w:space="0" w:color="auto"/>
        <w:left w:val="none" w:sz="0" w:space="0" w:color="auto"/>
        <w:bottom w:val="none" w:sz="0" w:space="0" w:color="auto"/>
        <w:right w:val="none" w:sz="0" w:space="0" w:color="auto"/>
      </w:divBdr>
    </w:div>
    <w:div w:id="900411650">
      <w:bodyDiv w:val="1"/>
      <w:marLeft w:val="0"/>
      <w:marRight w:val="0"/>
      <w:marTop w:val="0"/>
      <w:marBottom w:val="0"/>
      <w:divBdr>
        <w:top w:val="none" w:sz="0" w:space="0" w:color="auto"/>
        <w:left w:val="none" w:sz="0" w:space="0" w:color="auto"/>
        <w:bottom w:val="none" w:sz="0" w:space="0" w:color="auto"/>
        <w:right w:val="none" w:sz="0" w:space="0" w:color="auto"/>
      </w:divBdr>
    </w:div>
    <w:div w:id="918756952">
      <w:bodyDiv w:val="1"/>
      <w:marLeft w:val="0"/>
      <w:marRight w:val="0"/>
      <w:marTop w:val="0"/>
      <w:marBottom w:val="0"/>
      <w:divBdr>
        <w:top w:val="none" w:sz="0" w:space="0" w:color="auto"/>
        <w:left w:val="none" w:sz="0" w:space="0" w:color="auto"/>
        <w:bottom w:val="none" w:sz="0" w:space="0" w:color="auto"/>
        <w:right w:val="none" w:sz="0" w:space="0" w:color="auto"/>
      </w:divBdr>
      <w:divsChild>
        <w:div w:id="394083380">
          <w:marLeft w:val="0"/>
          <w:marRight w:val="0"/>
          <w:marTop w:val="0"/>
          <w:marBottom w:val="0"/>
          <w:divBdr>
            <w:top w:val="none" w:sz="0" w:space="0" w:color="auto"/>
            <w:left w:val="none" w:sz="0" w:space="0" w:color="auto"/>
            <w:bottom w:val="none" w:sz="0" w:space="0" w:color="auto"/>
            <w:right w:val="none" w:sz="0" w:space="0" w:color="auto"/>
          </w:divBdr>
        </w:div>
        <w:div w:id="662273541">
          <w:marLeft w:val="0"/>
          <w:marRight w:val="0"/>
          <w:marTop w:val="0"/>
          <w:marBottom w:val="0"/>
          <w:divBdr>
            <w:top w:val="none" w:sz="0" w:space="0" w:color="auto"/>
            <w:left w:val="none" w:sz="0" w:space="0" w:color="auto"/>
            <w:bottom w:val="none" w:sz="0" w:space="0" w:color="auto"/>
            <w:right w:val="none" w:sz="0" w:space="0" w:color="auto"/>
          </w:divBdr>
        </w:div>
        <w:div w:id="776221367">
          <w:marLeft w:val="0"/>
          <w:marRight w:val="0"/>
          <w:marTop w:val="0"/>
          <w:marBottom w:val="0"/>
          <w:divBdr>
            <w:top w:val="none" w:sz="0" w:space="0" w:color="auto"/>
            <w:left w:val="none" w:sz="0" w:space="0" w:color="auto"/>
            <w:bottom w:val="none" w:sz="0" w:space="0" w:color="auto"/>
            <w:right w:val="none" w:sz="0" w:space="0" w:color="auto"/>
          </w:divBdr>
        </w:div>
        <w:div w:id="867723586">
          <w:marLeft w:val="0"/>
          <w:marRight w:val="0"/>
          <w:marTop w:val="0"/>
          <w:marBottom w:val="0"/>
          <w:divBdr>
            <w:top w:val="none" w:sz="0" w:space="0" w:color="auto"/>
            <w:left w:val="none" w:sz="0" w:space="0" w:color="auto"/>
            <w:bottom w:val="none" w:sz="0" w:space="0" w:color="auto"/>
            <w:right w:val="none" w:sz="0" w:space="0" w:color="auto"/>
          </w:divBdr>
        </w:div>
        <w:div w:id="908924228">
          <w:marLeft w:val="0"/>
          <w:marRight w:val="0"/>
          <w:marTop w:val="0"/>
          <w:marBottom w:val="0"/>
          <w:divBdr>
            <w:top w:val="none" w:sz="0" w:space="0" w:color="auto"/>
            <w:left w:val="none" w:sz="0" w:space="0" w:color="auto"/>
            <w:bottom w:val="none" w:sz="0" w:space="0" w:color="auto"/>
            <w:right w:val="none" w:sz="0" w:space="0" w:color="auto"/>
          </w:divBdr>
        </w:div>
        <w:div w:id="964197821">
          <w:marLeft w:val="0"/>
          <w:marRight w:val="0"/>
          <w:marTop w:val="0"/>
          <w:marBottom w:val="0"/>
          <w:divBdr>
            <w:top w:val="none" w:sz="0" w:space="0" w:color="auto"/>
            <w:left w:val="none" w:sz="0" w:space="0" w:color="auto"/>
            <w:bottom w:val="none" w:sz="0" w:space="0" w:color="auto"/>
            <w:right w:val="none" w:sz="0" w:space="0" w:color="auto"/>
          </w:divBdr>
        </w:div>
        <w:div w:id="1230186903">
          <w:marLeft w:val="0"/>
          <w:marRight w:val="0"/>
          <w:marTop w:val="0"/>
          <w:marBottom w:val="0"/>
          <w:divBdr>
            <w:top w:val="none" w:sz="0" w:space="0" w:color="auto"/>
            <w:left w:val="none" w:sz="0" w:space="0" w:color="auto"/>
            <w:bottom w:val="none" w:sz="0" w:space="0" w:color="auto"/>
            <w:right w:val="none" w:sz="0" w:space="0" w:color="auto"/>
          </w:divBdr>
        </w:div>
        <w:div w:id="1418090028">
          <w:marLeft w:val="0"/>
          <w:marRight w:val="0"/>
          <w:marTop w:val="0"/>
          <w:marBottom w:val="0"/>
          <w:divBdr>
            <w:top w:val="none" w:sz="0" w:space="0" w:color="auto"/>
            <w:left w:val="none" w:sz="0" w:space="0" w:color="auto"/>
            <w:bottom w:val="none" w:sz="0" w:space="0" w:color="auto"/>
            <w:right w:val="none" w:sz="0" w:space="0" w:color="auto"/>
          </w:divBdr>
        </w:div>
        <w:div w:id="1532457377">
          <w:marLeft w:val="0"/>
          <w:marRight w:val="0"/>
          <w:marTop w:val="0"/>
          <w:marBottom w:val="0"/>
          <w:divBdr>
            <w:top w:val="none" w:sz="0" w:space="0" w:color="auto"/>
            <w:left w:val="none" w:sz="0" w:space="0" w:color="auto"/>
            <w:bottom w:val="none" w:sz="0" w:space="0" w:color="auto"/>
            <w:right w:val="none" w:sz="0" w:space="0" w:color="auto"/>
          </w:divBdr>
        </w:div>
        <w:div w:id="1622297592">
          <w:marLeft w:val="0"/>
          <w:marRight w:val="0"/>
          <w:marTop w:val="0"/>
          <w:marBottom w:val="0"/>
          <w:divBdr>
            <w:top w:val="none" w:sz="0" w:space="0" w:color="auto"/>
            <w:left w:val="none" w:sz="0" w:space="0" w:color="auto"/>
            <w:bottom w:val="none" w:sz="0" w:space="0" w:color="auto"/>
            <w:right w:val="none" w:sz="0" w:space="0" w:color="auto"/>
          </w:divBdr>
        </w:div>
        <w:div w:id="1909923851">
          <w:marLeft w:val="0"/>
          <w:marRight w:val="0"/>
          <w:marTop w:val="0"/>
          <w:marBottom w:val="0"/>
          <w:divBdr>
            <w:top w:val="none" w:sz="0" w:space="0" w:color="auto"/>
            <w:left w:val="none" w:sz="0" w:space="0" w:color="auto"/>
            <w:bottom w:val="none" w:sz="0" w:space="0" w:color="auto"/>
            <w:right w:val="none" w:sz="0" w:space="0" w:color="auto"/>
          </w:divBdr>
        </w:div>
        <w:div w:id="1963460316">
          <w:marLeft w:val="0"/>
          <w:marRight w:val="0"/>
          <w:marTop w:val="0"/>
          <w:marBottom w:val="0"/>
          <w:divBdr>
            <w:top w:val="none" w:sz="0" w:space="0" w:color="auto"/>
            <w:left w:val="none" w:sz="0" w:space="0" w:color="auto"/>
            <w:bottom w:val="none" w:sz="0" w:space="0" w:color="auto"/>
            <w:right w:val="none" w:sz="0" w:space="0" w:color="auto"/>
          </w:divBdr>
        </w:div>
      </w:divsChild>
    </w:div>
    <w:div w:id="968432774">
      <w:bodyDiv w:val="1"/>
      <w:marLeft w:val="0"/>
      <w:marRight w:val="0"/>
      <w:marTop w:val="0"/>
      <w:marBottom w:val="0"/>
      <w:divBdr>
        <w:top w:val="none" w:sz="0" w:space="0" w:color="auto"/>
        <w:left w:val="none" w:sz="0" w:space="0" w:color="auto"/>
        <w:bottom w:val="none" w:sz="0" w:space="0" w:color="auto"/>
        <w:right w:val="none" w:sz="0" w:space="0" w:color="auto"/>
      </w:divBdr>
      <w:divsChild>
        <w:div w:id="15081749">
          <w:marLeft w:val="0"/>
          <w:marRight w:val="0"/>
          <w:marTop w:val="0"/>
          <w:marBottom w:val="0"/>
          <w:divBdr>
            <w:top w:val="none" w:sz="0" w:space="0" w:color="auto"/>
            <w:left w:val="none" w:sz="0" w:space="0" w:color="auto"/>
            <w:bottom w:val="none" w:sz="0" w:space="0" w:color="auto"/>
            <w:right w:val="none" w:sz="0" w:space="0" w:color="auto"/>
          </w:divBdr>
        </w:div>
        <w:div w:id="1493987506">
          <w:marLeft w:val="0"/>
          <w:marRight w:val="0"/>
          <w:marTop w:val="0"/>
          <w:marBottom w:val="0"/>
          <w:divBdr>
            <w:top w:val="none" w:sz="0" w:space="0" w:color="auto"/>
            <w:left w:val="none" w:sz="0" w:space="0" w:color="auto"/>
            <w:bottom w:val="none" w:sz="0" w:space="0" w:color="auto"/>
            <w:right w:val="none" w:sz="0" w:space="0" w:color="auto"/>
          </w:divBdr>
        </w:div>
        <w:div w:id="1898399317">
          <w:marLeft w:val="0"/>
          <w:marRight w:val="0"/>
          <w:marTop w:val="0"/>
          <w:marBottom w:val="0"/>
          <w:divBdr>
            <w:top w:val="none" w:sz="0" w:space="0" w:color="auto"/>
            <w:left w:val="none" w:sz="0" w:space="0" w:color="auto"/>
            <w:bottom w:val="none" w:sz="0" w:space="0" w:color="auto"/>
            <w:right w:val="none" w:sz="0" w:space="0" w:color="auto"/>
          </w:divBdr>
        </w:div>
      </w:divsChild>
    </w:div>
    <w:div w:id="977606310">
      <w:bodyDiv w:val="1"/>
      <w:marLeft w:val="0"/>
      <w:marRight w:val="0"/>
      <w:marTop w:val="0"/>
      <w:marBottom w:val="0"/>
      <w:divBdr>
        <w:top w:val="none" w:sz="0" w:space="0" w:color="auto"/>
        <w:left w:val="none" w:sz="0" w:space="0" w:color="auto"/>
        <w:bottom w:val="none" w:sz="0" w:space="0" w:color="auto"/>
        <w:right w:val="none" w:sz="0" w:space="0" w:color="auto"/>
      </w:divBdr>
    </w:div>
    <w:div w:id="977683484">
      <w:bodyDiv w:val="1"/>
      <w:marLeft w:val="0"/>
      <w:marRight w:val="0"/>
      <w:marTop w:val="0"/>
      <w:marBottom w:val="0"/>
      <w:divBdr>
        <w:top w:val="none" w:sz="0" w:space="0" w:color="auto"/>
        <w:left w:val="none" w:sz="0" w:space="0" w:color="auto"/>
        <w:bottom w:val="none" w:sz="0" w:space="0" w:color="auto"/>
        <w:right w:val="none" w:sz="0" w:space="0" w:color="auto"/>
      </w:divBdr>
    </w:div>
    <w:div w:id="1017388834">
      <w:bodyDiv w:val="1"/>
      <w:marLeft w:val="0"/>
      <w:marRight w:val="0"/>
      <w:marTop w:val="0"/>
      <w:marBottom w:val="0"/>
      <w:divBdr>
        <w:top w:val="none" w:sz="0" w:space="0" w:color="auto"/>
        <w:left w:val="none" w:sz="0" w:space="0" w:color="auto"/>
        <w:bottom w:val="none" w:sz="0" w:space="0" w:color="auto"/>
        <w:right w:val="none" w:sz="0" w:space="0" w:color="auto"/>
      </w:divBdr>
    </w:div>
    <w:div w:id="1027826093">
      <w:bodyDiv w:val="1"/>
      <w:marLeft w:val="0"/>
      <w:marRight w:val="0"/>
      <w:marTop w:val="0"/>
      <w:marBottom w:val="0"/>
      <w:divBdr>
        <w:top w:val="none" w:sz="0" w:space="0" w:color="auto"/>
        <w:left w:val="none" w:sz="0" w:space="0" w:color="auto"/>
        <w:bottom w:val="none" w:sz="0" w:space="0" w:color="auto"/>
        <w:right w:val="none" w:sz="0" w:space="0" w:color="auto"/>
      </w:divBdr>
    </w:div>
    <w:div w:id="1066803145">
      <w:bodyDiv w:val="1"/>
      <w:marLeft w:val="0"/>
      <w:marRight w:val="0"/>
      <w:marTop w:val="0"/>
      <w:marBottom w:val="0"/>
      <w:divBdr>
        <w:top w:val="none" w:sz="0" w:space="0" w:color="auto"/>
        <w:left w:val="none" w:sz="0" w:space="0" w:color="auto"/>
        <w:bottom w:val="none" w:sz="0" w:space="0" w:color="auto"/>
        <w:right w:val="none" w:sz="0" w:space="0" w:color="auto"/>
      </w:divBdr>
    </w:div>
    <w:div w:id="1106459303">
      <w:bodyDiv w:val="1"/>
      <w:marLeft w:val="0"/>
      <w:marRight w:val="0"/>
      <w:marTop w:val="0"/>
      <w:marBottom w:val="0"/>
      <w:divBdr>
        <w:top w:val="none" w:sz="0" w:space="0" w:color="auto"/>
        <w:left w:val="none" w:sz="0" w:space="0" w:color="auto"/>
        <w:bottom w:val="none" w:sz="0" w:space="0" w:color="auto"/>
        <w:right w:val="none" w:sz="0" w:space="0" w:color="auto"/>
      </w:divBdr>
      <w:divsChild>
        <w:div w:id="323780260">
          <w:marLeft w:val="0"/>
          <w:marRight w:val="0"/>
          <w:marTop w:val="0"/>
          <w:marBottom w:val="0"/>
          <w:divBdr>
            <w:top w:val="none" w:sz="0" w:space="0" w:color="auto"/>
            <w:left w:val="none" w:sz="0" w:space="0" w:color="auto"/>
            <w:bottom w:val="none" w:sz="0" w:space="0" w:color="auto"/>
            <w:right w:val="none" w:sz="0" w:space="0" w:color="auto"/>
          </w:divBdr>
        </w:div>
        <w:div w:id="357317066">
          <w:marLeft w:val="0"/>
          <w:marRight w:val="0"/>
          <w:marTop w:val="0"/>
          <w:marBottom w:val="0"/>
          <w:divBdr>
            <w:top w:val="none" w:sz="0" w:space="0" w:color="auto"/>
            <w:left w:val="none" w:sz="0" w:space="0" w:color="auto"/>
            <w:bottom w:val="none" w:sz="0" w:space="0" w:color="auto"/>
            <w:right w:val="none" w:sz="0" w:space="0" w:color="auto"/>
          </w:divBdr>
        </w:div>
        <w:div w:id="361631196">
          <w:marLeft w:val="0"/>
          <w:marRight w:val="0"/>
          <w:marTop w:val="0"/>
          <w:marBottom w:val="0"/>
          <w:divBdr>
            <w:top w:val="none" w:sz="0" w:space="0" w:color="auto"/>
            <w:left w:val="none" w:sz="0" w:space="0" w:color="auto"/>
            <w:bottom w:val="none" w:sz="0" w:space="0" w:color="auto"/>
            <w:right w:val="none" w:sz="0" w:space="0" w:color="auto"/>
          </w:divBdr>
        </w:div>
        <w:div w:id="1120686425">
          <w:marLeft w:val="0"/>
          <w:marRight w:val="0"/>
          <w:marTop w:val="0"/>
          <w:marBottom w:val="0"/>
          <w:divBdr>
            <w:top w:val="none" w:sz="0" w:space="0" w:color="auto"/>
            <w:left w:val="none" w:sz="0" w:space="0" w:color="auto"/>
            <w:bottom w:val="none" w:sz="0" w:space="0" w:color="auto"/>
            <w:right w:val="none" w:sz="0" w:space="0" w:color="auto"/>
          </w:divBdr>
        </w:div>
        <w:div w:id="1957520608">
          <w:marLeft w:val="0"/>
          <w:marRight w:val="0"/>
          <w:marTop w:val="0"/>
          <w:marBottom w:val="0"/>
          <w:divBdr>
            <w:top w:val="none" w:sz="0" w:space="0" w:color="auto"/>
            <w:left w:val="none" w:sz="0" w:space="0" w:color="auto"/>
            <w:bottom w:val="none" w:sz="0" w:space="0" w:color="auto"/>
            <w:right w:val="none" w:sz="0" w:space="0" w:color="auto"/>
          </w:divBdr>
        </w:div>
      </w:divsChild>
    </w:div>
    <w:div w:id="1112289268">
      <w:bodyDiv w:val="1"/>
      <w:marLeft w:val="0"/>
      <w:marRight w:val="0"/>
      <w:marTop w:val="0"/>
      <w:marBottom w:val="0"/>
      <w:divBdr>
        <w:top w:val="none" w:sz="0" w:space="0" w:color="auto"/>
        <w:left w:val="none" w:sz="0" w:space="0" w:color="auto"/>
        <w:bottom w:val="none" w:sz="0" w:space="0" w:color="auto"/>
        <w:right w:val="none" w:sz="0" w:space="0" w:color="auto"/>
      </w:divBdr>
    </w:div>
    <w:div w:id="1119372202">
      <w:bodyDiv w:val="1"/>
      <w:marLeft w:val="0"/>
      <w:marRight w:val="0"/>
      <w:marTop w:val="0"/>
      <w:marBottom w:val="0"/>
      <w:divBdr>
        <w:top w:val="none" w:sz="0" w:space="0" w:color="auto"/>
        <w:left w:val="none" w:sz="0" w:space="0" w:color="auto"/>
        <w:bottom w:val="none" w:sz="0" w:space="0" w:color="auto"/>
        <w:right w:val="none" w:sz="0" w:space="0" w:color="auto"/>
      </w:divBdr>
    </w:div>
    <w:div w:id="1161046707">
      <w:bodyDiv w:val="1"/>
      <w:marLeft w:val="0"/>
      <w:marRight w:val="0"/>
      <w:marTop w:val="0"/>
      <w:marBottom w:val="0"/>
      <w:divBdr>
        <w:top w:val="none" w:sz="0" w:space="0" w:color="auto"/>
        <w:left w:val="none" w:sz="0" w:space="0" w:color="auto"/>
        <w:bottom w:val="none" w:sz="0" w:space="0" w:color="auto"/>
        <w:right w:val="none" w:sz="0" w:space="0" w:color="auto"/>
      </w:divBdr>
    </w:div>
    <w:div w:id="1172911578">
      <w:bodyDiv w:val="1"/>
      <w:marLeft w:val="0"/>
      <w:marRight w:val="0"/>
      <w:marTop w:val="0"/>
      <w:marBottom w:val="0"/>
      <w:divBdr>
        <w:top w:val="none" w:sz="0" w:space="0" w:color="auto"/>
        <w:left w:val="none" w:sz="0" w:space="0" w:color="auto"/>
        <w:bottom w:val="none" w:sz="0" w:space="0" w:color="auto"/>
        <w:right w:val="none" w:sz="0" w:space="0" w:color="auto"/>
      </w:divBdr>
    </w:div>
    <w:div w:id="1210801602">
      <w:bodyDiv w:val="1"/>
      <w:marLeft w:val="0"/>
      <w:marRight w:val="0"/>
      <w:marTop w:val="0"/>
      <w:marBottom w:val="0"/>
      <w:divBdr>
        <w:top w:val="none" w:sz="0" w:space="0" w:color="auto"/>
        <w:left w:val="none" w:sz="0" w:space="0" w:color="auto"/>
        <w:bottom w:val="none" w:sz="0" w:space="0" w:color="auto"/>
        <w:right w:val="none" w:sz="0" w:space="0" w:color="auto"/>
      </w:divBdr>
    </w:div>
    <w:div w:id="1227229344">
      <w:bodyDiv w:val="1"/>
      <w:marLeft w:val="0"/>
      <w:marRight w:val="0"/>
      <w:marTop w:val="0"/>
      <w:marBottom w:val="0"/>
      <w:divBdr>
        <w:top w:val="none" w:sz="0" w:space="0" w:color="auto"/>
        <w:left w:val="none" w:sz="0" w:space="0" w:color="auto"/>
        <w:bottom w:val="none" w:sz="0" w:space="0" w:color="auto"/>
        <w:right w:val="none" w:sz="0" w:space="0" w:color="auto"/>
      </w:divBdr>
      <w:divsChild>
        <w:div w:id="120809181">
          <w:marLeft w:val="0"/>
          <w:marRight w:val="0"/>
          <w:marTop w:val="0"/>
          <w:marBottom w:val="0"/>
          <w:divBdr>
            <w:top w:val="none" w:sz="0" w:space="0" w:color="auto"/>
            <w:left w:val="none" w:sz="0" w:space="0" w:color="auto"/>
            <w:bottom w:val="none" w:sz="0" w:space="0" w:color="auto"/>
            <w:right w:val="none" w:sz="0" w:space="0" w:color="auto"/>
          </w:divBdr>
        </w:div>
        <w:div w:id="395200410">
          <w:marLeft w:val="0"/>
          <w:marRight w:val="0"/>
          <w:marTop w:val="0"/>
          <w:marBottom w:val="0"/>
          <w:divBdr>
            <w:top w:val="none" w:sz="0" w:space="0" w:color="auto"/>
            <w:left w:val="none" w:sz="0" w:space="0" w:color="auto"/>
            <w:bottom w:val="none" w:sz="0" w:space="0" w:color="auto"/>
            <w:right w:val="none" w:sz="0" w:space="0" w:color="auto"/>
          </w:divBdr>
        </w:div>
        <w:div w:id="435447922">
          <w:marLeft w:val="0"/>
          <w:marRight w:val="0"/>
          <w:marTop w:val="0"/>
          <w:marBottom w:val="0"/>
          <w:divBdr>
            <w:top w:val="none" w:sz="0" w:space="0" w:color="auto"/>
            <w:left w:val="none" w:sz="0" w:space="0" w:color="auto"/>
            <w:bottom w:val="none" w:sz="0" w:space="0" w:color="auto"/>
            <w:right w:val="none" w:sz="0" w:space="0" w:color="auto"/>
          </w:divBdr>
        </w:div>
        <w:div w:id="1022247246">
          <w:marLeft w:val="0"/>
          <w:marRight w:val="0"/>
          <w:marTop w:val="0"/>
          <w:marBottom w:val="0"/>
          <w:divBdr>
            <w:top w:val="none" w:sz="0" w:space="0" w:color="auto"/>
            <w:left w:val="none" w:sz="0" w:space="0" w:color="auto"/>
            <w:bottom w:val="none" w:sz="0" w:space="0" w:color="auto"/>
            <w:right w:val="none" w:sz="0" w:space="0" w:color="auto"/>
          </w:divBdr>
        </w:div>
        <w:div w:id="1056510485">
          <w:marLeft w:val="0"/>
          <w:marRight w:val="0"/>
          <w:marTop w:val="0"/>
          <w:marBottom w:val="0"/>
          <w:divBdr>
            <w:top w:val="none" w:sz="0" w:space="0" w:color="auto"/>
            <w:left w:val="none" w:sz="0" w:space="0" w:color="auto"/>
            <w:bottom w:val="none" w:sz="0" w:space="0" w:color="auto"/>
            <w:right w:val="none" w:sz="0" w:space="0" w:color="auto"/>
          </w:divBdr>
        </w:div>
        <w:div w:id="1062099826">
          <w:marLeft w:val="0"/>
          <w:marRight w:val="0"/>
          <w:marTop w:val="0"/>
          <w:marBottom w:val="0"/>
          <w:divBdr>
            <w:top w:val="none" w:sz="0" w:space="0" w:color="auto"/>
            <w:left w:val="none" w:sz="0" w:space="0" w:color="auto"/>
            <w:bottom w:val="none" w:sz="0" w:space="0" w:color="auto"/>
            <w:right w:val="none" w:sz="0" w:space="0" w:color="auto"/>
          </w:divBdr>
        </w:div>
        <w:div w:id="1078554869">
          <w:marLeft w:val="0"/>
          <w:marRight w:val="0"/>
          <w:marTop w:val="0"/>
          <w:marBottom w:val="0"/>
          <w:divBdr>
            <w:top w:val="none" w:sz="0" w:space="0" w:color="auto"/>
            <w:left w:val="none" w:sz="0" w:space="0" w:color="auto"/>
            <w:bottom w:val="none" w:sz="0" w:space="0" w:color="auto"/>
            <w:right w:val="none" w:sz="0" w:space="0" w:color="auto"/>
          </w:divBdr>
        </w:div>
        <w:div w:id="1492284480">
          <w:marLeft w:val="0"/>
          <w:marRight w:val="0"/>
          <w:marTop w:val="0"/>
          <w:marBottom w:val="0"/>
          <w:divBdr>
            <w:top w:val="none" w:sz="0" w:space="0" w:color="auto"/>
            <w:left w:val="none" w:sz="0" w:space="0" w:color="auto"/>
            <w:bottom w:val="none" w:sz="0" w:space="0" w:color="auto"/>
            <w:right w:val="none" w:sz="0" w:space="0" w:color="auto"/>
          </w:divBdr>
        </w:div>
        <w:div w:id="1515460124">
          <w:marLeft w:val="0"/>
          <w:marRight w:val="0"/>
          <w:marTop w:val="0"/>
          <w:marBottom w:val="0"/>
          <w:divBdr>
            <w:top w:val="none" w:sz="0" w:space="0" w:color="auto"/>
            <w:left w:val="none" w:sz="0" w:space="0" w:color="auto"/>
            <w:bottom w:val="none" w:sz="0" w:space="0" w:color="auto"/>
            <w:right w:val="none" w:sz="0" w:space="0" w:color="auto"/>
          </w:divBdr>
        </w:div>
        <w:div w:id="1774980744">
          <w:marLeft w:val="0"/>
          <w:marRight w:val="0"/>
          <w:marTop w:val="0"/>
          <w:marBottom w:val="0"/>
          <w:divBdr>
            <w:top w:val="none" w:sz="0" w:space="0" w:color="auto"/>
            <w:left w:val="none" w:sz="0" w:space="0" w:color="auto"/>
            <w:bottom w:val="none" w:sz="0" w:space="0" w:color="auto"/>
            <w:right w:val="none" w:sz="0" w:space="0" w:color="auto"/>
          </w:divBdr>
        </w:div>
        <w:div w:id="1945140932">
          <w:marLeft w:val="0"/>
          <w:marRight w:val="0"/>
          <w:marTop w:val="0"/>
          <w:marBottom w:val="0"/>
          <w:divBdr>
            <w:top w:val="none" w:sz="0" w:space="0" w:color="auto"/>
            <w:left w:val="none" w:sz="0" w:space="0" w:color="auto"/>
            <w:bottom w:val="none" w:sz="0" w:space="0" w:color="auto"/>
            <w:right w:val="none" w:sz="0" w:space="0" w:color="auto"/>
          </w:divBdr>
        </w:div>
        <w:div w:id="2106418702">
          <w:marLeft w:val="0"/>
          <w:marRight w:val="0"/>
          <w:marTop w:val="0"/>
          <w:marBottom w:val="0"/>
          <w:divBdr>
            <w:top w:val="none" w:sz="0" w:space="0" w:color="auto"/>
            <w:left w:val="none" w:sz="0" w:space="0" w:color="auto"/>
            <w:bottom w:val="none" w:sz="0" w:space="0" w:color="auto"/>
            <w:right w:val="none" w:sz="0" w:space="0" w:color="auto"/>
          </w:divBdr>
        </w:div>
      </w:divsChild>
    </w:div>
    <w:div w:id="1289508490">
      <w:bodyDiv w:val="1"/>
      <w:marLeft w:val="0"/>
      <w:marRight w:val="0"/>
      <w:marTop w:val="0"/>
      <w:marBottom w:val="0"/>
      <w:divBdr>
        <w:top w:val="none" w:sz="0" w:space="0" w:color="auto"/>
        <w:left w:val="none" w:sz="0" w:space="0" w:color="auto"/>
        <w:bottom w:val="none" w:sz="0" w:space="0" w:color="auto"/>
        <w:right w:val="none" w:sz="0" w:space="0" w:color="auto"/>
      </w:divBdr>
    </w:div>
    <w:div w:id="1367802307">
      <w:bodyDiv w:val="1"/>
      <w:marLeft w:val="0"/>
      <w:marRight w:val="0"/>
      <w:marTop w:val="0"/>
      <w:marBottom w:val="0"/>
      <w:divBdr>
        <w:top w:val="none" w:sz="0" w:space="0" w:color="auto"/>
        <w:left w:val="none" w:sz="0" w:space="0" w:color="auto"/>
        <w:bottom w:val="none" w:sz="0" w:space="0" w:color="auto"/>
        <w:right w:val="none" w:sz="0" w:space="0" w:color="auto"/>
      </w:divBdr>
    </w:div>
    <w:div w:id="1386371227">
      <w:bodyDiv w:val="1"/>
      <w:marLeft w:val="0"/>
      <w:marRight w:val="0"/>
      <w:marTop w:val="0"/>
      <w:marBottom w:val="0"/>
      <w:divBdr>
        <w:top w:val="none" w:sz="0" w:space="0" w:color="auto"/>
        <w:left w:val="none" w:sz="0" w:space="0" w:color="auto"/>
        <w:bottom w:val="none" w:sz="0" w:space="0" w:color="auto"/>
        <w:right w:val="none" w:sz="0" w:space="0" w:color="auto"/>
      </w:divBdr>
    </w:div>
    <w:div w:id="1390806246">
      <w:bodyDiv w:val="1"/>
      <w:marLeft w:val="0"/>
      <w:marRight w:val="0"/>
      <w:marTop w:val="0"/>
      <w:marBottom w:val="0"/>
      <w:divBdr>
        <w:top w:val="none" w:sz="0" w:space="0" w:color="auto"/>
        <w:left w:val="none" w:sz="0" w:space="0" w:color="auto"/>
        <w:bottom w:val="none" w:sz="0" w:space="0" w:color="auto"/>
        <w:right w:val="none" w:sz="0" w:space="0" w:color="auto"/>
      </w:divBdr>
    </w:div>
    <w:div w:id="1463696762">
      <w:bodyDiv w:val="1"/>
      <w:marLeft w:val="0"/>
      <w:marRight w:val="0"/>
      <w:marTop w:val="0"/>
      <w:marBottom w:val="0"/>
      <w:divBdr>
        <w:top w:val="none" w:sz="0" w:space="0" w:color="auto"/>
        <w:left w:val="none" w:sz="0" w:space="0" w:color="auto"/>
        <w:bottom w:val="none" w:sz="0" w:space="0" w:color="auto"/>
        <w:right w:val="none" w:sz="0" w:space="0" w:color="auto"/>
      </w:divBdr>
    </w:div>
    <w:div w:id="1465658264">
      <w:bodyDiv w:val="1"/>
      <w:marLeft w:val="0"/>
      <w:marRight w:val="0"/>
      <w:marTop w:val="0"/>
      <w:marBottom w:val="0"/>
      <w:divBdr>
        <w:top w:val="none" w:sz="0" w:space="0" w:color="auto"/>
        <w:left w:val="none" w:sz="0" w:space="0" w:color="auto"/>
        <w:bottom w:val="none" w:sz="0" w:space="0" w:color="auto"/>
        <w:right w:val="none" w:sz="0" w:space="0" w:color="auto"/>
      </w:divBdr>
    </w:div>
    <w:div w:id="1489785907">
      <w:bodyDiv w:val="1"/>
      <w:marLeft w:val="0"/>
      <w:marRight w:val="0"/>
      <w:marTop w:val="0"/>
      <w:marBottom w:val="0"/>
      <w:divBdr>
        <w:top w:val="none" w:sz="0" w:space="0" w:color="auto"/>
        <w:left w:val="none" w:sz="0" w:space="0" w:color="auto"/>
        <w:bottom w:val="none" w:sz="0" w:space="0" w:color="auto"/>
        <w:right w:val="none" w:sz="0" w:space="0" w:color="auto"/>
      </w:divBdr>
    </w:div>
    <w:div w:id="1569270892">
      <w:bodyDiv w:val="1"/>
      <w:marLeft w:val="0"/>
      <w:marRight w:val="0"/>
      <w:marTop w:val="0"/>
      <w:marBottom w:val="0"/>
      <w:divBdr>
        <w:top w:val="none" w:sz="0" w:space="0" w:color="auto"/>
        <w:left w:val="none" w:sz="0" w:space="0" w:color="auto"/>
        <w:bottom w:val="none" w:sz="0" w:space="0" w:color="auto"/>
        <w:right w:val="none" w:sz="0" w:space="0" w:color="auto"/>
      </w:divBdr>
    </w:div>
    <w:div w:id="1641182086">
      <w:bodyDiv w:val="1"/>
      <w:marLeft w:val="0"/>
      <w:marRight w:val="0"/>
      <w:marTop w:val="0"/>
      <w:marBottom w:val="0"/>
      <w:divBdr>
        <w:top w:val="none" w:sz="0" w:space="0" w:color="auto"/>
        <w:left w:val="none" w:sz="0" w:space="0" w:color="auto"/>
        <w:bottom w:val="none" w:sz="0" w:space="0" w:color="auto"/>
        <w:right w:val="none" w:sz="0" w:space="0" w:color="auto"/>
      </w:divBdr>
    </w:div>
    <w:div w:id="1663006224">
      <w:bodyDiv w:val="1"/>
      <w:marLeft w:val="0"/>
      <w:marRight w:val="0"/>
      <w:marTop w:val="0"/>
      <w:marBottom w:val="0"/>
      <w:divBdr>
        <w:top w:val="none" w:sz="0" w:space="0" w:color="auto"/>
        <w:left w:val="none" w:sz="0" w:space="0" w:color="auto"/>
        <w:bottom w:val="none" w:sz="0" w:space="0" w:color="auto"/>
        <w:right w:val="none" w:sz="0" w:space="0" w:color="auto"/>
      </w:divBdr>
    </w:div>
    <w:div w:id="1680696460">
      <w:bodyDiv w:val="1"/>
      <w:marLeft w:val="0"/>
      <w:marRight w:val="0"/>
      <w:marTop w:val="0"/>
      <w:marBottom w:val="0"/>
      <w:divBdr>
        <w:top w:val="none" w:sz="0" w:space="0" w:color="auto"/>
        <w:left w:val="none" w:sz="0" w:space="0" w:color="auto"/>
        <w:bottom w:val="none" w:sz="0" w:space="0" w:color="auto"/>
        <w:right w:val="none" w:sz="0" w:space="0" w:color="auto"/>
      </w:divBdr>
    </w:div>
    <w:div w:id="1685814877">
      <w:bodyDiv w:val="1"/>
      <w:marLeft w:val="0"/>
      <w:marRight w:val="0"/>
      <w:marTop w:val="0"/>
      <w:marBottom w:val="0"/>
      <w:divBdr>
        <w:top w:val="none" w:sz="0" w:space="0" w:color="auto"/>
        <w:left w:val="none" w:sz="0" w:space="0" w:color="auto"/>
        <w:bottom w:val="none" w:sz="0" w:space="0" w:color="auto"/>
        <w:right w:val="none" w:sz="0" w:space="0" w:color="auto"/>
      </w:divBdr>
    </w:div>
    <w:div w:id="1686394392">
      <w:bodyDiv w:val="1"/>
      <w:marLeft w:val="0"/>
      <w:marRight w:val="0"/>
      <w:marTop w:val="0"/>
      <w:marBottom w:val="0"/>
      <w:divBdr>
        <w:top w:val="none" w:sz="0" w:space="0" w:color="auto"/>
        <w:left w:val="none" w:sz="0" w:space="0" w:color="auto"/>
        <w:bottom w:val="none" w:sz="0" w:space="0" w:color="auto"/>
        <w:right w:val="none" w:sz="0" w:space="0" w:color="auto"/>
      </w:divBdr>
    </w:div>
    <w:div w:id="1712268407">
      <w:bodyDiv w:val="1"/>
      <w:marLeft w:val="0"/>
      <w:marRight w:val="0"/>
      <w:marTop w:val="0"/>
      <w:marBottom w:val="0"/>
      <w:divBdr>
        <w:top w:val="none" w:sz="0" w:space="0" w:color="auto"/>
        <w:left w:val="none" w:sz="0" w:space="0" w:color="auto"/>
        <w:bottom w:val="none" w:sz="0" w:space="0" w:color="auto"/>
        <w:right w:val="none" w:sz="0" w:space="0" w:color="auto"/>
      </w:divBdr>
    </w:div>
    <w:div w:id="1714454513">
      <w:bodyDiv w:val="1"/>
      <w:marLeft w:val="0"/>
      <w:marRight w:val="0"/>
      <w:marTop w:val="0"/>
      <w:marBottom w:val="0"/>
      <w:divBdr>
        <w:top w:val="none" w:sz="0" w:space="0" w:color="auto"/>
        <w:left w:val="none" w:sz="0" w:space="0" w:color="auto"/>
        <w:bottom w:val="none" w:sz="0" w:space="0" w:color="auto"/>
        <w:right w:val="none" w:sz="0" w:space="0" w:color="auto"/>
      </w:divBdr>
    </w:div>
    <w:div w:id="1745372463">
      <w:bodyDiv w:val="1"/>
      <w:marLeft w:val="0"/>
      <w:marRight w:val="0"/>
      <w:marTop w:val="0"/>
      <w:marBottom w:val="0"/>
      <w:divBdr>
        <w:top w:val="none" w:sz="0" w:space="0" w:color="auto"/>
        <w:left w:val="none" w:sz="0" w:space="0" w:color="auto"/>
        <w:bottom w:val="none" w:sz="0" w:space="0" w:color="auto"/>
        <w:right w:val="none" w:sz="0" w:space="0" w:color="auto"/>
      </w:divBdr>
    </w:div>
    <w:div w:id="1751732143">
      <w:bodyDiv w:val="1"/>
      <w:marLeft w:val="0"/>
      <w:marRight w:val="0"/>
      <w:marTop w:val="0"/>
      <w:marBottom w:val="0"/>
      <w:divBdr>
        <w:top w:val="none" w:sz="0" w:space="0" w:color="auto"/>
        <w:left w:val="none" w:sz="0" w:space="0" w:color="auto"/>
        <w:bottom w:val="none" w:sz="0" w:space="0" w:color="auto"/>
        <w:right w:val="none" w:sz="0" w:space="0" w:color="auto"/>
      </w:divBdr>
    </w:div>
    <w:div w:id="1797527015">
      <w:bodyDiv w:val="1"/>
      <w:marLeft w:val="0"/>
      <w:marRight w:val="0"/>
      <w:marTop w:val="0"/>
      <w:marBottom w:val="0"/>
      <w:divBdr>
        <w:top w:val="none" w:sz="0" w:space="0" w:color="auto"/>
        <w:left w:val="none" w:sz="0" w:space="0" w:color="auto"/>
        <w:bottom w:val="none" w:sz="0" w:space="0" w:color="auto"/>
        <w:right w:val="none" w:sz="0" w:space="0" w:color="auto"/>
      </w:divBdr>
    </w:div>
    <w:div w:id="1810896606">
      <w:bodyDiv w:val="1"/>
      <w:marLeft w:val="0"/>
      <w:marRight w:val="0"/>
      <w:marTop w:val="0"/>
      <w:marBottom w:val="0"/>
      <w:divBdr>
        <w:top w:val="none" w:sz="0" w:space="0" w:color="auto"/>
        <w:left w:val="none" w:sz="0" w:space="0" w:color="auto"/>
        <w:bottom w:val="none" w:sz="0" w:space="0" w:color="auto"/>
        <w:right w:val="none" w:sz="0" w:space="0" w:color="auto"/>
      </w:divBdr>
    </w:div>
    <w:div w:id="1824354319">
      <w:bodyDiv w:val="1"/>
      <w:marLeft w:val="0"/>
      <w:marRight w:val="0"/>
      <w:marTop w:val="0"/>
      <w:marBottom w:val="0"/>
      <w:divBdr>
        <w:top w:val="none" w:sz="0" w:space="0" w:color="auto"/>
        <w:left w:val="none" w:sz="0" w:space="0" w:color="auto"/>
        <w:bottom w:val="none" w:sz="0" w:space="0" w:color="auto"/>
        <w:right w:val="none" w:sz="0" w:space="0" w:color="auto"/>
      </w:divBdr>
      <w:divsChild>
        <w:div w:id="1012683889">
          <w:marLeft w:val="0"/>
          <w:marRight w:val="0"/>
          <w:marTop w:val="0"/>
          <w:marBottom w:val="525"/>
          <w:divBdr>
            <w:top w:val="none" w:sz="0" w:space="0" w:color="auto"/>
            <w:left w:val="none" w:sz="0" w:space="0" w:color="auto"/>
            <w:bottom w:val="none" w:sz="0" w:space="0" w:color="auto"/>
            <w:right w:val="none" w:sz="0" w:space="0" w:color="auto"/>
          </w:divBdr>
          <w:divsChild>
            <w:div w:id="1070663208">
              <w:marLeft w:val="0"/>
              <w:marRight w:val="0"/>
              <w:marTop w:val="0"/>
              <w:marBottom w:val="0"/>
              <w:divBdr>
                <w:top w:val="none" w:sz="0" w:space="0" w:color="auto"/>
                <w:left w:val="none" w:sz="0" w:space="0" w:color="auto"/>
                <w:bottom w:val="none" w:sz="0" w:space="0" w:color="auto"/>
                <w:right w:val="none" w:sz="0" w:space="0" w:color="auto"/>
              </w:divBdr>
            </w:div>
          </w:divsChild>
        </w:div>
        <w:div w:id="1357198192">
          <w:marLeft w:val="0"/>
          <w:marRight w:val="0"/>
          <w:marTop w:val="0"/>
          <w:marBottom w:val="525"/>
          <w:divBdr>
            <w:top w:val="none" w:sz="0" w:space="0" w:color="auto"/>
            <w:left w:val="none" w:sz="0" w:space="0" w:color="auto"/>
            <w:bottom w:val="none" w:sz="0" w:space="0" w:color="auto"/>
            <w:right w:val="none" w:sz="0" w:space="0" w:color="auto"/>
          </w:divBdr>
          <w:divsChild>
            <w:div w:id="416244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8129195">
      <w:bodyDiv w:val="1"/>
      <w:marLeft w:val="0"/>
      <w:marRight w:val="0"/>
      <w:marTop w:val="0"/>
      <w:marBottom w:val="0"/>
      <w:divBdr>
        <w:top w:val="none" w:sz="0" w:space="0" w:color="auto"/>
        <w:left w:val="none" w:sz="0" w:space="0" w:color="auto"/>
        <w:bottom w:val="none" w:sz="0" w:space="0" w:color="auto"/>
        <w:right w:val="none" w:sz="0" w:space="0" w:color="auto"/>
      </w:divBdr>
    </w:div>
    <w:div w:id="1847086740">
      <w:bodyDiv w:val="1"/>
      <w:marLeft w:val="0"/>
      <w:marRight w:val="0"/>
      <w:marTop w:val="0"/>
      <w:marBottom w:val="0"/>
      <w:divBdr>
        <w:top w:val="none" w:sz="0" w:space="0" w:color="auto"/>
        <w:left w:val="none" w:sz="0" w:space="0" w:color="auto"/>
        <w:bottom w:val="none" w:sz="0" w:space="0" w:color="auto"/>
        <w:right w:val="none" w:sz="0" w:space="0" w:color="auto"/>
      </w:divBdr>
    </w:div>
    <w:div w:id="1848209780">
      <w:bodyDiv w:val="1"/>
      <w:marLeft w:val="0"/>
      <w:marRight w:val="0"/>
      <w:marTop w:val="0"/>
      <w:marBottom w:val="0"/>
      <w:divBdr>
        <w:top w:val="none" w:sz="0" w:space="0" w:color="auto"/>
        <w:left w:val="none" w:sz="0" w:space="0" w:color="auto"/>
        <w:bottom w:val="none" w:sz="0" w:space="0" w:color="auto"/>
        <w:right w:val="none" w:sz="0" w:space="0" w:color="auto"/>
      </w:divBdr>
    </w:div>
    <w:div w:id="1876231174">
      <w:bodyDiv w:val="1"/>
      <w:marLeft w:val="0"/>
      <w:marRight w:val="0"/>
      <w:marTop w:val="0"/>
      <w:marBottom w:val="0"/>
      <w:divBdr>
        <w:top w:val="none" w:sz="0" w:space="0" w:color="auto"/>
        <w:left w:val="none" w:sz="0" w:space="0" w:color="auto"/>
        <w:bottom w:val="none" w:sz="0" w:space="0" w:color="auto"/>
        <w:right w:val="none" w:sz="0" w:space="0" w:color="auto"/>
      </w:divBdr>
    </w:div>
    <w:div w:id="1939681335">
      <w:bodyDiv w:val="1"/>
      <w:marLeft w:val="0"/>
      <w:marRight w:val="0"/>
      <w:marTop w:val="0"/>
      <w:marBottom w:val="0"/>
      <w:divBdr>
        <w:top w:val="none" w:sz="0" w:space="0" w:color="auto"/>
        <w:left w:val="none" w:sz="0" w:space="0" w:color="auto"/>
        <w:bottom w:val="none" w:sz="0" w:space="0" w:color="auto"/>
        <w:right w:val="none" w:sz="0" w:space="0" w:color="auto"/>
      </w:divBdr>
    </w:div>
    <w:div w:id="1955557872">
      <w:bodyDiv w:val="1"/>
      <w:marLeft w:val="0"/>
      <w:marRight w:val="0"/>
      <w:marTop w:val="0"/>
      <w:marBottom w:val="0"/>
      <w:divBdr>
        <w:top w:val="none" w:sz="0" w:space="0" w:color="auto"/>
        <w:left w:val="none" w:sz="0" w:space="0" w:color="auto"/>
        <w:bottom w:val="none" w:sz="0" w:space="0" w:color="auto"/>
        <w:right w:val="none" w:sz="0" w:space="0" w:color="auto"/>
      </w:divBdr>
    </w:div>
    <w:div w:id="1994751371">
      <w:bodyDiv w:val="1"/>
      <w:marLeft w:val="0"/>
      <w:marRight w:val="0"/>
      <w:marTop w:val="0"/>
      <w:marBottom w:val="0"/>
      <w:divBdr>
        <w:top w:val="none" w:sz="0" w:space="0" w:color="auto"/>
        <w:left w:val="none" w:sz="0" w:space="0" w:color="auto"/>
        <w:bottom w:val="none" w:sz="0" w:space="0" w:color="auto"/>
        <w:right w:val="none" w:sz="0" w:space="0" w:color="auto"/>
      </w:divBdr>
    </w:div>
    <w:div w:id="2022003204">
      <w:bodyDiv w:val="1"/>
      <w:marLeft w:val="0"/>
      <w:marRight w:val="0"/>
      <w:marTop w:val="0"/>
      <w:marBottom w:val="0"/>
      <w:divBdr>
        <w:top w:val="none" w:sz="0" w:space="0" w:color="auto"/>
        <w:left w:val="none" w:sz="0" w:space="0" w:color="auto"/>
        <w:bottom w:val="none" w:sz="0" w:space="0" w:color="auto"/>
        <w:right w:val="none" w:sz="0" w:space="0" w:color="auto"/>
      </w:divBdr>
    </w:div>
    <w:div w:id="2022195133">
      <w:bodyDiv w:val="1"/>
      <w:marLeft w:val="0"/>
      <w:marRight w:val="0"/>
      <w:marTop w:val="0"/>
      <w:marBottom w:val="0"/>
      <w:divBdr>
        <w:top w:val="none" w:sz="0" w:space="0" w:color="auto"/>
        <w:left w:val="none" w:sz="0" w:space="0" w:color="auto"/>
        <w:bottom w:val="none" w:sz="0" w:space="0" w:color="auto"/>
        <w:right w:val="none" w:sz="0" w:space="0" w:color="auto"/>
      </w:divBdr>
      <w:divsChild>
        <w:div w:id="57410907">
          <w:marLeft w:val="0"/>
          <w:marRight w:val="0"/>
          <w:marTop w:val="0"/>
          <w:marBottom w:val="0"/>
          <w:divBdr>
            <w:top w:val="none" w:sz="0" w:space="0" w:color="auto"/>
            <w:left w:val="none" w:sz="0" w:space="0" w:color="auto"/>
            <w:bottom w:val="none" w:sz="0" w:space="0" w:color="auto"/>
            <w:right w:val="none" w:sz="0" w:space="0" w:color="auto"/>
          </w:divBdr>
        </w:div>
        <w:div w:id="180898152">
          <w:marLeft w:val="0"/>
          <w:marRight w:val="0"/>
          <w:marTop w:val="0"/>
          <w:marBottom w:val="0"/>
          <w:divBdr>
            <w:top w:val="none" w:sz="0" w:space="0" w:color="auto"/>
            <w:left w:val="none" w:sz="0" w:space="0" w:color="auto"/>
            <w:bottom w:val="none" w:sz="0" w:space="0" w:color="auto"/>
            <w:right w:val="none" w:sz="0" w:space="0" w:color="auto"/>
          </w:divBdr>
        </w:div>
        <w:div w:id="248275770">
          <w:marLeft w:val="0"/>
          <w:marRight w:val="0"/>
          <w:marTop w:val="0"/>
          <w:marBottom w:val="0"/>
          <w:divBdr>
            <w:top w:val="none" w:sz="0" w:space="0" w:color="auto"/>
            <w:left w:val="none" w:sz="0" w:space="0" w:color="auto"/>
            <w:bottom w:val="none" w:sz="0" w:space="0" w:color="auto"/>
            <w:right w:val="none" w:sz="0" w:space="0" w:color="auto"/>
          </w:divBdr>
        </w:div>
        <w:div w:id="440956180">
          <w:marLeft w:val="0"/>
          <w:marRight w:val="0"/>
          <w:marTop w:val="0"/>
          <w:marBottom w:val="0"/>
          <w:divBdr>
            <w:top w:val="none" w:sz="0" w:space="0" w:color="auto"/>
            <w:left w:val="none" w:sz="0" w:space="0" w:color="auto"/>
            <w:bottom w:val="none" w:sz="0" w:space="0" w:color="auto"/>
            <w:right w:val="none" w:sz="0" w:space="0" w:color="auto"/>
          </w:divBdr>
        </w:div>
        <w:div w:id="465895457">
          <w:marLeft w:val="0"/>
          <w:marRight w:val="0"/>
          <w:marTop w:val="0"/>
          <w:marBottom w:val="0"/>
          <w:divBdr>
            <w:top w:val="none" w:sz="0" w:space="0" w:color="auto"/>
            <w:left w:val="none" w:sz="0" w:space="0" w:color="auto"/>
            <w:bottom w:val="none" w:sz="0" w:space="0" w:color="auto"/>
            <w:right w:val="none" w:sz="0" w:space="0" w:color="auto"/>
          </w:divBdr>
        </w:div>
        <w:div w:id="650209732">
          <w:marLeft w:val="0"/>
          <w:marRight w:val="0"/>
          <w:marTop w:val="0"/>
          <w:marBottom w:val="0"/>
          <w:divBdr>
            <w:top w:val="none" w:sz="0" w:space="0" w:color="auto"/>
            <w:left w:val="none" w:sz="0" w:space="0" w:color="auto"/>
            <w:bottom w:val="none" w:sz="0" w:space="0" w:color="auto"/>
            <w:right w:val="none" w:sz="0" w:space="0" w:color="auto"/>
          </w:divBdr>
        </w:div>
        <w:div w:id="667176628">
          <w:marLeft w:val="0"/>
          <w:marRight w:val="0"/>
          <w:marTop w:val="0"/>
          <w:marBottom w:val="0"/>
          <w:divBdr>
            <w:top w:val="none" w:sz="0" w:space="0" w:color="auto"/>
            <w:left w:val="none" w:sz="0" w:space="0" w:color="auto"/>
            <w:bottom w:val="none" w:sz="0" w:space="0" w:color="auto"/>
            <w:right w:val="none" w:sz="0" w:space="0" w:color="auto"/>
          </w:divBdr>
        </w:div>
        <w:div w:id="668749921">
          <w:marLeft w:val="0"/>
          <w:marRight w:val="0"/>
          <w:marTop w:val="0"/>
          <w:marBottom w:val="0"/>
          <w:divBdr>
            <w:top w:val="none" w:sz="0" w:space="0" w:color="auto"/>
            <w:left w:val="none" w:sz="0" w:space="0" w:color="auto"/>
            <w:bottom w:val="none" w:sz="0" w:space="0" w:color="auto"/>
            <w:right w:val="none" w:sz="0" w:space="0" w:color="auto"/>
          </w:divBdr>
        </w:div>
        <w:div w:id="866023040">
          <w:marLeft w:val="0"/>
          <w:marRight w:val="0"/>
          <w:marTop w:val="0"/>
          <w:marBottom w:val="0"/>
          <w:divBdr>
            <w:top w:val="none" w:sz="0" w:space="0" w:color="auto"/>
            <w:left w:val="none" w:sz="0" w:space="0" w:color="auto"/>
            <w:bottom w:val="none" w:sz="0" w:space="0" w:color="auto"/>
            <w:right w:val="none" w:sz="0" w:space="0" w:color="auto"/>
          </w:divBdr>
        </w:div>
        <w:div w:id="962266396">
          <w:marLeft w:val="0"/>
          <w:marRight w:val="0"/>
          <w:marTop w:val="0"/>
          <w:marBottom w:val="0"/>
          <w:divBdr>
            <w:top w:val="none" w:sz="0" w:space="0" w:color="auto"/>
            <w:left w:val="none" w:sz="0" w:space="0" w:color="auto"/>
            <w:bottom w:val="none" w:sz="0" w:space="0" w:color="auto"/>
            <w:right w:val="none" w:sz="0" w:space="0" w:color="auto"/>
          </w:divBdr>
        </w:div>
        <w:div w:id="1062678191">
          <w:marLeft w:val="0"/>
          <w:marRight w:val="0"/>
          <w:marTop w:val="0"/>
          <w:marBottom w:val="0"/>
          <w:divBdr>
            <w:top w:val="none" w:sz="0" w:space="0" w:color="auto"/>
            <w:left w:val="none" w:sz="0" w:space="0" w:color="auto"/>
            <w:bottom w:val="none" w:sz="0" w:space="0" w:color="auto"/>
            <w:right w:val="none" w:sz="0" w:space="0" w:color="auto"/>
          </w:divBdr>
        </w:div>
        <w:div w:id="1191797006">
          <w:marLeft w:val="0"/>
          <w:marRight w:val="0"/>
          <w:marTop w:val="0"/>
          <w:marBottom w:val="0"/>
          <w:divBdr>
            <w:top w:val="none" w:sz="0" w:space="0" w:color="auto"/>
            <w:left w:val="none" w:sz="0" w:space="0" w:color="auto"/>
            <w:bottom w:val="none" w:sz="0" w:space="0" w:color="auto"/>
            <w:right w:val="none" w:sz="0" w:space="0" w:color="auto"/>
          </w:divBdr>
        </w:div>
        <w:div w:id="1614944218">
          <w:marLeft w:val="0"/>
          <w:marRight w:val="0"/>
          <w:marTop w:val="0"/>
          <w:marBottom w:val="0"/>
          <w:divBdr>
            <w:top w:val="none" w:sz="0" w:space="0" w:color="auto"/>
            <w:left w:val="none" w:sz="0" w:space="0" w:color="auto"/>
            <w:bottom w:val="none" w:sz="0" w:space="0" w:color="auto"/>
            <w:right w:val="none" w:sz="0" w:space="0" w:color="auto"/>
          </w:divBdr>
        </w:div>
        <w:div w:id="1704282382">
          <w:marLeft w:val="0"/>
          <w:marRight w:val="0"/>
          <w:marTop w:val="0"/>
          <w:marBottom w:val="0"/>
          <w:divBdr>
            <w:top w:val="none" w:sz="0" w:space="0" w:color="auto"/>
            <w:left w:val="none" w:sz="0" w:space="0" w:color="auto"/>
            <w:bottom w:val="none" w:sz="0" w:space="0" w:color="auto"/>
            <w:right w:val="none" w:sz="0" w:space="0" w:color="auto"/>
          </w:divBdr>
        </w:div>
        <w:div w:id="1874951791">
          <w:marLeft w:val="0"/>
          <w:marRight w:val="0"/>
          <w:marTop w:val="0"/>
          <w:marBottom w:val="0"/>
          <w:divBdr>
            <w:top w:val="none" w:sz="0" w:space="0" w:color="auto"/>
            <w:left w:val="none" w:sz="0" w:space="0" w:color="auto"/>
            <w:bottom w:val="none" w:sz="0" w:space="0" w:color="auto"/>
            <w:right w:val="none" w:sz="0" w:space="0" w:color="auto"/>
          </w:divBdr>
        </w:div>
        <w:div w:id="1901090234">
          <w:marLeft w:val="0"/>
          <w:marRight w:val="0"/>
          <w:marTop w:val="0"/>
          <w:marBottom w:val="0"/>
          <w:divBdr>
            <w:top w:val="none" w:sz="0" w:space="0" w:color="auto"/>
            <w:left w:val="none" w:sz="0" w:space="0" w:color="auto"/>
            <w:bottom w:val="none" w:sz="0" w:space="0" w:color="auto"/>
            <w:right w:val="none" w:sz="0" w:space="0" w:color="auto"/>
          </w:divBdr>
        </w:div>
        <w:div w:id="1952780169">
          <w:marLeft w:val="0"/>
          <w:marRight w:val="0"/>
          <w:marTop w:val="0"/>
          <w:marBottom w:val="0"/>
          <w:divBdr>
            <w:top w:val="none" w:sz="0" w:space="0" w:color="auto"/>
            <w:left w:val="none" w:sz="0" w:space="0" w:color="auto"/>
            <w:bottom w:val="none" w:sz="0" w:space="0" w:color="auto"/>
            <w:right w:val="none" w:sz="0" w:space="0" w:color="auto"/>
          </w:divBdr>
        </w:div>
        <w:div w:id="2064253017">
          <w:marLeft w:val="0"/>
          <w:marRight w:val="0"/>
          <w:marTop w:val="0"/>
          <w:marBottom w:val="0"/>
          <w:divBdr>
            <w:top w:val="none" w:sz="0" w:space="0" w:color="auto"/>
            <w:left w:val="none" w:sz="0" w:space="0" w:color="auto"/>
            <w:bottom w:val="none" w:sz="0" w:space="0" w:color="auto"/>
            <w:right w:val="none" w:sz="0" w:space="0" w:color="auto"/>
          </w:divBdr>
        </w:div>
      </w:divsChild>
    </w:div>
    <w:div w:id="2046321913">
      <w:bodyDiv w:val="1"/>
      <w:marLeft w:val="0"/>
      <w:marRight w:val="0"/>
      <w:marTop w:val="0"/>
      <w:marBottom w:val="0"/>
      <w:divBdr>
        <w:top w:val="none" w:sz="0" w:space="0" w:color="auto"/>
        <w:left w:val="none" w:sz="0" w:space="0" w:color="auto"/>
        <w:bottom w:val="none" w:sz="0" w:space="0" w:color="auto"/>
        <w:right w:val="none" w:sz="0" w:space="0" w:color="auto"/>
      </w:divBdr>
    </w:div>
    <w:div w:id="2064017686">
      <w:bodyDiv w:val="1"/>
      <w:marLeft w:val="0"/>
      <w:marRight w:val="0"/>
      <w:marTop w:val="0"/>
      <w:marBottom w:val="0"/>
      <w:divBdr>
        <w:top w:val="none" w:sz="0" w:space="0" w:color="auto"/>
        <w:left w:val="none" w:sz="0" w:space="0" w:color="auto"/>
        <w:bottom w:val="none" w:sz="0" w:space="0" w:color="auto"/>
        <w:right w:val="none" w:sz="0" w:space="0" w:color="auto"/>
      </w:divBdr>
    </w:div>
    <w:div w:id="2075006025">
      <w:bodyDiv w:val="1"/>
      <w:marLeft w:val="0"/>
      <w:marRight w:val="0"/>
      <w:marTop w:val="0"/>
      <w:marBottom w:val="0"/>
      <w:divBdr>
        <w:top w:val="none" w:sz="0" w:space="0" w:color="auto"/>
        <w:left w:val="none" w:sz="0" w:space="0" w:color="auto"/>
        <w:bottom w:val="none" w:sz="0" w:space="0" w:color="auto"/>
        <w:right w:val="none" w:sz="0" w:space="0" w:color="auto"/>
      </w:divBdr>
      <w:divsChild>
        <w:div w:id="25185555">
          <w:marLeft w:val="0"/>
          <w:marRight w:val="0"/>
          <w:marTop w:val="0"/>
          <w:marBottom w:val="0"/>
          <w:divBdr>
            <w:top w:val="none" w:sz="0" w:space="0" w:color="auto"/>
            <w:left w:val="none" w:sz="0" w:space="0" w:color="auto"/>
            <w:bottom w:val="none" w:sz="0" w:space="0" w:color="auto"/>
            <w:right w:val="none" w:sz="0" w:space="0" w:color="auto"/>
          </w:divBdr>
        </w:div>
        <w:div w:id="977106689">
          <w:marLeft w:val="0"/>
          <w:marRight w:val="0"/>
          <w:marTop w:val="0"/>
          <w:marBottom w:val="0"/>
          <w:divBdr>
            <w:top w:val="none" w:sz="0" w:space="0" w:color="auto"/>
            <w:left w:val="none" w:sz="0" w:space="0" w:color="auto"/>
            <w:bottom w:val="none" w:sz="0" w:space="0" w:color="auto"/>
            <w:right w:val="none" w:sz="0" w:space="0" w:color="auto"/>
          </w:divBdr>
        </w:div>
        <w:div w:id="1118374147">
          <w:marLeft w:val="0"/>
          <w:marRight w:val="0"/>
          <w:marTop w:val="0"/>
          <w:marBottom w:val="0"/>
          <w:divBdr>
            <w:top w:val="none" w:sz="0" w:space="0" w:color="auto"/>
            <w:left w:val="none" w:sz="0" w:space="0" w:color="auto"/>
            <w:bottom w:val="none" w:sz="0" w:space="0" w:color="auto"/>
            <w:right w:val="none" w:sz="0" w:space="0" w:color="auto"/>
          </w:divBdr>
        </w:div>
        <w:div w:id="1495025307">
          <w:marLeft w:val="0"/>
          <w:marRight w:val="0"/>
          <w:marTop w:val="0"/>
          <w:marBottom w:val="0"/>
          <w:divBdr>
            <w:top w:val="none" w:sz="0" w:space="0" w:color="auto"/>
            <w:left w:val="none" w:sz="0" w:space="0" w:color="auto"/>
            <w:bottom w:val="none" w:sz="0" w:space="0" w:color="auto"/>
            <w:right w:val="none" w:sz="0" w:space="0" w:color="auto"/>
          </w:divBdr>
        </w:div>
      </w:divsChild>
    </w:div>
    <w:div w:id="2102139096">
      <w:bodyDiv w:val="1"/>
      <w:marLeft w:val="0"/>
      <w:marRight w:val="0"/>
      <w:marTop w:val="0"/>
      <w:marBottom w:val="0"/>
      <w:divBdr>
        <w:top w:val="none" w:sz="0" w:space="0" w:color="auto"/>
        <w:left w:val="none" w:sz="0" w:space="0" w:color="auto"/>
        <w:bottom w:val="none" w:sz="0" w:space="0" w:color="auto"/>
        <w:right w:val="none" w:sz="0" w:space="0" w:color="auto"/>
      </w:divBdr>
    </w:div>
    <w:div w:id="2107849607">
      <w:bodyDiv w:val="1"/>
      <w:marLeft w:val="0"/>
      <w:marRight w:val="0"/>
      <w:marTop w:val="0"/>
      <w:marBottom w:val="0"/>
      <w:divBdr>
        <w:top w:val="none" w:sz="0" w:space="0" w:color="auto"/>
        <w:left w:val="none" w:sz="0" w:space="0" w:color="auto"/>
        <w:bottom w:val="none" w:sz="0" w:space="0" w:color="auto"/>
        <w:right w:val="none" w:sz="0" w:space="0" w:color="auto"/>
      </w:divBdr>
    </w:div>
    <w:div w:id="2128112679">
      <w:bodyDiv w:val="1"/>
      <w:marLeft w:val="0"/>
      <w:marRight w:val="0"/>
      <w:marTop w:val="0"/>
      <w:marBottom w:val="0"/>
      <w:divBdr>
        <w:top w:val="none" w:sz="0" w:space="0" w:color="auto"/>
        <w:left w:val="none" w:sz="0" w:space="0" w:color="auto"/>
        <w:bottom w:val="none" w:sz="0" w:space="0" w:color="auto"/>
        <w:right w:val="none" w:sz="0" w:space="0" w:color="auto"/>
      </w:divBdr>
    </w:div>
    <w:div w:id="2133548643">
      <w:bodyDiv w:val="1"/>
      <w:marLeft w:val="0"/>
      <w:marRight w:val="0"/>
      <w:marTop w:val="0"/>
      <w:marBottom w:val="0"/>
      <w:divBdr>
        <w:top w:val="none" w:sz="0" w:space="0" w:color="auto"/>
        <w:left w:val="none" w:sz="0" w:space="0" w:color="auto"/>
        <w:bottom w:val="none" w:sz="0" w:space="0" w:color="auto"/>
        <w:right w:val="none" w:sz="0" w:space="0" w:color="auto"/>
      </w:divBdr>
      <w:divsChild>
        <w:div w:id="1330864127">
          <w:marLeft w:val="0"/>
          <w:marRight w:val="0"/>
          <w:marTop w:val="0"/>
          <w:marBottom w:val="0"/>
          <w:divBdr>
            <w:top w:val="none" w:sz="0" w:space="0" w:color="auto"/>
            <w:left w:val="none" w:sz="0" w:space="0" w:color="auto"/>
            <w:bottom w:val="none" w:sz="0" w:space="0" w:color="auto"/>
            <w:right w:val="none" w:sz="0" w:space="0" w:color="auto"/>
          </w:divBdr>
        </w:div>
        <w:div w:id="1587302395">
          <w:marLeft w:val="0"/>
          <w:marRight w:val="0"/>
          <w:marTop w:val="0"/>
          <w:marBottom w:val="0"/>
          <w:divBdr>
            <w:top w:val="none" w:sz="0" w:space="0" w:color="auto"/>
            <w:left w:val="none" w:sz="0" w:space="0" w:color="auto"/>
            <w:bottom w:val="none" w:sz="0" w:space="0" w:color="auto"/>
            <w:right w:val="none" w:sz="0" w:space="0" w:color="auto"/>
          </w:divBdr>
        </w:div>
        <w:div w:id="196222373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fontTable" Target="fontTable.xml"/><Relationship Id="rId21" Type="http://schemas.openxmlformats.org/officeDocument/2006/relationships/image" Target="media/image11.png"/><Relationship Id="rId34" Type="http://schemas.openxmlformats.org/officeDocument/2006/relationships/image" Target="media/image24.png"/><Relationship Id="rId7" Type="http://schemas.openxmlformats.org/officeDocument/2006/relationships/endnotes" Target="endnotes.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footer" Target="footer4.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jpe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footer" Target="footer3.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footer" Target="footer1.xml"/><Relationship Id="rId19" Type="http://schemas.openxmlformats.org/officeDocument/2006/relationships/image" Target="media/image9.jpe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8" Type="http://schemas.openxmlformats.org/officeDocument/2006/relationships/image" Target="media/image1.png"/><Relationship Id="rId3"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D:\KHMT\&#272;&#7890;%20&#193;N\&#272;&#7890;%20&#193;N%20TN\KHMT-Bao%20cao%20DATN%20%5bten%20sinh%20vien%5d%20-%20English.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Version="0">
  <b:Source>
    <b:Tag>Tho08</b:Tag>
    <b:SourceType>Report</b:SourceType>
    <b:Guid>{860E41CF-16FE-4152-8EF1-DAF7790C9B74}</b:Guid>
    <b:Author>
      <b:Author>
        <b:NameList>
          <b:Person>
            <b:Last>Exploration</b:Last>
            <b:First>Thornburg</b:First>
            <b:Middle>Center for Space</b:Middle>
          </b:Person>
        </b:NameList>
      </b:Author>
    </b:Author>
    <b:Title>Why STEM Topics are Interrelated: The Importance of Interdisciplinary Studies in K-12 Education</b:Title>
    <b:Year>2008</b:Year>
    <b:RefOrder>1</b:RefOrder>
  </b:Source>
  <b:Source>
    <b:Tag>ACT17</b:Tag>
    <b:SourceType>Report</b:SourceType>
    <b:Guid>{89820746-CBBD-41CE-B11E-DDB4A55DAE44}</b:Guid>
    <b:Author>
      <b:Author>
        <b:NameList>
          <b:Person>
            <b:Last>ACT</b:Last>
          </b:Person>
        </b:NameList>
      </b:Author>
    </b:Author>
    <b:Title>STEM EDUCATION IN THE U.S</b:Title>
    <b:Year>2017</b:Year>
    <b:RefOrder>2</b:RefOrder>
  </b:Source>
  <b:Source>
    <b:Tag>VũH</b:Tag>
    <b:SourceType>Report</b:SourceType>
    <b:Guid>{2A5209EC-06D1-4D7C-B2A0-2846138F1636}</b:Guid>
    <b:Author>
      <b:Author>
        <b:NameList>
          <b:Person>
            <b:Last>Tiến</b:Last>
            <b:First>Vũ</b:First>
            <b:Middle>Hồng</b:Middle>
          </b:Person>
        </b:NameList>
      </b:Author>
    </b:Author>
    <b:Title>Một số phương pháp dạy học tích cực</b:Title>
    <b:RefOrder>3</b:RefOrder>
  </b:Source>
  <b:Source>
    <b:Tag>BỘG18</b:Tag>
    <b:SourceType>ConferenceProceedings</b:SourceType>
    <b:Guid>{FC76BB92-F4C8-426E-93A2-55D250AC31C8}</b:Guid>
    <b:Title>ĐỊNH HƢỚNG  GIÁO DỤC STEM TRONG TRƢỜNG TRUNG HỌC</b:Title>
    <b:Year>2018</b:Year>
    <b:Author>
      <b:Author>
        <b:NameList>
          <b:Person>
            <b:Last>TẠO</b:Last>
            <b:First>BỘ</b:First>
            <b:Middle>GIÁO DỤC VÀ ĐÀO</b:Middle>
          </b:Person>
        </b:NameList>
      </b:Author>
    </b:Author>
    <b:Pages>1-22</b:Pages>
    <b:RefOrder>4</b:RefOrder>
  </b:Source>
  <b:Source>
    <b:Tag>Cur15</b:Tag>
    <b:SourceType>Report</b:SourceType>
    <b:Guid>{B8617BB4-CF76-4582-B718-32652F5D5236}</b:Guid>
    <b:Author>
      <b:Author>
        <b:NameList>
          <b:Person>
            <b:Last>Council</b:Last>
            <b:First>Curriculum</b:First>
            <b:Middle>Development</b:Middle>
          </b:Person>
        </b:NameList>
      </b:Author>
    </b:Author>
    <b:Title>Promotion of STEM Education Unleashing Potential in Innovation</b:Title>
    <b:Year>2015</b:Year>
    <b:RefOrder>5</b:RefOrder>
  </b:Source>
  <b:Source>
    <b:Tag>ARe12</b:Tag>
    <b:SourceType>Book</b:SourceType>
    <b:Guid>{21998965-C17F-49EF-83F5-5F10FA3D966B}</b:Guid>
    <b:Title>STEM Education: Preparing for the Jobs of the Future</b:Title>
    <b:Year>April 2012</b:Year>
    <b:Author>
      <b:Author>
        <b:NameList>
          <b:Person>
            <b:Last>Joint Economic Committee Chairman’s Staff Senator Bob Casey</b:Last>
            <b:First>Chairman</b:First>
          </b:Person>
        </b:NameList>
      </b:Author>
    </b:Author>
    <b:RefOrder>6</b:RefOrder>
  </b:Source>
  <b:Source>
    <b:Tag>htt</b:Tag>
    <b:SourceType>Report</b:SourceType>
    <b:Guid>{61CBFD10-2E50-43A4-BDAD-428D138BFF41}</b:Guid>
    <b:Title>http://thoibaotaichinhvietnam.vn/pages/quoc-te/2015-12-08/10-quoc-gia-co-nen-khoa-hoc-ky-thuat-tien-tien-nhat-the-gioi-26818.aspx</b:Title>
    <b:RefOrder>7</b:RefOrder>
  </b:Source>
  <b:Source>
    <b:Tag>htt1</b:Tag>
    <b:SourceType>Report</b:SourceType>
    <b:Guid>{ABB933E5-F7E4-44B5-84EF-5F381F5B24ED}</b:Guid>
    <b:Title>http://truonghocketnoi.edu.vn/data/thuvien/DongPhD/hoclieu_3650611_1446867073.pdf</b:Title>
    <b:RefOrder>8</b:RefOrder>
  </b:Source>
  <b:Source>
    <b:Tag>Mar09</b:Tag>
    <b:SourceType>ConferenceProceedings</b:SourceType>
    <b:Guid>{26209597-110F-48A2-8895-80B71AC50AD6}</b:Guid>
    <b:Author>
      <b:Author>
        <b:NameList>
          <b:Person>
            <b:Last>Sanders</b:Last>
            <b:First>Mark</b:First>
          </b:Person>
        </b:NameList>
      </b:Author>
    </b:Author>
    <b:Title>STEM, STEM Education, STEMmania</b:Title>
    <b:Year>2009</b:Year>
    <b:RefOrder>9</b:RefOrder>
  </b:Source>
  <b:Source>
    <b:Tag>Ela14</b:Tag>
    <b:SourceType>Report</b:SourceType>
    <b:Guid>{7343838F-09B6-4F45-930B-EB46E6019D3D}</b:Guid>
    <b:Author>
      <b:Author>
        <b:NameList>
          <b:Person>
            <b:Last>Elaine J. Hom</b:Last>
            <b:First>LiveScience</b:First>
            <b:Middle>Contributor</b:Middle>
          </b:Person>
        </b:NameList>
      </b:Author>
    </b:Author>
    <b:Title>What is STEM Education?</b:Title>
    <b:Year>2014</b:Year>
    <b:RefOrder>10</b:RefOrder>
  </b:Source>
  <b:Source>
    <b:Tag>Aus18</b:Tag>
    <b:SourceType>Report</b:SourceType>
    <b:Guid>{2BFA6CC3-63B3-497B-ABB2-DB0803A3B2EB}</b:Guid>
    <b:Author>
      <b:Author>
        <b:NameList>
          <b:Person>
            <b:Last>Research</b:Last>
            <b:First>Australian</b:First>
            <b:Middle>Council for Educational</b:Middle>
          </b:Person>
        </b:NameList>
      </b:Author>
    </b:Author>
    <b:Title>CHALLENGES IN STEM LEARNING IN AUSTRALIAN SCHOOLS</b:Title>
    <b:Year>2018</b:Year>
    <b:RefOrder>11</b:RefOrder>
  </b:Source>
  <b:Source>
    <b:Tag>Hay09</b:Tag>
    <b:SourceType>Report</b:SourceType>
    <b:Guid>{0F34E5B3-78DE-4706-B18A-91C0D2067DBB}</b:Guid>
    <b:Author>
      <b:Author>
        <b:NameList>
          <b:Person>
            <b:Last>Hays Blaine Lantz</b:Last>
            <b:First> Jr., Ed.D</b:First>
          </b:Person>
        </b:NameList>
      </b:Author>
    </b:Author>
    <b:Title>Science, Technology, Engineering, and Mathematics (STEM) Education What Form? What Function?</b:Title>
    <b:Year>2009</b:Year>
    <b:RefOrder>12</b:RefOrder>
  </b:Source>
  <b:Source>
    <b:Tag>htt2</b:Tag>
    <b:SourceType>Report</b:SourceType>
    <b:Guid>{1AB2460A-7503-49F9-922E-ACDAC8EDE7F1}</b:Guid>
    <b:Title>https://hocvienkhampha.edu.vn/hieu-sao-cho-dung-ve-giao-duc-stem</b:Title>
    <b:RefOrder>13</b:RefOrder>
  </b:Source>
  <b:Source>
    <b:Tag>Mar161</b:Tag>
    <b:SourceType>Report</b:SourceType>
    <b:Guid>{18222F38-DD47-436F-BA1F-84CC4AD7F3CB}</b:Guid>
    <b:Author>
      <b:Author>
        <b:NameList>
          <b:Person>
            <b:Last>Windale</b:Last>
            <b:First>Mark</b:First>
          </b:Person>
        </b:NameList>
      </b:Author>
    </b:Author>
    <b:Title>“Giáo dục STEM bồi dưỡng những nhà đổi mới, sáng tạo trong tương lai”, Hội thảo Vai trò của nhà nước và các tổ chức cá nhân có liên quan trong việc xây dựng chiến lược phát triển giáo dục STEM,</b:Title>
    <b:Year>2016</b:Year>
    <b:City>Bộ Giáo dục và Đào tạo - Hội đồng Anh</b:City>
    <b:RefOrder>14</b:RefOrder>
  </b:Source>
  <b:Source>
    <b:Tag>USD071</b:Tag>
    <b:SourceType>Report</b:SourceType>
    <b:Guid>{176E8423-A194-4E06-AA8B-04BAAC668854}</b:Guid>
    <b:Author>
      <b:Author>
        <b:NameList>
          <b:Person>
            <b:Last>Education</b:Last>
            <b:First>U.S.</b:First>
            <b:Middle>Department of</b:Middle>
          </b:Person>
        </b:NameList>
      </b:Author>
    </b:Author>
    <b:Title>Report of the Academic Competitiveness Council</b:Title>
    <b:Year>2007</b:Year>
    <b:RefOrder>15</b:RefOrder>
  </b:Source>
  <b:Source>
    <b:Tag>HồS02</b:Tag>
    <b:SourceType>Report</b:SourceType>
    <b:Guid>{F74E4E41-2438-46BC-B1E0-EB26BF3A145F}</b:Guid>
    <b:Author>
      <b:Author>
        <b:NameList>
          <b:Person>
            <b:Last>biên)</b:Last>
            <b:First>Hồ</b:First>
            <b:Middle>Sĩ Đàm (Chủ</b:Middle>
          </b:Person>
        </b:NameList>
      </b:Author>
    </b:Author>
    <b:Title>Sách giáo viên Tin học </b:Title>
    <b:Year>2002</b:Year>
    <b:City>Nhà xuất bản Giáo dục và Đào tạo</b:City>
    <b:RefOrder>16</b:RefOrder>
  </b:Source>
  <b:Source>
    <b:Tag>Rod061</b:Tag>
    <b:SourceType>Report</b:SourceType>
    <b:Guid>{114EDF09-B806-4472-85A2-1406804CA46B}</b:Guid>
    <b:Author>
      <b:Author>
        <b:NameList>
          <b:Person>
            <b:Last>Rodger W. Bybee</b:Last>
            <b:First>Joseph</b:First>
            <b:Middle>A. Taylor, April Gardner, Pamela Van Scotter, Janet Carlson Powell, Anne Westbrook, and Nancy Landes</b:Middle>
          </b:Person>
        </b:NameList>
      </b:Author>
    </b:Author>
    <b:Title>The BSCS 5E Instructional Model: Origins and Effectiveness</b:Title>
    <b:Year>12 June 2006</b:Year>
    <b:City>Office of Science Education National Institutes of Health</b:City>
    <b:RefOrder>17</b:RefOrder>
  </b:Source>
</b:Sources>
</file>

<file path=customXml/itemProps1.xml><?xml version="1.0" encoding="utf-8"?>
<ds:datastoreItem xmlns:ds="http://schemas.openxmlformats.org/officeDocument/2006/customXml" ds:itemID="{19F4F97F-A2F1-41D6-B72F-6215A12DF8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KHMT-Bao cao DATN [ten sinh vien] - English.dotx</Template>
  <TotalTime>7</TotalTime>
  <Pages>49</Pages>
  <Words>9875</Words>
  <Characters>56292</Characters>
  <Application>Microsoft Office Word</Application>
  <DocSecurity>0</DocSecurity>
  <Lines>469</Lines>
  <Paragraphs>132</Paragraphs>
  <ScaleCrop>false</ScaleCrop>
  <HeadingPairs>
    <vt:vector size="2" baseType="variant">
      <vt:variant>
        <vt:lpstr>Title</vt:lpstr>
      </vt:variant>
      <vt:variant>
        <vt:i4>1</vt:i4>
      </vt:variant>
    </vt:vector>
  </HeadingPairs>
  <TitlesOfParts>
    <vt:vector size="1" baseType="lpstr">
      <vt:lpstr/>
    </vt:vector>
  </TitlesOfParts>
  <Company>VKU</Company>
  <LinksUpToDate>false</LinksUpToDate>
  <CharactersWithSpaces>66035</CharactersWithSpaces>
  <SharedDoc>false</SharedDoc>
  <HLinks>
    <vt:vector size="330" baseType="variant">
      <vt:variant>
        <vt:i4>2490373</vt:i4>
      </vt:variant>
      <vt:variant>
        <vt:i4>327</vt:i4>
      </vt:variant>
      <vt:variant>
        <vt:i4>0</vt:i4>
      </vt:variant>
      <vt:variant>
        <vt:i4>5</vt:i4>
      </vt:variant>
      <vt:variant>
        <vt:lpwstr/>
      </vt:variant>
      <vt:variant>
        <vt:lpwstr>_Toc3415706</vt:lpwstr>
      </vt:variant>
      <vt:variant>
        <vt:i4>3014664</vt:i4>
      </vt:variant>
      <vt:variant>
        <vt:i4>320</vt:i4>
      </vt:variant>
      <vt:variant>
        <vt:i4>0</vt:i4>
      </vt:variant>
      <vt:variant>
        <vt:i4>5</vt:i4>
      </vt:variant>
      <vt:variant>
        <vt:lpwstr/>
      </vt:variant>
      <vt:variant>
        <vt:lpwstr>_Toc7979896</vt:lpwstr>
      </vt:variant>
      <vt:variant>
        <vt:i4>3014664</vt:i4>
      </vt:variant>
      <vt:variant>
        <vt:i4>314</vt:i4>
      </vt:variant>
      <vt:variant>
        <vt:i4>0</vt:i4>
      </vt:variant>
      <vt:variant>
        <vt:i4>5</vt:i4>
      </vt:variant>
      <vt:variant>
        <vt:lpwstr/>
      </vt:variant>
      <vt:variant>
        <vt:lpwstr>_Toc7979895</vt:lpwstr>
      </vt:variant>
      <vt:variant>
        <vt:i4>3014664</vt:i4>
      </vt:variant>
      <vt:variant>
        <vt:i4>308</vt:i4>
      </vt:variant>
      <vt:variant>
        <vt:i4>0</vt:i4>
      </vt:variant>
      <vt:variant>
        <vt:i4>5</vt:i4>
      </vt:variant>
      <vt:variant>
        <vt:lpwstr/>
      </vt:variant>
      <vt:variant>
        <vt:lpwstr>_Toc7979893</vt:lpwstr>
      </vt:variant>
      <vt:variant>
        <vt:i4>3014664</vt:i4>
      </vt:variant>
      <vt:variant>
        <vt:i4>302</vt:i4>
      </vt:variant>
      <vt:variant>
        <vt:i4>0</vt:i4>
      </vt:variant>
      <vt:variant>
        <vt:i4>5</vt:i4>
      </vt:variant>
      <vt:variant>
        <vt:lpwstr/>
      </vt:variant>
      <vt:variant>
        <vt:lpwstr>_Toc7979892</vt:lpwstr>
      </vt:variant>
      <vt:variant>
        <vt:i4>3014664</vt:i4>
      </vt:variant>
      <vt:variant>
        <vt:i4>296</vt:i4>
      </vt:variant>
      <vt:variant>
        <vt:i4>0</vt:i4>
      </vt:variant>
      <vt:variant>
        <vt:i4>5</vt:i4>
      </vt:variant>
      <vt:variant>
        <vt:lpwstr/>
      </vt:variant>
      <vt:variant>
        <vt:lpwstr>_Toc7979891</vt:lpwstr>
      </vt:variant>
      <vt:variant>
        <vt:i4>3014664</vt:i4>
      </vt:variant>
      <vt:variant>
        <vt:i4>290</vt:i4>
      </vt:variant>
      <vt:variant>
        <vt:i4>0</vt:i4>
      </vt:variant>
      <vt:variant>
        <vt:i4>5</vt:i4>
      </vt:variant>
      <vt:variant>
        <vt:lpwstr/>
      </vt:variant>
      <vt:variant>
        <vt:lpwstr>_Toc7979890</vt:lpwstr>
      </vt:variant>
      <vt:variant>
        <vt:i4>3080200</vt:i4>
      </vt:variant>
      <vt:variant>
        <vt:i4>284</vt:i4>
      </vt:variant>
      <vt:variant>
        <vt:i4>0</vt:i4>
      </vt:variant>
      <vt:variant>
        <vt:i4>5</vt:i4>
      </vt:variant>
      <vt:variant>
        <vt:lpwstr/>
      </vt:variant>
      <vt:variant>
        <vt:lpwstr>_Toc7979889</vt:lpwstr>
      </vt:variant>
      <vt:variant>
        <vt:i4>3080200</vt:i4>
      </vt:variant>
      <vt:variant>
        <vt:i4>278</vt:i4>
      </vt:variant>
      <vt:variant>
        <vt:i4>0</vt:i4>
      </vt:variant>
      <vt:variant>
        <vt:i4>5</vt:i4>
      </vt:variant>
      <vt:variant>
        <vt:lpwstr/>
      </vt:variant>
      <vt:variant>
        <vt:lpwstr>_Toc7979888</vt:lpwstr>
      </vt:variant>
      <vt:variant>
        <vt:i4>3080200</vt:i4>
      </vt:variant>
      <vt:variant>
        <vt:i4>272</vt:i4>
      </vt:variant>
      <vt:variant>
        <vt:i4>0</vt:i4>
      </vt:variant>
      <vt:variant>
        <vt:i4>5</vt:i4>
      </vt:variant>
      <vt:variant>
        <vt:lpwstr/>
      </vt:variant>
      <vt:variant>
        <vt:lpwstr>_Toc7979887</vt:lpwstr>
      </vt:variant>
      <vt:variant>
        <vt:i4>3080200</vt:i4>
      </vt:variant>
      <vt:variant>
        <vt:i4>266</vt:i4>
      </vt:variant>
      <vt:variant>
        <vt:i4>0</vt:i4>
      </vt:variant>
      <vt:variant>
        <vt:i4>5</vt:i4>
      </vt:variant>
      <vt:variant>
        <vt:lpwstr/>
      </vt:variant>
      <vt:variant>
        <vt:lpwstr>_Toc7979886</vt:lpwstr>
      </vt:variant>
      <vt:variant>
        <vt:i4>3080200</vt:i4>
      </vt:variant>
      <vt:variant>
        <vt:i4>260</vt:i4>
      </vt:variant>
      <vt:variant>
        <vt:i4>0</vt:i4>
      </vt:variant>
      <vt:variant>
        <vt:i4>5</vt:i4>
      </vt:variant>
      <vt:variant>
        <vt:lpwstr/>
      </vt:variant>
      <vt:variant>
        <vt:lpwstr>_Toc7979885</vt:lpwstr>
      </vt:variant>
      <vt:variant>
        <vt:i4>3080200</vt:i4>
      </vt:variant>
      <vt:variant>
        <vt:i4>254</vt:i4>
      </vt:variant>
      <vt:variant>
        <vt:i4>0</vt:i4>
      </vt:variant>
      <vt:variant>
        <vt:i4>5</vt:i4>
      </vt:variant>
      <vt:variant>
        <vt:lpwstr/>
      </vt:variant>
      <vt:variant>
        <vt:lpwstr>_Toc7979884</vt:lpwstr>
      </vt:variant>
      <vt:variant>
        <vt:i4>3080200</vt:i4>
      </vt:variant>
      <vt:variant>
        <vt:i4>248</vt:i4>
      </vt:variant>
      <vt:variant>
        <vt:i4>0</vt:i4>
      </vt:variant>
      <vt:variant>
        <vt:i4>5</vt:i4>
      </vt:variant>
      <vt:variant>
        <vt:lpwstr/>
      </vt:variant>
      <vt:variant>
        <vt:lpwstr>_Toc7979883</vt:lpwstr>
      </vt:variant>
      <vt:variant>
        <vt:i4>3080200</vt:i4>
      </vt:variant>
      <vt:variant>
        <vt:i4>242</vt:i4>
      </vt:variant>
      <vt:variant>
        <vt:i4>0</vt:i4>
      </vt:variant>
      <vt:variant>
        <vt:i4>5</vt:i4>
      </vt:variant>
      <vt:variant>
        <vt:lpwstr/>
      </vt:variant>
      <vt:variant>
        <vt:lpwstr>_Toc7979882</vt:lpwstr>
      </vt:variant>
      <vt:variant>
        <vt:i4>3080200</vt:i4>
      </vt:variant>
      <vt:variant>
        <vt:i4>236</vt:i4>
      </vt:variant>
      <vt:variant>
        <vt:i4>0</vt:i4>
      </vt:variant>
      <vt:variant>
        <vt:i4>5</vt:i4>
      </vt:variant>
      <vt:variant>
        <vt:lpwstr/>
      </vt:variant>
      <vt:variant>
        <vt:lpwstr>_Toc7979881</vt:lpwstr>
      </vt:variant>
      <vt:variant>
        <vt:i4>3080200</vt:i4>
      </vt:variant>
      <vt:variant>
        <vt:i4>230</vt:i4>
      </vt:variant>
      <vt:variant>
        <vt:i4>0</vt:i4>
      </vt:variant>
      <vt:variant>
        <vt:i4>5</vt:i4>
      </vt:variant>
      <vt:variant>
        <vt:lpwstr/>
      </vt:variant>
      <vt:variant>
        <vt:lpwstr>_Toc7979880</vt:lpwstr>
      </vt:variant>
      <vt:variant>
        <vt:i4>2097160</vt:i4>
      </vt:variant>
      <vt:variant>
        <vt:i4>224</vt:i4>
      </vt:variant>
      <vt:variant>
        <vt:i4>0</vt:i4>
      </vt:variant>
      <vt:variant>
        <vt:i4>5</vt:i4>
      </vt:variant>
      <vt:variant>
        <vt:lpwstr/>
      </vt:variant>
      <vt:variant>
        <vt:lpwstr>_Toc7979879</vt:lpwstr>
      </vt:variant>
      <vt:variant>
        <vt:i4>2097160</vt:i4>
      </vt:variant>
      <vt:variant>
        <vt:i4>218</vt:i4>
      </vt:variant>
      <vt:variant>
        <vt:i4>0</vt:i4>
      </vt:variant>
      <vt:variant>
        <vt:i4>5</vt:i4>
      </vt:variant>
      <vt:variant>
        <vt:lpwstr/>
      </vt:variant>
      <vt:variant>
        <vt:lpwstr>_Toc7979875</vt:lpwstr>
      </vt:variant>
      <vt:variant>
        <vt:i4>2097160</vt:i4>
      </vt:variant>
      <vt:variant>
        <vt:i4>212</vt:i4>
      </vt:variant>
      <vt:variant>
        <vt:i4>0</vt:i4>
      </vt:variant>
      <vt:variant>
        <vt:i4>5</vt:i4>
      </vt:variant>
      <vt:variant>
        <vt:lpwstr/>
      </vt:variant>
      <vt:variant>
        <vt:lpwstr>_Toc7979874</vt:lpwstr>
      </vt:variant>
      <vt:variant>
        <vt:i4>2097160</vt:i4>
      </vt:variant>
      <vt:variant>
        <vt:i4>206</vt:i4>
      </vt:variant>
      <vt:variant>
        <vt:i4>0</vt:i4>
      </vt:variant>
      <vt:variant>
        <vt:i4>5</vt:i4>
      </vt:variant>
      <vt:variant>
        <vt:lpwstr/>
      </vt:variant>
      <vt:variant>
        <vt:lpwstr>_Toc7979873</vt:lpwstr>
      </vt:variant>
      <vt:variant>
        <vt:i4>2097160</vt:i4>
      </vt:variant>
      <vt:variant>
        <vt:i4>200</vt:i4>
      </vt:variant>
      <vt:variant>
        <vt:i4>0</vt:i4>
      </vt:variant>
      <vt:variant>
        <vt:i4>5</vt:i4>
      </vt:variant>
      <vt:variant>
        <vt:lpwstr/>
      </vt:variant>
      <vt:variant>
        <vt:lpwstr>_Toc7979872</vt:lpwstr>
      </vt:variant>
      <vt:variant>
        <vt:i4>2097160</vt:i4>
      </vt:variant>
      <vt:variant>
        <vt:i4>194</vt:i4>
      </vt:variant>
      <vt:variant>
        <vt:i4>0</vt:i4>
      </vt:variant>
      <vt:variant>
        <vt:i4>5</vt:i4>
      </vt:variant>
      <vt:variant>
        <vt:lpwstr/>
      </vt:variant>
      <vt:variant>
        <vt:lpwstr>_Toc7979871</vt:lpwstr>
      </vt:variant>
      <vt:variant>
        <vt:i4>2097160</vt:i4>
      </vt:variant>
      <vt:variant>
        <vt:i4>188</vt:i4>
      </vt:variant>
      <vt:variant>
        <vt:i4>0</vt:i4>
      </vt:variant>
      <vt:variant>
        <vt:i4>5</vt:i4>
      </vt:variant>
      <vt:variant>
        <vt:lpwstr/>
      </vt:variant>
      <vt:variant>
        <vt:lpwstr>_Toc7979870</vt:lpwstr>
      </vt:variant>
      <vt:variant>
        <vt:i4>2162696</vt:i4>
      </vt:variant>
      <vt:variant>
        <vt:i4>182</vt:i4>
      </vt:variant>
      <vt:variant>
        <vt:i4>0</vt:i4>
      </vt:variant>
      <vt:variant>
        <vt:i4>5</vt:i4>
      </vt:variant>
      <vt:variant>
        <vt:lpwstr/>
      </vt:variant>
      <vt:variant>
        <vt:lpwstr>_Toc7979869</vt:lpwstr>
      </vt:variant>
      <vt:variant>
        <vt:i4>2162696</vt:i4>
      </vt:variant>
      <vt:variant>
        <vt:i4>176</vt:i4>
      </vt:variant>
      <vt:variant>
        <vt:i4>0</vt:i4>
      </vt:variant>
      <vt:variant>
        <vt:i4>5</vt:i4>
      </vt:variant>
      <vt:variant>
        <vt:lpwstr/>
      </vt:variant>
      <vt:variant>
        <vt:lpwstr>_Toc7979868</vt:lpwstr>
      </vt:variant>
      <vt:variant>
        <vt:i4>2162696</vt:i4>
      </vt:variant>
      <vt:variant>
        <vt:i4>170</vt:i4>
      </vt:variant>
      <vt:variant>
        <vt:i4>0</vt:i4>
      </vt:variant>
      <vt:variant>
        <vt:i4>5</vt:i4>
      </vt:variant>
      <vt:variant>
        <vt:lpwstr/>
      </vt:variant>
      <vt:variant>
        <vt:lpwstr>_Toc7979867</vt:lpwstr>
      </vt:variant>
      <vt:variant>
        <vt:i4>2162696</vt:i4>
      </vt:variant>
      <vt:variant>
        <vt:i4>164</vt:i4>
      </vt:variant>
      <vt:variant>
        <vt:i4>0</vt:i4>
      </vt:variant>
      <vt:variant>
        <vt:i4>5</vt:i4>
      </vt:variant>
      <vt:variant>
        <vt:lpwstr/>
      </vt:variant>
      <vt:variant>
        <vt:lpwstr>_Toc7979866</vt:lpwstr>
      </vt:variant>
      <vt:variant>
        <vt:i4>2162696</vt:i4>
      </vt:variant>
      <vt:variant>
        <vt:i4>158</vt:i4>
      </vt:variant>
      <vt:variant>
        <vt:i4>0</vt:i4>
      </vt:variant>
      <vt:variant>
        <vt:i4>5</vt:i4>
      </vt:variant>
      <vt:variant>
        <vt:lpwstr/>
      </vt:variant>
      <vt:variant>
        <vt:lpwstr>_Toc7979865</vt:lpwstr>
      </vt:variant>
      <vt:variant>
        <vt:i4>2162696</vt:i4>
      </vt:variant>
      <vt:variant>
        <vt:i4>152</vt:i4>
      </vt:variant>
      <vt:variant>
        <vt:i4>0</vt:i4>
      </vt:variant>
      <vt:variant>
        <vt:i4>5</vt:i4>
      </vt:variant>
      <vt:variant>
        <vt:lpwstr/>
      </vt:variant>
      <vt:variant>
        <vt:lpwstr>_Toc7979864</vt:lpwstr>
      </vt:variant>
      <vt:variant>
        <vt:i4>2162696</vt:i4>
      </vt:variant>
      <vt:variant>
        <vt:i4>146</vt:i4>
      </vt:variant>
      <vt:variant>
        <vt:i4>0</vt:i4>
      </vt:variant>
      <vt:variant>
        <vt:i4>5</vt:i4>
      </vt:variant>
      <vt:variant>
        <vt:lpwstr/>
      </vt:variant>
      <vt:variant>
        <vt:lpwstr>_Toc7979863</vt:lpwstr>
      </vt:variant>
      <vt:variant>
        <vt:i4>2162696</vt:i4>
      </vt:variant>
      <vt:variant>
        <vt:i4>140</vt:i4>
      </vt:variant>
      <vt:variant>
        <vt:i4>0</vt:i4>
      </vt:variant>
      <vt:variant>
        <vt:i4>5</vt:i4>
      </vt:variant>
      <vt:variant>
        <vt:lpwstr/>
      </vt:variant>
      <vt:variant>
        <vt:lpwstr>_Toc7979862</vt:lpwstr>
      </vt:variant>
      <vt:variant>
        <vt:i4>2162696</vt:i4>
      </vt:variant>
      <vt:variant>
        <vt:i4>134</vt:i4>
      </vt:variant>
      <vt:variant>
        <vt:i4>0</vt:i4>
      </vt:variant>
      <vt:variant>
        <vt:i4>5</vt:i4>
      </vt:variant>
      <vt:variant>
        <vt:lpwstr/>
      </vt:variant>
      <vt:variant>
        <vt:lpwstr>_Toc7979861</vt:lpwstr>
      </vt:variant>
      <vt:variant>
        <vt:i4>2162696</vt:i4>
      </vt:variant>
      <vt:variant>
        <vt:i4>128</vt:i4>
      </vt:variant>
      <vt:variant>
        <vt:i4>0</vt:i4>
      </vt:variant>
      <vt:variant>
        <vt:i4>5</vt:i4>
      </vt:variant>
      <vt:variant>
        <vt:lpwstr/>
      </vt:variant>
      <vt:variant>
        <vt:lpwstr>_Toc7979860</vt:lpwstr>
      </vt:variant>
      <vt:variant>
        <vt:i4>2228232</vt:i4>
      </vt:variant>
      <vt:variant>
        <vt:i4>122</vt:i4>
      </vt:variant>
      <vt:variant>
        <vt:i4>0</vt:i4>
      </vt:variant>
      <vt:variant>
        <vt:i4>5</vt:i4>
      </vt:variant>
      <vt:variant>
        <vt:lpwstr/>
      </vt:variant>
      <vt:variant>
        <vt:lpwstr>_Toc7979859</vt:lpwstr>
      </vt:variant>
      <vt:variant>
        <vt:i4>2228232</vt:i4>
      </vt:variant>
      <vt:variant>
        <vt:i4>116</vt:i4>
      </vt:variant>
      <vt:variant>
        <vt:i4>0</vt:i4>
      </vt:variant>
      <vt:variant>
        <vt:i4>5</vt:i4>
      </vt:variant>
      <vt:variant>
        <vt:lpwstr/>
      </vt:variant>
      <vt:variant>
        <vt:lpwstr>_Toc7979858</vt:lpwstr>
      </vt:variant>
      <vt:variant>
        <vt:i4>2228232</vt:i4>
      </vt:variant>
      <vt:variant>
        <vt:i4>110</vt:i4>
      </vt:variant>
      <vt:variant>
        <vt:i4>0</vt:i4>
      </vt:variant>
      <vt:variant>
        <vt:i4>5</vt:i4>
      </vt:variant>
      <vt:variant>
        <vt:lpwstr/>
      </vt:variant>
      <vt:variant>
        <vt:lpwstr>_Toc7979857</vt:lpwstr>
      </vt:variant>
      <vt:variant>
        <vt:i4>2228232</vt:i4>
      </vt:variant>
      <vt:variant>
        <vt:i4>104</vt:i4>
      </vt:variant>
      <vt:variant>
        <vt:i4>0</vt:i4>
      </vt:variant>
      <vt:variant>
        <vt:i4>5</vt:i4>
      </vt:variant>
      <vt:variant>
        <vt:lpwstr/>
      </vt:variant>
      <vt:variant>
        <vt:lpwstr>_Toc7979856</vt:lpwstr>
      </vt:variant>
      <vt:variant>
        <vt:i4>2228232</vt:i4>
      </vt:variant>
      <vt:variant>
        <vt:i4>98</vt:i4>
      </vt:variant>
      <vt:variant>
        <vt:i4>0</vt:i4>
      </vt:variant>
      <vt:variant>
        <vt:i4>5</vt:i4>
      </vt:variant>
      <vt:variant>
        <vt:lpwstr/>
      </vt:variant>
      <vt:variant>
        <vt:lpwstr>_Toc7979855</vt:lpwstr>
      </vt:variant>
      <vt:variant>
        <vt:i4>2228232</vt:i4>
      </vt:variant>
      <vt:variant>
        <vt:i4>92</vt:i4>
      </vt:variant>
      <vt:variant>
        <vt:i4>0</vt:i4>
      </vt:variant>
      <vt:variant>
        <vt:i4>5</vt:i4>
      </vt:variant>
      <vt:variant>
        <vt:lpwstr/>
      </vt:variant>
      <vt:variant>
        <vt:lpwstr>_Toc7979854</vt:lpwstr>
      </vt:variant>
      <vt:variant>
        <vt:i4>2228232</vt:i4>
      </vt:variant>
      <vt:variant>
        <vt:i4>86</vt:i4>
      </vt:variant>
      <vt:variant>
        <vt:i4>0</vt:i4>
      </vt:variant>
      <vt:variant>
        <vt:i4>5</vt:i4>
      </vt:variant>
      <vt:variant>
        <vt:lpwstr/>
      </vt:variant>
      <vt:variant>
        <vt:lpwstr>_Toc7979853</vt:lpwstr>
      </vt:variant>
      <vt:variant>
        <vt:i4>2228232</vt:i4>
      </vt:variant>
      <vt:variant>
        <vt:i4>80</vt:i4>
      </vt:variant>
      <vt:variant>
        <vt:i4>0</vt:i4>
      </vt:variant>
      <vt:variant>
        <vt:i4>5</vt:i4>
      </vt:variant>
      <vt:variant>
        <vt:lpwstr/>
      </vt:variant>
      <vt:variant>
        <vt:lpwstr>_Toc7979852</vt:lpwstr>
      </vt:variant>
      <vt:variant>
        <vt:i4>2228232</vt:i4>
      </vt:variant>
      <vt:variant>
        <vt:i4>74</vt:i4>
      </vt:variant>
      <vt:variant>
        <vt:i4>0</vt:i4>
      </vt:variant>
      <vt:variant>
        <vt:i4>5</vt:i4>
      </vt:variant>
      <vt:variant>
        <vt:lpwstr/>
      </vt:variant>
      <vt:variant>
        <vt:lpwstr>_Toc7979851</vt:lpwstr>
      </vt:variant>
      <vt:variant>
        <vt:i4>2228232</vt:i4>
      </vt:variant>
      <vt:variant>
        <vt:i4>68</vt:i4>
      </vt:variant>
      <vt:variant>
        <vt:i4>0</vt:i4>
      </vt:variant>
      <vt:variant>
        <vt:i4>5</vt:i4>
      </vt:variant>
      <vt:variant>
        <vt:lpwstr/>
      </vt:variant>
      <vt:variant>
        <vt:lpwstr>_Toc7979850</vt:lpwstr>
      </vt:variant>
      <vt:variant>
        <vt:i4>2293768</vt:i4>
      </vt:variant>
      <vt:variant>
        <vt:i4>62</vt:i4>
      </vt:variant>
      <vt:variant>
        <vt:i4>0</vt:i4>
      </vt:variant>
      <vt:variant>
        <vt:i4>5</vt:i4>
      </vt:variant>
      <vt:variant>
        <vt:lpwstr/>
      </vt:variant>
      <vt:variant>
        <vt:lpwstr>_Toc7979849</vt:lpwstr>
      </vt:variant>
      <vt:variant>
        <vt:i4>2293768</vt:i4>
      </vt:variant>
      <vt:variant>
        <vt:i4>56</vt:i4>
      </vt:variant>
      <vt:variant>
        <vt:i4>0</vt:i4>
      </vt:variant>
      <vt:variant>
        <vt:i4>5</vt:i4>
      </vt:variant>
      <vt:variant>
        <vt:lpwstr/>
      </vt:variant>
      <vt:variant>
        <vt:lpwstr>_Toc7979848</vt:lpwstr>
      </vt:variant>
      <vt:variant>
        <vt:i4>2293768</vt:i4>
      </vt:variant>
      <vt:variant>
        <vt:i4>50</vt:i4>
      </vt:variant>
      <vt:variant>
        <vt:i4>0</vt:i4>
      </vt:variant>
      <vt:variant>
        <vt:i4>5</vt:i4>
      </vt:variant>
      <vt:variant>
        <vt:lpwstr/>
      </vt:variant>
      <vt:variant>
        <vt:lpwstr>_Toc7979847</vt:lpwstr>
      </vt:variant>
      <vt:variant>
        <vt:i4>2293768</vt:i4>
      </vt:variant>
      <vt:variant>
        <vt:i4>44</vt:i4>
      </vt:variant>
      <vt:variant>
        <vt:i4>0</vt:i4>
      </vt:variant>
      <vt:variant>
        <vt:i4>5</vt:i4>
      </vt:variant>
      <vt:variant>
        <vt:lpwstr/>
      </vt:variant>
      <vt:variant>
        <vt:lpwstr>_Toc7979846</vt:lpwstr>
      </vt:variant>
      <vt:variant>
        <vt:i4>2293768</vt:i4>
      </vt:variant>
      <vt:variant>
        <vt:i4>38</vt:i4>
      </vt:variant>
      <vt:variant>
        <vt:i4>0</vt:i4>
      </vt:variant>
      <vt:variant>
        <vt:i4>5</vt:i4>
      </vt:variant>
      <vt:variant>
        <vt:lpwstr/>
      </vt:variant>
      <vt:variant>
        <vt:lpwstr>_Toc7979845</vt:lpwstr>
      </vt:variant>
      <vt:variant>
        <vt:i4>2293768</vt:i4>
      </vt:variant>
      <vt:variant>
        <vt:i4>32</vt:i4>
      </vt:variant>
      <vt:variant>
        <vt:i4>0</vt:i4>
      </vt:variant>
      <vt:variant>
        <vt:i4>5</vt:i4>
      </vt:variant>
      <vt:variant>
        <vt:lpwstr/>
      </vt:variant>
      <vt:variant>
        <vt:lpwstr>_Toc7979844</vt:lpwstr>
      </vt:variant>
      <vt:variant>
        <vt:i4>2293768</vt:i4>
      </vt:variant>
      <vt:variant>
        <vt:i4>26</vt:i4>
      </vt:variant>
      <vt:variant>
        <vt:i4>0</vt:i4>
      </vt:variant>
      <vt:variant>
        <vt:i4>5</vt:i4>
      </vt:variant>
      <vt:variant>
        <vt:lpwstr/>
      </vt:variant>
      <vt:variant>
        <vt:lpwstr>_Toc7979843</vt:lpwstr>
      </vt:variant>
      <vt:variant>
        <vt:i4>2293768</vt:i4>
      </vt:variant>
      <vt:variant>
        <vt:i4>20</vt:i4>
      </vt:variant>
      <vt:variant>
        <vt:i4>0</vt:i4>
      </vt:variant>
      <vt:variant>
        <vt:i4>5</vt:i4>
      </vt:variant>
      <vt:variant>
        <vt:lpwstr/>
      </vt:variant>
      <vt:variant>
        <vt:lpwstr>_Toc7979842</vt:lpwstr>
      </vt:variant>
      <vt:variant>
        <vt:i4>2293768</vt:i4>
      </vt:variant>
      <vt:variant>
        <vt:i4>14</vt:i4>
      </vt:variant>
      <vt:variant>
        <vt:i4>0</vt:i4>
      </vt:variant>
      <vt:variant>
        <vt:i4>5</vt:i4>
      </vt:variant>
      <vt:variant>
        <vt:lpwstr/>
      </vt:variant>
      <vt:variant>
        <vt:lpwstr>_Toc7979841</vt:lpwstr>
      </vt:variant>
      <vt:variant>
        <vt:i4>2293768</vt:i4>
      </vt:variant>
      <vt:variant>
        <vt:i4>8</vt:i4>
      </vt:variant>
      <vt:variant>
        <vt:i4>0</vt:i4>
      </vt:variant>
      <vt:variant>
        <vt:i4>5</vt:i4>
      </vt:variant>
      <vt:variant>
        <vt:lpwstr/>
      </vt:variant>
      <vt:variant>
        <vt:lpwstr>_Toc7979840</vt:lpwstr>
      </vt:variant>
      <vt:variant>
        <vt:i4>2359304</vt:i4>
      </vt:variant>
      <vt:variant>
        <vt:i4>2</vt:i4>
      </vt:variant>
      <vt:variant>
        <vt:i4>0</vt:i4>
      </vt:variant>
      <vt:variant>
        <vt:i4>5</vt:i4>
      </vt:variant>
      <vt:variant>
        <vt:lpwstr/>
      </vt:variant>
      <vt:variant>
        <vt:lpwstr>_Toc7979839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MaiNga</dc:creator>
  <cp:keywords/>
  <dc:description/>
  <cp:lastModifiedBy>Minh Nguyen</cp:lastModifiedBy>
  <cp:revision>4</cp:revision>
  <cp:lastPrinted>2007-10-14T16:26:00Z</cp:lastPrinted>
  <dcterms:created xsi:type="dcterms:W3CDTF">2022-12-18T10:10:00Z</dcterms:created>
  <dcterms:modified xsi:type="dcterms:W3CDTF">2022-12-18T10:13:00Z</dcterms:modified>
</cp:coreProperties>
</file>